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1864569"/>
    <w:bookmarkEnd w:id="0"/>
    <w:p w14:paraId="62E67BE4" w14:textId="599CD687" w:rsidR="00BC4250" w:rsidRPr="00774C9D" w:rsidRDefault="00000000" w:rsidP="00BC4250">
      <w:pPr>
        <w:pStyle w:val="Titre"/>
        <w:rPr>
          <w:rFonts w:hint="eastAsia"/>
          <w:lang w:val="en-US"/>
        </w:rPr>
      </w:pPr>
      <w:sdt>
        <w:sdtPr>
          <w:rPr>
            <w:lang w:val="en-US"/>
          </w:rPr>
          <w:alias w:val="Titre "/>
          <w:tag w:val=""/>
          <w:id w:val="1311910653"/>
          <w:placeholder>
            <w:docPart w:val="8DE4F49A9A4B4260AD3732655AB0819B"/>
          </w:placeholder>
          <w:dataBinding w:prefixMappings="xmlns:ns0='http://purl.org/dc/elements/1.1/' xmlns:ns1='http://schemas.openxmlformats.org/package/2006/metadata/core-properties' " w:xpath="/ns1:coreProperties[1]/ns0:title[1]" w:storeItemID="{6C3C8BC8-F283-45AE-878A-BAB7291924A1}"/>
          <w:text/>
        </w:sdtPr>
        <w:sdtContent>
          <w:r w:rsidR="006B754A" w:rsidRPr="00774C9D">
            <w:rPr>
              <w:lang w:val="en-US"/>
            </w:rPr>
            <w:t>Lab-0</w:t>
          </w:r>
          <w:r w:rsidR="00F71675">
            <w:rPr>
              <w:lang w:val="en-US"/>
            </w:rPr>
            <w:t>5</w:t>
          </w:r>
          <w:r w:rsidR="006B754A" w:rsidRPr="00774C9D">
            <w:rPr>
              <w:lang w:val="en-US"/>
            </w:rPr>
            <w:t>-</w:t>
          </w:r>
          <w:r w:rsidR="0023660C">
            <w:rPr>
              <w:lang w:val="en-US"/>
            </w:rPr>
            <w:t>Ultrasound</w:t>
          </w:r>
        </w:sdtContent>
      </w:sdt>
    </w:p>
    <w:p w14:paraId="78DD8991" w14:textId="5CFEA4DF" w:rsidR="005E6A01" w:rsidRDefault="00097457" w:rsidP="00F43548">
      <w:pPr>
        <w:rPr>
          <w:lang w:val="en-US"/>
        </w:rPr>
      </w:pPr>
      <w:r>
        <w:rPr>
          <w:lang w:val="en-US"/>
        </w:rPr>
        <w:t>Students: Alexis GIBERT / Souha GHAZOUANI</w:t>
      </w:r>
    </w:p>
    <w:p w14:paraId="5CD6E755" w14:textId="3748EB82" w:rsidR="00EB7F6A" w:rsidRPr="00EB7F6A" w:rsidRDefault="00CD417D" w:rsidP="00EB7F6A">
      <w:pPr>
        <w:pStyle w:val="Titre1"/>
        <w:rPr>
          <w:rFonts w:hint="eastAsia"/>
          <w:lang w:val="en-US"/>
        </w:rPr>
      </w:pPr>
      <w:r>
        <w:rPr>
          <w:lang w:val="en-US"/>
        </w:rPr>
        <w:t>Goals</w:t>
      </w:r>
    </w:p>
    <w:p w14:paraId="16DE4AC1" w14:textId="3B758AB6" w:rsidR="0023660C" w:rsidRDefault="00EB7F6A" w:rsidP="00EB7F6A">
      <w:pPr>
        <w:rPr>
          <w:lang w:val="en-US"/>
        </w:rPr>
      </w:pPr>
      <w:r w:rsidRPr="00EB7F6A">
        <w:rPr>
          <w:lang w:val="en-US"/>
        </w:rPr>
        <w:t>The goals of the project include implementing ultrasound time-of-flight for distance measurement, exploring the resonance frequency of the ultrasound transmitter, and gaining familiarity with active RC band-pass filters.</w:t>
      </w:r>
    </w:p>
    <w:p w14:paraId="46B31D53" w14:textId="75DF3CE8" w:rsidR="00546271" w:rsidRDefault="00546271" w:rsidP="00546271">
      <w:pPr>
        <w:pStyle w:val="Titre1"/>
        <w:rPr>
          <w:rFonts w:hint="eastAsia"/>
          <w:lang w:val="en-US"/>
        </w:rPr>
      </w:pPr>
      <w:r>
        <w:rPr>
          <w:lang w:val="en-US"/>
        </w:rPr>
        <w:t>Schematic vs Real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3576"/>
      </w:tblGrid>
      <w:tr w:rsidR="00546271" w14:paraId="1CB61532" w14:textId="77777777" w:rsidTr="00546271">
        <w:tc>
          <w:tcPr>
            <w:tcW w:w="4531" w:type="dxa"/>
          </w:tcPr>
          <w:p w14:paraId="2BA71A64" w14:textId="7C6A703F" w:rsidR="00546271" w:rsidRDefault="00546271" w:rsidP="00546271">
            <w:pPr>
              <w:rPr>
                <w:lang w:val="en-US"/>
              </w:rPr>
            </w:pPr>
            <w:r w:rsidRPr="00402F74">
              <w:rPr>
                <w:noProof/>
                <w:lang w:val="en-US"/>
              </w:rPr>
              <w:drawing>
                <wp:inline distT="0" distB="0" distL="0" distR="0" wp14:anchorId="1A612E34" wp14:editId="3D2DD2A0">
                  <wp:extent cx="3346371" cy="1444487"/>
                  <wp:effectExtent l="0" t="0" r="6985" b="3810"/>
                  <wp:docPr id="2078122825" name="Image 1" descr="Une image contenant texte, diagramme, écriture manuscrit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5801" name="Image 1" descr="Une image contenant texte, diagramme, écriture manuscrite, croquis&#10;&#10;Description générée automatiquement"/>
                          <pic:cNvPicPr/>
                        </pic:nvPicPr>
                        <pic:blipFill>
                          <a:blip r:embed="rId8"/>
                          <a:stretch>
                            <a:fillRect/>
                          </a:stretch>
                        </pic:blipFill>
                        <pic:spPr>
                          <a:xfrm>
                            <a:off x="0" y="0"/>
                            <a:ext cx="3360841" cy="1450733"/>
                          </a:xfrm>
                          <a:prstGeom prst="rect">
                            <a:avLst/>
                          </a:prstGeom>
                        </pic:spPr>
                      </pic:pic>
                    </a:graphicData>
                  </a:graphic>
                </wp:inline>
              </w:drawing>
            </w:r>
          </w:p>
        </w:tc>
        <w:tc>
          <w:tcPr>
            <w:tcW w:w="4531" w:type="dxa"/>
          </w:tcPr>
          <w:p w14:paraId="41222F92" w14:textId="77777777" w:rsidR="002E1B50" w:rsidRDefault="002E1B50" w:rsidP="00546271">
            <w:pPr>
              <w:rPr>
                <w:highlight w:val="green"/>
                <w:lang w:val="en-US"/>
              </w:rPr>
            </w:pPr>
          </w:p>
          <w:p w14:paraId="10427ECB" w14:textId="1E5E45BB" w:rsidR="002E1B50" w:rsidRDefault="002E1B50" w:rsidP="00546271">
            <w:pPr>
              <w:rPr>
                <w:highlight w:val="green"/>
                <w:lang w:val="en-US"/>
              </w:rPr>
            </w:pPr>
            <w:r>
              <w:rPr>
                <w:noProof/>
              </w:rPr>
              <w:drawing>
                <wp:inline distT="0" distB="0" distL="0" distR="0" wp14:anchorId="09F90B4C" wp14:editId="5A28599F">
                  <wp:extent cx="1734728" cy="708080"/>
                  <wp:effectExtent l="0" t="0" r="0" b="0"/>
                  <wp:docPr id="329172368" name="Image 1" descr="Breadboard - Handbook | M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board - Handbook | Mb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899" cy="710191"/>
                          </a:xfrm>
                          <a:prstGeom prst="rect">
                            <a:avLst/>
                          </a:prstGeom>
                          <a:noFill/>
                          <a:ln>
                            <a:noFill/>
                          </a:ln>
                        </pic:spPr>
                      </pic:pic>
                    </a:graphicData>
                  </a:graphic>
                </wp:inline>
              </w:drawing>
            </w:r>
          </w:p>
          <w:p w14:paraId="44AC2FE4" w14:textId="5787CFFA" w:rsidR="00546271" w:rsidRDefault="00223FC5" w:rsidP="00546271">
            <w:pPr>
              <w:rPr>
                <w:lang w:val="en-US"/>
              </w:rPr>
            </w:pPr>
            <w:r w:rsidRPr="00BC3809">
              <w:rPr>
                <w:highlight w:val="green"/>
                <w:lang w:val="en-US"/>
              </w:rPr>
              <w:t xml:space="preserve">Photo </w:t>
            </w:r>
            <w:r w:rsidR="00BC3809" w:rsidRPr="00BC3809">
              <w:rPr>
                <w:highlight w:val="green"/>
                <w:lang w:val="en-US"/>
              </w:rPr>
              <w:t>circuit breadboard</w:t>
            </w:r>
          </w:p>
        </w:tc>
      </w:tr>
    </w:tbl>
    <w:p w14:paraId="46BA0E50" w14:textId="1F67556B" w:rsidR="0075732E" w:rsidRPr="0075732E" w:rsidRDefault="00CA2C33" w:rsidP="0075732E">
      <w:pPr>
        <w:pStyle w:val="Titre1"/>
        <w:rPr>
          <w:rFonts w:hint="eastAsia"/>
          <w:lang w:val="en-US"/>
        </w:rPr>
      </w:pPr>
      <w:r>
        <w:rPr>
          <w:lang w:val="en-US"/>
        </w:rPr>
        <w:t>Become familiar with RC band-pass filter</w:t>
      </w:r>
    </w:p>
    <w:p w14:paraId="74EF63C0" w14:textId="77777777" w:rsidR="0075732E" w:rsidRDefault="0075732E" w:rsidP="0075732E">
      <w:pPr>
        <w:rPr>
          <w:lang w:val="en-US"/>
        </w:rPr>
      </w:pPr>
      <w:r w:rsidRPr="007C524C">
        <w:rPr>
          <w:lang w:val="en-US"/>
        </w:rPr>
        <w:t>A band-pass filter or bandpass filter (BPF) is a device that passes frequencies within a certain range and rejects (attenuates) frequencies outside that range. It's the opposite of a band-stop filter.</w:t>
      </w:r>
    </w:p>
    <w:p w14:paraId="4E4562B4" w14:textId="5DC676E6" w:rsidR="009F3010" w:rsidRDefault="009F3010" w:rsidP="0075732E">
      <w:pPr>
        <w:rPr>
          <w:lang w:val="en-US"/>
        </w:rPr>
      </w:pPr>
      <w:r w:rsidRPr="009F3010">
        <w:rPr>
          <w:lang w:val="en-US"/>
        </w:rPr>
        <w:t>Bandpass filters are crucial components in both wireless transmitters and receivers. In transmitters, they limit the signal bandwidth to the allocated transmission band, preventing interference with other stations. For receivers, they allow only signals within a selected frequency range to be processed, while blocking out unwanted frequencies. This helps prevent receiver saturation or damage, reduces interference, and optimizes signal-to-noise ratio and sensitivity. Well-designed bandpass filters maximize signal transmission efficiency and minimize interference, allowing for more signal transmitters in a system without compromising performance.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3036"/>
      </w:tblGrid>
      <w:tr w:rsidR="008B29FB" w14:paraId="014FF7B9" w14:textId="77777777" w:rsidTr="008B29FB">
        <w:trPr>
          <w:jc w:val="center"/>
        </w:trPr>
        <w:tc>
          <w:tcPr>
            <w:tcW w:w="0" w:type="auto"/>
            <w:vAlign w:val="center"/>
          </w:tcPr>
          <w:p w14:paraId="731BBF92" w14:textId="10FD2379" w:rsidR="008B29FB" w:rsidRDefault="008B29FB" w:rsidP="008B29FB">
            <w:pPr>
              <w:jc w:val="center"/>
              <w:rPr>
                <w:lang w:val="en-US"/>
              </w:rPr>
            </w:pPr>
            <w:r w:rsidRPr="00BE5E66">
              <w:rPr>
                <w:noProof/>
                <w:lang w:val="en-US"/>
              </w:rPr>
              <w:drawing>
                <wp:inline distT="0" distB="0" distL="0" distR="0" wp14:anchorId="5A468384" wp14:editId="5E303F62">
                  <wp:extent cx="2764100" cy="1502438"/>
                  <wp:effectExtent l="0" t="0" r="0" b="2540"/>
                  <wp:docPr id="644920857" name="Image 1" descr="Une image contenant diagramme, ligne, Dessin techniqu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0857" name="Image 1" descr="Une image contenant diagramme, ligne, Dessin technique, Plan&#10;&#10;Description générée automatiquement"/>
                          <pic:cNvPicPr/>
                        </pic:nvPicPr>
                        <pic:blipFill>
                          <a:blip r:embed="rId10"/>
                          <a:stretch>
                            <a:fillRect/>
                          </a:stretch>
                        </pic:blipFill>
                        <pic:spPr>
                          <a:xfrm>
                            <a:off x="0" y="0"/>
                            <a:ext cx="2764100" cy="1502438"/>
                          </a:xfrm>
                          <a:prstGeom prst="rect">
                            <a:avLst/>
                          </a:prstGeom>
                        </pic:spPr>
                      </pic:pic>
                    </a:graphicData>
                  </a:graphic>
                </wp:inline>
              </w:drawing>
            </w:r>
          </w:p>
        </w:tc>
        <w:tc>
          <w:tcPr>
            <w:tcW w:w="0" w:type="auto"/>
            <w:vAlign w:val="center"/>
          </w:tcPr>
          <w:p w14:paraId="0A913FF9" w14:textId="644DFDB0" w:rsidR="008B29FB" w:rsidRDefault="008B29FB" w:rsidP="008B29FB">
            <w:pPr>
              <w:jc w:val="center"/>
              <w:rPr>
                <w:lang w:val="en-US"/>
              </w:rPr>
            </w:pPr>
            <w:r w:rsidRPr="007E3063">
              <w:rPr>
                <w:noProof/>
                <w:lang w:val="en-US"/>
              </w:rPr>
              <w:drawing>
                <wp:inline distT="0" distB="0" distL="0" distR="0" wp14:anchorId="1F0A3656" wp14:editId="7236A076">
                  <wp:extent cx="1783715" cy="1534965"/>
                  <wp:effectExtent l="0" t="0" r="6985" b="8255"/>
                  <wp:docPr id="136040877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08770" name="Image 1" descr="Une image contenant texte, diagramme, capture d’écran, ligne&#10;&#10;Description générée automatiquement"/>
                          <pic:cNvPicPr/>
                        </pic:nvPicPr>
                        <pic:blipFill>
                          <a:blip r:embed="rId11"/>
                          <a:stretch>
                            <a:fillRect/>
                          </a:stretch>
                        </pic:blipFill>
                        <pic:spPr>
                          <a:xfrm>
                            <a:off x="0" y="0"/>
                            <a:ext cx="1789137" cy="1539631"/>
                          </a:xfrm>
                          <a:prstGeom prst="rect">
                            <a:avLst/>
                          </a:prstGeom>
                        </pic:spPr>
                      </pic:pic>
                    </a:graphicData>
                  </a:graphic>
                </wp:inline>
              </w:drawing>
            </w:r>
          </w:p>
        </w:tc>
      </w:tr>
    </w:tbl>
    <w:p w14:paraId="57B07EE6" w14:textId="292AB312" w:rsidR="000D43CA" w:rsidRDefault="00C93F7A" w:rsidP="007E3063">
      <w:pPr>
        <w:jc w:val="center"/>
        <w:rPr>
          <w:lang w:val="en-US"/>
        </w:rPr>
      </w:pPr>
      <w:r w:rsidRPr="00C93F7A">
        <w:rPr>
          <w:lang w:val="en-US"/>
        </w:rPr>
        <w:t xml:space="preserve">Inverting Band Pass Filter Circuit </w:t>
      </w:r>
      <w:r w:rsidR="00CE5085">
        <w:rPr>
          <w:lang w:val="en-US"/>
        </w:rPr>
        <w:t xml:space="preserve">(on the left) </w:t>
      </w:r>
      <w:r w:rsidR="00CE5085" w:rsidRPr="00CE5085">
        <w:rPr>
          <w:lang w:val="en-US"/>
        </w:rPr>
        <w:t>Active Band Pass Frequency Response</w:t>
      </w:r>
      <w:r w:rsidR="00CE5085">
        <w:rPr>
          <w:lang w:val="en-US"/>
        </w:rPr>
        <w:t xml:space="preserve"> (on the right)</w:t>
      </w:r>
    </w:p>
    <w:p w14:paraId="73D3FEB2" w14:textId="652E54F3" w:rsidR="00CA2C33" w:rsidRDefault="00CA2C33" w:rsidP="00CA2C33">
      <w:pPr>
        <w:pStyle w:val="Titre2"/>
        <w:rPr>
          <w:rFonts w:hint="eastAsia"/>
          <w:lang w:val="en-US"/>
        </w:rPr>
      </w:pPr>
      <w:r w:rsidRPr="00CA2C33">
        <w:rPr>
          <w:lang w:val="en-US"/>
        </w:rPr>
        <w:t>Corner Frequency (Cut-off Points)</w:t>
      </w:r>
    </w:p>
    <w:p w14:paraId="26DEE0E3" w14:textId="277A2C26" w:rsidR="00CA2C33" w:rsidRDefault="00CA2C33" w:rsidP="00CA2C33">
      <w:pPr>
        <w:pStyle w:val="Gras"/>
        <w:rPr>
          <w:rFonts w:ascii="Poppins Light" w:hAnsi="Poppins Light" w:cs="Poppins Light"/>
          <w:lang w:val="en-US"/>
        </w:rPr>
      </w:pPr>
      <w:r w:rsidRPr="00CA2C33">
        <w:rPr>
          <w:rFonts w:ascii="Poppins Light" w:hAnsi="Poppins Light" w:cs="Poppins Light"/>
          <w:lang w:val="en-US"/>
        </w:rPr>
        <w:t xml:space="preserve">The corner frequencies, denoted as </w:t>
      </w:r>
      <m:oMath>
        <m:sSub>
          <m:sSubPr>
            <m:ctrlPr>
              <w:rPr>
                <w:rFonts w:ascii="Cambria Math" w:hAnsi="Cambria Math" w:cs="Poppins Light"/>
                <w:i/>
                <w:lang w:val="en-US"/>
              </w:rPr>
            </m:ctrlPr>
          </m:sSubPr>
          <m:e>
            <m:r>
              <w:rPr>
                <w:rFonts w:ascii="Cambria Math" w:hAnsi="Cambria Math" w:cs="Poppins Light"/>
                <w:lang w:val="en-US"/>
              </w:rPr>
              <m:t>f</m:t>
            </m:r>
          </m:e>
          <m:sub>
            <m:r>
              <w:rPr>
                <w:rFonts w:ascii="Cambria Math" w:hAnsi="Cambria Math" w:cs="Poppins Light"/>
                <w:lang w:val="en-US"/>
              </w:rPr>
              <m:t>c1</m:t>
            </m:r>
          </m:sub>
        </m:sSub>
      </m:oMath>
      <w:r w:rsidRPr="00CA2C33">
        <w:rPr>
          <w:rFonts w:ascii="Poppins Light" w:hAnsi="Poppins Light" w:cs="Poppins Light"/>
          <w:lang w:val="en-US"/>
        </w:rPr>
        <w:t xml:space="preserve"> and</w:t>
      </w:r>
      <w:r>
        <w:rPr>
          <w:rFonts w:ascii="Poppins Light" w:hAnsi="Poppins Light" w:cs="Poppins Light"/>
          <w:lang w:val="en-US"/>
        </w:rPr>
        <w:t xml:space="preserve"> </w:t>
      </w:r>
      <m:oMath>
        <m:sSub>
          <m:sSubPr>
            <m:ctrlPr>
              <w:rPr>
                <w:rFonts w:ascii="Cambria Math" w:hAnsi="Cambria Math" w:cs="Poppins Light"/>
                <w:i/>
                <w:lang w:val="en-US"/>
              </w:rPr>
            </m:ctrlPr>
          </m:sSubPr>
          <m:e>
            <m:r>
              <w:rPr>
                <w:rFonts w:ascii="Cambria Math" w:hAnsi="Cambria Math" w:cs="Poppins Light"/>
                <w:lang w:val="en-US"/>
              </w:rPr>
              <m:t>f</m:t>
            </m:r>
          </m:e>
          <m:sub>
            <m:r>
              <w:rPr>
                <w:rFonts w:ascii="Cambria Math" w:hAnsi="Cambria Math" w:cs="Poppins Light"/>
                <w:lang w:val="en-US"/>
              </w:rPr>
              <m:t>c2</m:t>
            </m:r>
          </m:sub>
        </m:sSub>
      </m:oMath>
      <w:r w:rsidRPr="00CA2C33">
        <w:rPr>
          <w:rFonts w:ascii="Poppins Light" w:hAnsi="Poppins Light" w:cs="Poppins Light"/>
          <w:lang w:val="en-US"/>
        </w:rPr>
        <w:t>, are where the filter's response starts to roll off. For a second-order band-pass filter, these frequencies can be calculated using the formula: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126"/>
      </w:tblGrid>
      <w:tr w:rsidR="008B29FB" w14:paraId="7204DC82" w14:textId="77777777" w:rsidTr="008B29FB">
        <w:trPr>
          <w:jc w:val="center"/>
        </w:trPr>
        <w:tc>
          <w:tcPr>
            <w:tcW w:w="0" w:type="auto"/>
          </w:tcPr>
          <w:p w14:paraId="01F90B9C" w14:textId="757660F3" w:rsidR="008B29FB" w:rsidRDefault="00000000" w:rsidP="00CA2C33">
            <w:pPr>
              <w:pStyle w:val="Gras"/>
              <w:rPr>
                <w:rFonts w:ascii="Poppins Light" w:hAnsi="Poppins Light" w:cs="Poppins Light"/>
                <w:lang w:val="en-US"/>
              </w:rPr>
            </w:pPr>
            <m:oMathPara>
              <m:oMath>
                <m:sSub>
                  <m:sSubPr>
                    <m:ctrlPr>
                      <w:rPr>
                        <w:rFonts w:ascii="Cambria Math" w:hAnsi="Cambria Math" w:cs="Poppins Light"/>
                        <w:i/>
                        <w:lang w:val="en-US"/>
                      </w:rPr>
                    </m:ctrlPr>
                  </m:sSubPr>
                  <m:e>
                    <m:r>
                      <w:rPr>
                        <w:rFonts w:ascii="Cambria Math" w:hAnsi="Cambria Math" w:cs="Poppins Light"/>
                        <w:lang w:val="en-US"/>
                      </w:rPr>
                      <m:t>f</m:t>
                    </m:r>
                  </m:e>
                  <m:sub>
                    <m:r>
                      <w:rPr>
                        <w:rFonts w:ascii="Cambria Math" w:hAnsi="Cambria Math" w:cs="Poppins Light"/>
                        <w:lang w:val="en-US"/>
                      </w:rPr>
                      <m:t>c1</m:t>
                    </m:r>
                  </m:sub>
                </m:sSub>
                <m:r>
                  <w:rPr>
                    <w:rFonts w:ascii="Cambria Math" w:hAnsi="Cambria Math" w:cs="Poppins Light"/>
                    <w:lang w:val="en-US"/>
                  </w:rPr>
                  <m:t>=</m:t>
                </m:r>
                <m:f>
                  <m:fPr>
                    <m:ctrlPr>
                      <w:rPr>
                        <w:rFonts w:ascii="Cambria Math" w:hAnsi="Cambria Math" w:cs="Poppins Light"/>
                        <w:i/>
                        <w:lang w:val="en-US"/>
                      </w:rPr>
                    </m:ctrlPr>
                  </m:fPr>
                  <m:num>
                    <m:r>
                      <w:rPr>
                        <w:rFonts w:ascii="Cambria Math" w:hAnsi="Cambria Math" w:cs="Poppins Light"/>
                        <w:lang w:val="en-US"/>
                      </w:rPr>
                      <m:t>1</m:t>
                    </m:r>
                  </m:num>
                  <m:den>
                    <m:r>
                      <w:rPr>
                        <w:rFonts w:ascii="Cambria Math" w:hAnsi="Cambria Math" w:cs="Poppins Light"/>
                        <w:lang w:val="en-US"/>
                      </w:rPr>
                      <m:t>2π</m:t>
                    </m:r>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1</m:t>
                        </m:r>
                      </m:sub>
                    </m:sSub>
                    <m:sSub>
                      <m:sSubPr>
                        <m:ctrlPr>
                          <w:rPr>
                            <w:rFonts w:ascii="Cambria Math" w:hAnsi="Cambria Math" w:cs="Poppins Light"/>
                            <w:i/>
                            <w:lang w:val="en-US"/>
                          </w:rPr>
                        </m:ctrlPr>
                      </m:sSubPr>
                      <m:e>
                        <m:r>
                          <w:rPr>
                            <w:rFonts w:ascii="Cambria Math" w:hAnsi="Cambria Math" w:cs="Poppins Light"/>
                            <w:lang w:val="en-US"/>
                          </w:rPr>
                          <m:t>C</m:t>
                        </m:r>
                      </m:e>
                      <m:sub>
                        <m:r>
                          <w:rPr>
                            <w:rFonts w:ascii="Cambria Math" w:hAnsi="Cambria Math" w:cs="Poppins Light"/>
                            <w:lang w:val="en-US"/>
                          </w:rPr>
                          <m:t>1</m:t>
                        </m:r>
                      </m:sub>
                    </m:sSub>
                  </m:den>
                </m:f>
              </m:oMath>
            </m:oMathPara>
          </w:p>
        </w:tc>
        <w:tc>
          <w:tcPr>
            <w:tcW w:w="0" w:type="auto"/>
          </w:tcPr>
          <w:p w14:paraId="4A3F1B3D" w14:textId="02CC4EC1" w:rsidR="008B29FB" w:rsidRDefault="00000000" w:rsidP="00CA2C33">
            <w:pPr>
              <w:pStyle w:val="Gras"/>
              <w:rPr>
                <w:rFonts w:ascii="Poppins Light" w:hAnsi="Poppins Light" w:cs="Poppins Light"/>
                <w:lang w:val="en-US"/>
              </w:rPr>
            </w:pPr>
            <m:oMathPara>
              <m:oMath>
                <m:sSub>
                  <m:sSubPr>
                    <m:ctrlPr>
                      <w:rPr>
                        <w:rFonts w:ascii="Cambria Math" w:hAnsi="Cambria Math" w:cs="Poppins Light"/>
                        <w:i/>
                        <w:lang w:val="en-US"/>
                      </w:rPr>
                    </m:ctrlPr>
                  </m:sSubPr>
                  <m:e>
                    <m:r>
                      <w:rPr>
                        <w:rFonts w:ascii="Cambria Math" w:hAnsi="Cambria Math" w:cs="Poppins Light"/>
                        <w:lang w:val="en-US"/>
                      </w:rPr>
                      <m:t>f</m:t>
                    </m:r>
                  </m:e>
                  <m:sub>
                    <m:r>
                      <w:rPr>
                        <w:rFonts w:ascii="Cambria Math" w:hAnsi="Cambria Math" w:cs="Poppins Light"/>
                        <w:lang w:val="en-US"/>
                      </w:rPr>
                      <m:t>c2</m:t>
                    </m:r>
                  </m:sub>
                </m:sSub>
                <m:r>
                  <w:rPr>
                    <w:rFonts w:ascii="Cambria Math" w:hAnsi="Cambria Math" w:cs="Poppins Light"/>
                    <w:lang w:val="en-US"/>
                  </w:rPr>
                  <m:t>=</m:t>
                </m:r>
                <m:f>
                  <m:fPr>
                    <m:ctrlPr>
                      <w:rPr>
                        <w:rFonts w:ascii="Cambria Math" w:hAnsi="Cambria Math" w:cs="Poppins Light"/>
                        <w:i/>
                        <w:lang w:val="en-US"/>
                      </w:rPr>
                    </m:ctrlPr>
                  </m:fPr>
                  <m:num>
                    <m:r>
                      <w:rPr>
                        <w:rFonts w:ascii="Cambria Math" w:hAnsi="Cambria Math" w:cs="Poppins Light"/>
                        <w:lang w:val="en-US"/>
                      </w:rPr>
                      <m:t>1</m:t>
                    </m:r>
                  </m:num>
                  <m:den>
                    <m:r>
                      <w:rPr>
                        <w:rFonts w:ascii="Cambria Math" w:hAnsi="Cambria Math" w:cs="Poppins Light"/>
                        <w:lang w:val="en-US"/>
                      </w:rPr>
                      <m:t>2π</m:t>
                    </m:r>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2</m:t>
                        </m:r>
                      </m:sub>
                    </m:sSub>
                    <m:sSub>
                      <m:sSubPr>
                        <m:ctrlPr>
                          <w:rPr>
                            <w:rFonts w:ascii="Cambria Math" w:hAnsi="Cambria Math" w:cs="Poppins Light"/>
                            <w:i/>
                            <w:lang w:val="en-US"/>
                          </w:rPr>
                        </m:ctrlPr>
                      </m:sSubPr>
                      <m:e>
                        <m:r>
                          <w:rPr>
                            <w:rFonts w:ascii="Cambria Math" w:hAnsi="Cambria Math" w:cs="Poppins Light"/>
                            <w:lang w:val="en-US"/>
                          </w:rPr>
                          <m:t>C</m:t>
                        </m:r>
                      </m:e>
                      <m:sub>
                        <m:r>
                          <w:rPr>
                            <w:rFonts w:ascii="Cambria Math" w:hAnsi="Cambria Math" w:cs="Poppins Light"/>
                            <w:lang w:val="en-US"/>
                          </w:rPr>
                          <m:t>2</m:t>
                        </m:r>
                      </m:sub>
                    </m:sSub>
                  </m:den>
                </m:f>
              </m:oMath>
            </m:oMathPara>
          </w:p>
        </w:tc>
      </w:tr>
    </w:tbl>
    <w:p w14:paraId="2BC3F25A" w14:textId="085E6885" w:rsidR="00CA2C33" w:rsidRDefault="00AF0A04" w:rsidP="00CA2C33">
      <w:pPr>
        <w:pStyle w:val="Gras"/>
        <w:rPr>
          <w:rFonts w:ascii="Poppins Light" w:hAnsi="Poppins Light" w:cs="Poppins Light"/>
          <w:lang w:val="en-US"/>
        </w:rPr>
      </w:pPr>
      <w:r>
        <w:rPr>
          <w:rFonts w:ascii="Poppins Light" w:hAnsi="Poppins Light" w:cs="Poppins Light"/>
          <w:lang w:val="en-US"/>
        </w:rPr>
        <w:t xml:space="preserve">With </w:t>
      </w:r>
      <m:oMath>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1</m:t>
            </m:r>
          </m:sub>
        </m:sSub>
      </m:oMath>
      <w:r>
        <w:rPr>
          <w:rFonts w:ascii="Poppins Light" w:hAnsi="Poppins Light" w:cs="Poppins Light"/>
          <w:lang w:val="en-US"/>
        </w:rPr>
        <w:t xml:space="preserve"> and </w:t>
      </w:r>
      <m:oMath>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2</m:t>
            </m:r>
          </m:sub>
        </m:sSub>
      </m:oMath>
      <w:r w:rsidR="00CA2C33" w:rsidRPr="00CA2C33">
        <w:rPr>
          <w:rFonts w:ascii="Poppins Light" w:hAnsi="Poppins Light" w:cs="Poppins Light"/>
          <w:lang w:val="en-US"/>
        </w:rPr>
        <w:t xml:space="preserve"> are the resistances and </w:t>
      </w:r>
      <m:oMath>
        <m:sSub>
          <m:sSubPr>
            <m:ctrlPr>
              <w:rPr>
                <w:rFonts w:ascii="Cambria Math" w:hAnsi="Cambria Math" w:cs="Poppins Light"/>
                <w:i/>
                <w:lang w:val="en-US"/>
              </w:rPr>
            </m:ctrlPr>
          </m:sSubPr>
          <m:e>
            <m:r>
              <w:rPr>
                <w:rFonts w:ascii="Cambria Math" w:hAnsi="Cambria Math" w:cs="Poppins Light"/>
                <w:lang w:val="en-US"/>
              </w:rPr>
              <m:t>C</m:t>
            </m:r>
          </m:e>
          <m:sub>
            <m:r>
              <w:rPr>
                <w:rFonts w:ascii="Cambria Math" w:hAnsi="Cambria Math" w:cs="Poppins Light"/>
                <w:lang w:val="en-US"/>
              </w:rPr>
              <m:t>1</m:t>
            </m:r>
          </m:sub>
        </m:sSub>
      </m:oMath>
      <w:r w:rsidR="00CA2C33" w:rsidRPr="00CA2C33">
        <w:rPr>
          <w:rFonts w:ascii="Poppins Light" w:hAnsi="Poppins Light" w:cs="Poppins Light"/>
          <w:lang w:val="en-US"/>
        </w:rPr>
        <w:t xml:space="preserve"> and </w:t>
      </w:r>
      <m:oMath>
        <m:sSub>
          <m:sSubPr>
            <m:ctrlPr>
              <w:rPr>
                <w:rFonts w:ascii="Cambria Math" w:hAnsi="Cambria Math" w:cs="Poppins Light"/>
                <w:i/>
                <w:lang w:val="en-US"/>
              </w:rPr>
            </m:ctrlPr>
          </m:sSubPr>
          <m:e>
            <m:r>
              <w:rPr>
                <w:rFonts w:ascii="Cambria Math" w:hAnsi="Cambria Math" w:cs="Poppins Light"/>
                <w:lang w:val="en-US"/>
              </w:rPr>
              <m:t>C</m:t>
            </m:r>
          </m:e>
          <m:sub>
            <m:r>
              <w:rPr>
                <w:rFonts w:ascii="Cambria Math" w:hAnsi="Cambria Math" w:cs="Poppins Light"/>
                <w:lang w:val="en-US"/>
              </w:rPr>
              <m:t>2</m:t>
            </m:r>
          </m:sub>
        </m:sSub>
      </m:oMath>
      <w:r w:rsidR="00CA2C33" w:rsidRPr="00CA2C33">
        <w:rPr>
          <w:rFonts w:ascii="Poppins Light" w:hAnsi="Poppins Light" w:cs="Poppins Light"/>
          <w:lang w:val="en-US"/>
        </w:rPr>
        <w:t xml:space="preserve"> are the capacitances in the filter circuit.</w:t>
      </w:r>
    </w:p>
    <w:p w14:paraId="222A94D6" w14:textId="77777777" w:rsidR="008B29FB" w:rsidRPr="00CA2C33" w:rsidRDefault="008B29FB" w:rsidP="00CA2C33">
      <w:pPr>
        <w:pStyle w:val="Gras"/>
        <w:rPr>
          <w:rFonts w:ascii="Poppins Light" w:hAnsi="Poppins Light" w:cs="Poppins Light"/>
          <w:lang w:val="en-US"/>
        </w:rPr>
      </w:pPr>
    </w:p>
    <w:p w14:paraId="17353DD7" w14:textId="6032DA9F" w:rsidR="00CA2C33" w:rsidRPr="00CA2C33" w:rsidRDefault="00CA2C33" w:rsidP="00091CB0">
      <w:pPr>
        <w:pStyle w:val="Titre2"/>
        <w:rPr>
          <w:rFonts w:hint="eastAsia"/>
          <w:lang w:val="en-US"/>
        </w:rPr>
      </w:pPr>
      <w:r w:rsidRPr="00CA2C33">
        <w:rPr>
          <w:lang w:val="en-US"/>
        </w:rPr>
        <w:lastRenderedPageBreak/>
        <w:t>Gain</w:t>
      </w:r>
    </w:p>
    <w:p w14:paraId="30997961" w14:textId="4D800A5F" w:rsidR="00CA2C33" w:rsidRDefault="00CA2C33" w:rsidP="00CA2C33">
      <w:pPr>
        <w:pStyle w:val="Gras"/>
        <w:rPr>
          <w:rFonts w:ascii="Poppins Light" w:hAnsi="Poppins Light" w:cs="Poppins Light"/>
          <w:lang w:val="en-US"/>
        </w:rPr>
      </w:pPr>
      <w:r w:rsidRPr="00CA2C33">
        <w:rPr>
          <w:rFonts w:ascii="Poppins Light" w:hAnsi="Poppins Light" w:cs="Poppins Light"/>
          <w:lang w:val="en-US"/>
        </w:rPr>
        <w:t xml:space="preserve">The gain of the band-pass filter can be calculated at the center frequency </w:t>
      </w:r>
      <m:oMath>
        <m:sSub>
          <m:sSubPr>
            <m:ctrlPr>
              <w:rPr>
                <w:rFonts w:ascii="Cambria Math" w:hAnsi="Cambria Math" w:cs="Poppins Light"/>
                <w:i/>
                <w:lang w:val="en-US"/>
              </w:rPr>
            </m:ctrlPr>
          </m:sSubPr>
          <m:e>
            <m:r>
              <w:rPr>
                <w:rFonts w:ascii="Cambria Math" w:hAnsi="Cambria Math" w:cs="Poppins Light"/>
                <w:lang w:val="en-US"/>
              </w:rPr>
              <m:t>f</m:t>
            </m:r>
          </m:e>
          <m:sub>
            <m:r>
              <w:rPr>
                <w:rFonts w:ascii="Cambria Math" w:hAnsi="Cambria Math" w:cs="Poppins Light"/>
                <w:lang w:val="en-US"/>
              </w:rPr>
              <m:t>0</m:t>
            </m:r>
          </m:sub>
        </m:sSub>
      </m:oMath>
      <w:r w:rsidR="00091CB0">
        <w:rPr>
          <w:rFonts w:ascii="Poppins Light" w:hAnsi="Poppins Light" w:cs="Poppins Light"/>
          <w:lang w:val="en-US"/>
        </w:rPr>
        <w:t xml:space="preserve"> </w:t>
      </w:r>
      <w:r w:rsidRPr="00CA2C33">
        <w:rPr>
          <w:rFonts w:ascii="Poppins Light" w:hAnsi="Poppins Light" w:cs="Poppins Light"/>
          <w:lang w:val="en-US"/>
        </w:rPr>
        <w:t>using the formula: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
        <w:gridCol w:w="4309"/>
      </w:tblGrid>
      <w:tr w:rsidR="00860047" w:rsidRPr="002E1B50" w14:paraId="6F7E9E4F" w14:textId="77777777" w:rsidTr="00860047">
        <w:trPr>
          <w:jc w:val="center"/>
        </w:trPr>
        <w:tc>
          <w:tcPr>
            <w:tcW w:w="0" w:type="auto"/>
          </w:tcPr>
          <w:p w14:paraId="5763A619" w14:textId="2DE87CC1" w:rsidR="00860047" w:rsidRDefault="00860047" w:rsidP="00CA2C33">
            <w:pPr>
              <w:pStyle w:val="Gras"/>
              <w:rPr>
                <w:rFonts w:ascii="Poppins Light" w:hAnsi="Poppins Light" w:cs="Poppins Light"/>
                <w:lang w:val="en-US"/>
              </w:rPr>
            </w:pPr>
            <m:oMathPara>
              <m:oMath>
                <m:r>
                  <w:rPr>
                    <w:rFonts w:ascii="Cambria Math" w:hAnsi="Cambria Math" w:cs="Poppins Light"/>
                    <w:lang w:val="en-US"/>
                  </w:rPr>
                  <m:t>G =-</m:t>
                </m:r>
                <m:f>
                  <m:fPr>
                    <m:ctrlPr>
                      <w:rPr>
                        <w:rFonts w:ascii="Cambria Math" w:hAnsi="Cambria Math" w:cs="Poppins Light"/>
                        <w:i/>
                        <w:lang w:val="en-US"/>
                      </w:rPr>
                    </m:ctrlPr>
                  </m:fPr>
                  <m:num>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2</m:t>
                        </m:r>
                      </m:sub>
                    </m:sSub>
                  </m:num>
                  <m:den>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1</m:t>
                        </m:r>
                      </m:sub>
                    </m:sSub>
                  </m:den>
                </m:f>
              </m:oMath>
            </m:oMathPara>
          </w:p>
        </w:tc>
        <w:tc>
          <w:tcPr>
            <w:tcW w:w="0" w:type="auto"/>
          </w:tcPr>
          <w:p w14:paraId="24E7E666" w14:textId="74C1B5B7" w:rsidR="00860047" w:rsidRDefault="00860047" w:rsidP="00CA2C33">
            <w:pPr>
              <w:pStyle w:val="Gras"/>
              <w:rPr>
                <w:rFonts w:ascii="Poppins Light" w:hAnsi="Poppins Light" w:cs="Poppins Light"/>
                <w:lang w:val="en-US"/>
              </w:rPr>
            </w:pPr>
            <w:r>
              <w:rPr>
                <w:rFonts w:ascii="Poppins Light" w:hAnsi="Poppins Light" w:cs="Poppins Light"/>
                <w:lang w:val="en-US"/>
              </w:rPr>
              <w:t xml:space="preserve">with </w:t>
            </w:r>
            <m:oMath>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1</m:t>
                  </m:r>
                </m:sub>
              </m:sSub>
            </m:oMath>
            <w:r>
              <w:rPr>
                <w:rFonts w:ascii="Poppins Light" w:hAnsi="Poppins Light" w:cs="Poppins Light"/>
                <w:lang w:val="en-US"/>
              </w:rPr>
              <w:t xml:space="preserve"> and </w:t>
            </w:r>
            <m:oMath>
              <m:sSub>
                <m:sSubPr>
                  <m:ctrlPr>
                    <w:rPr>
                      <w:rFonts w:ascii="Cambria Math" w:hAnsi="Cambria Math" w:cs="Poppins Light"/>
                      <w:i/>
                      <w:lang w:val="en-US"/>
                    </w:rPr>
                  </m:ctrlPr>
                </m:sSubPr>
                <m:e>
                  <m:r>
                    <w:rPr>
                      <w:rFonts w:ascii="Cambria Math" w:hAnsi="Cambria Math" w:cs="Poppins Light"/>
                      <w:lang w:val="en-US"/>
                    </w:rPr>
                    <m:t>R</m:t>
                  </m:r>
                </m:e>
                <m:sub>
                  <m:r>
                    <w:rPr>
                      <w:rFonts w:ascii="Cambria Math" w:hAnsi="Cambria Math" w:cs="Poppins Light"/>
                      <w:lang w:val="en-US"/>
                    </w:rPr>
                    <m:t>2</m:t>
                  </m:r>
                </m:sub>
              </m:sSub>
            </m:oMath>
            <w:r w:rsidRPr="00CA2C33">
              <w:rPr>
                <w:rFonts w:ascii="Poppins Light" w:hAnsi="Poppins Light" w:cs="Poppins Light"/>
                <w:lang w:val="en-US"/>
              </w:rPr>
              <w:t xml:space="preserve"> are the resistances</w:t>
            </w:r>
            <w:r w:rsidRPr="007D0A0D">
              <w:rPr>
                <w:rFonts w:ascii="Poppins Light" w:hAnsi="Poppins Light" w:cs="Poppins Light"/>
                <w:lang w:val="en-US"/>
              </w:rPr>
              <w:t xml:space="preserve"> </w:t>
            </w:r>
            <w:r w:rsidRPr="00CA2C33">
              <w:rPr>
                <w:rFonts w:ascii="Poppins Light" w:hAnsi="Poppins Light" w:cs="Poppins Light"/>
                <w:lang w:val="en-US"/>
              </w:rPr>
              <w:t>in the filter circuit.</w:t>
            </w:r>
          </w:p>
        </w:tc>
      </w:tr>
    </w:tbl>
    <w:p w14:paraId="06FD3CF6" w14:textId="515F6AF5" w:rsidR="003604C0" w:rsidRPr="008B29FB" w:rsidRDefault="00CA2C33" w:rsidP="008B29FB">
      <w:pPr>
        <w:pStyle w:val="Titre2"/>
        <w:rPr>
          <w:rFonts w:hint="eastAsia"/>
          <w:lang w:val="en-US"/>
        </w:rPr>
      </w:pPr>
      <w:r w:rsidRPr="00CA2C33">
        <w:rPr>
          <w:lang w:val="en-US"/>
        </w:rPr>
        <w:t>Circuit Layout</w:t>
      </w:r>
    </w:p>
    <w:p w14:paraId="56F2E4C5" w14:textId="7FAC1CA8" w:rsidR="00CA2C33" w:rsidRPr="00CA2C33" w:rsidRDefault="00CA2C33" w:rsidP="00CA2C33">
      <w:pPr>
        <w:pStyle w:val="Gras"/>
        <w:rPr>
          <w:rFonts w:ascii="Poppins Light" w:hAnsi="Poppins Light" w:cs="Poppins Light"/>
          <w:lang w:val="en-US"/>
        </w:rPr>
      </w:pPr>
      <w:r w:rsidRPr="00CA2C33">
        <w:rPr>
          <w:rFonts w:ascii="Poppins Light" w:hAnsi="Poppins Light" w:cs="Poppins Light"/>
          <w:lang w:val="en-US"/>
        </w:rPr>
        <w:t>The layout of the active RC band-pass filter typically consists of operational amplifiers (op-amps) and passive components like resistors and capacitors. The op-amp provides the necessary gain and buffering for the filter.</w:t>
      </w:r>
    </w:p>
    <w:p w14:paraId="23811661" w14:textId="77777777" w:rsidR="007E6854" w:rsidRPr="002E1B50" w:rsidRDefault="00CA2C33" w:rsidP="007E6854">
      <w:pPr>
        <w:pStyle w:val="Gras"/>
        <w:numPr>
          <w:ilvl w:val="2"/>
          <w:numId w:val="1"/>
        </w:numPr>
        <w:rPr>
          <w:rFonts w:ascii="Poppins Light" w:hAnsi="Poppins Light" w:cs="Poppins Light"/>
          <w:highlight w:val="yellow"/>
        </w:rPr>
      </w:pPr>
      <w:r w:rsidRPr="008210E8">
        <w:rPr>
          <w:rFonts w:ascii="Poppins Light" w:hAnsi="Poppins Light" w:cs="Poppins Light"/>
          <w:highlight w:val="yellow"/>
          <w:lang w:val="en-US"/>
        </w:rPr>
        <w:t>A basic layout includes two cascaded stages: a high-pass filter stage followed by a low-pass filter stage, creating a band-pass response.</w:t>
      </w:r>
      <w:r w:rsidR="00461A06" w:rsidRPr="008210E8">
        <w:rPr>
          <w:rFonts w:ascii="Poppins Light" w:hAnsi="Poppins Light" w:cs="Poppins Light"/>
          <w:highlight w:val="yellow"/>
          <w:lang w:val="en-US"/>
        </w:rPr>
        <w:t xml:space="preserve"> </w:t>
      </w:r>
      <w:r w:rsidR="00461A06" w:rsidRPr="002E1B50">
        <w:rPr>
          <w:rFonts w:ascii="Poppins Light" w:hAnsi="Poppins Light" w:cs="Poppins Light" w:hint="eastAsia"/>
          <w:highlight w:val="yellow"/>
        </w:rPr>
        <w:t>L</w:t>
      </w:r>
      <w:r w:rsidR="00461A06" w:rsidRPr="002E1B50">
        <w:rPr>
          <w:rFonts w:ascii="Poppins Light" w:hAnsi="Poppins Light" w:cs="Poppins Light"/>
          <w:highlight w:val="yellow"/>
        </w:rPr>
        <w:t xml:space="preserve">es deux sont des </w:t>
      </w:r>
      <w:r w:rsidR="00E22BDF" w:rsidRPr="002E1B50">
        <w:rPr>
          <w:rFonts w:ascii="Poppins Light" w:hAnsi="Poppins Light" w:cs="Poppins Light"/>
          <w:highlight w:val="yellow"/>
        </w:rPr>
        <w:t>filtres passe</w:t>
      </w:r>
      <w:r w:rsidR="00461A06" w:rsidRPr="002E1B50">
        <w:rPr>
          <w:rFonts w:ascii="Poppins Light" w:hAnsi="Poppins Light" w:cs="Poppins Light"/>
          <w:highlight w:val="yellow"/>
        </w:rPr>
        <w:t xml:space="preserve"> </w:t>
      </w:r>
      <w:r w:rsidR="00E22BDF" w:rsidRPr="002E1B50">
        <w:rPr>
          <w:rFonts w:ascii="Poppins Light" w:hAnsi="Poppins Light" w:cs="Poppins Light"/>
          <w:highlight w:val="yellow"/>
        </w:rPr>
        <w:t>band</w:t>
      </w:r>
      <w:r w:rsidR="00461A06" w:rsidRPr="002E1B50">
        <w:rPr>
          <w:rFonts w:ascii="Poppins Light" w:hAnsi="Poppins Light" w:cs="Poppins Light"/>
          <w:highlight w:val="yellow"/>
        </w:rPr>
        <w:t xml:space="preserve"> </w:t>
      </w:r>
      <w:r w:rsidR="007E6854" w:rsidRPr="002E1B50">
        <w:rPr>
          <w:rFonts w:ascii="Poppins Light" w:hAnsi="Poppins Light" w:cs="Poppins Light"/>
          <w:highlight w:val="yellow"/>
        </w:rPr>
        <w:t>Inverting Band Pass Filter Circuit</w:t>
      </w:r>
    </w:p>
    <w:p w14:paraId="39CD0BE2" w14:textId="2A445BD5" w:rsidR="00546271" w:rsidRPr="002E1B50" w:rsidRDefault="00546271" w:rsidP="00CA2C33">
      <w:pPr>
        <w:pStyle w:val="Gras"/>
        <w:rPr>
          <w:rFonts w:ascii="Poppins Light" w:hAnsi="Poppins Light" w:cs="Poppins Light"/>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4209"/>
      </w:tblGrid>
      <w:tr w:rsidR="00860047" w14:paraId="45E82B93" w14:textId="77777777" w:rsidTr="008B29FB">
        <w:trPr>
          <w:jc w:val="center"/>
        </w:trPr>
        <w:tc>
          <w:tcPr>
            <w:tcW w:w="0" w:type="auto"/>
            <w:vAlign w:val="center"/>
          </w:tcPr>
          <w:p w14:paraId="33A4D1A8" w14:textId="363565BB" w:rsidR="00860047" w:rsidRDefault="00860047" w:rsidP="00860047">
            <w:pPr>
              <w:pStyle w:val="Gras"/>
              <w:jc w:val="center"/>
              <w:rPr>
                <w:rFonts w:cs="Poppins Light" w:hint="eastAsia"/>
                <w:lang w:val="en-US"/>
              </w:rPr>
            </w:pPr>
            <w:r>
              <w:rPr>
                <w:noProof/>
                <w:lang w:val="en-US"/>
              </w:rPr>
              <mc:AlternateContent>
                <mc:Choice Requires="wps">
                  <w:drawing>
                    <wp:anchor distT="0" distB="0" distL="114300" distR="114300" simplePos="0" relativeHeight="251661312" behindDoc="0" locked="0" layoutInCell="1" allowOverlap="1" wp14:anchorId="3D119D58" wp14:editId="0FEB9661">
                      <wp:simplePos x="0" y="0"/>
                      <wp:positionH relativeFrom="column">
                        <wp:posOffset>968375</wp:posOffset>
                      </wp:positionH>
                      <wp:positionV relativeFrom="paragraph">
                        <wp:posOffset>265430</wp:posOffset>
                      </wp:positionV>
                      <wp:extent cx="810895" cy="896620"/>
                      <wp:effectExtent l="0" t="0" r="27305" b="17780"/>
                      <wp:wrapNone/>
                      <wp:docPr id="291472892" name="Ellipse 4"/>
                      <wp:cNvGraphicFramePr/>
                      <a:graphic xmlns:a="http://schemas.openxmlformats.org/drawingml/2006/main">
                        <a:graphicData uri="http://schemas.microsoft.com/office/word/2010/wordprocessingShape">
                          <wps:wsp>
                            <wps:cNvSpPr/>
                            <wps:spPr>
                              <a:xfrm>
                                <a:off x="0" y="0"/>
                                <a:ext cx="810895" cy="89662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6FBA8" id="Ellipse 4" o:spid="_x0000_s1026" style="position:absolute;margin-left:76.25pt;margin-top:20.9pt;width:63.85pt;height:7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" filled="f" strokecolor="red" strokeweight="1pt">
                      <v:stroke joinstyle="miter"/>
                    </v:oval>
                  </w:pict>
                </mc:Fallback>
              </mc:AlternateContent>
            </w:r>
            <w:r>
              <w:rPr>
                <w:noProof/>
                <w:lang w:val="en-US"/>
              </w:rPr>
              <mc:AlternateContent>
                <mc:Choice Requires="wps">
                  <w:drawing>
                    <wp:anchor distT="0" distB="0" distL="114300" distR="114300" simplePos="0" relativeHeight="251659264" behindDoc="0" locked="0" layoutInCell="1" allowOverlap="1" wp14:anchorId="3A54F813" wp14:editId="04CFE175">
                      <wp:simplePos x="0" y="0"/>
                      <wp:positionH relativeFrom="column">
                        <wp:posOffset>111760</wp:posOffset>
                      </wp:positionH>
                      <wp:positionV relativeFrom="paragraph">
                        <wp:posOffset>406400</wp:posOffset>
                      </wp:positionV>
                      <wp:extent cx="856615" cy="687705"/>
                      <wp:effectExtent l="0" t="0" r="19685" b="17145"/>
                      <wp:wrapNone/>
                      <wp:docPr id="1971069336" name="Ellipse 4"/>
                      <wp:cNvGraphicFramePr/>
                      <a:graphic xmlns:a="http://schemas.openxmlformats.org/drawingml/2006/main">
                        <a:graphicData uri="http://schemas.microsoft.com/office/word/2010/wordprocessingShape">
                          <wps:wsp>
                            <wps:cNvSpPr/>
                            <wps:spPr>
                              <a:xfrm>
                                <a:off x="0" y="0"/>
                                <a:ext cx="856615" cy="68770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14C5D" id="Ellipse 4" o:spid="_x0000_s1026" style="position:absolute;margin-left:8.8pt;margin-top:32pt;width:67.45pt;height:5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" filled="f" strokecolor="red" strokeweight="1pt">
                      <v:stroke joinstyle="miter"/>
                    </v:oval>
                  </w:pict>
                </mc:Fallback>
              </mc:AlternateContent>
            </w:r>
            <w:r w:rsidRPr="00402F74">
              <w:rPr>
                <w:noProof/>
                <w:lang w:val="en-US"/>
              </w:rPr>
              <w:drawing>
                <wp:inline distT="0" distB="0" distL="0" distR="0" wp14:anchorId="11CF4611" wp14:editId="7C8E893D">
                  <wp:extent cx="2450701" cy="1676400"/>
                  <wp:effectExtent l="0" t="0" r="6985" b="0"/>
                  <wp:docPr id="1455826752" name="Image 1" descr="Une image contenant texte, diagramme, écriture manuscrit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5801" name="Image 1" descr="Une image contenant texte, diagramme, écriture manuscrite, croquis&#10;&#10;Description générée automatiquement"/>
                          <pic:cNvPicPr/>
                        </pic:nvPicPr>
                        <pic:blipFill rotWithShape="1">
                          <a:blip r:embed="rId8"/>
                          <a:srcRect l="36897"/>
                          <a:stretch/>
                        </pic:blipFill>
                        <pic:spPr bwMode="auto">
                          <a:xfrm>
                            <a:off x="0" y="0"/>
                            <a:ext cx="2458646" cy="1681835"/>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50BEF4C" w14:textId="64DA07E8" w:rsidR="00860047" w:rsidRDefault="00860047" w:rsidP="00860047">
            <w:pPr>
              <w:pStyle w:val="Gras"/>
              <w:jc w:val="center"/>
              <w:rPr>
                <w:rFonts w:cs="Poppins Light" w:hint="eastAsia"/>
                <w:lang w:val="en-US"/>
              </w:rPr>
            </w:pPr>
            <w:r w:rsidRPr="003604C0">
              <w:rPr>
                <w:rFonts w:ascii="Poppins Light" w:hAnsi="Poppins Light" w:cs="Poppins Light"/>
                <w:noProof/>
                <w:lang w:val="en-US"/>
              </w:rPr>
              <w:drawing>
                <wp:inline distT="0" distB="0" distL="0" distR="0" wp14:anchorId="1B6E32A4" wp14:editId="0333E180">
                  <wp:extent cx="2536031" cy="726670"/>
                  <wp:effectExtent l="0" t="0" r="0" b="0"/>
                  <wp:docPr id="189913982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39821" name="Image 1" descr="Une image contenant texte, diagramme, ligne, capture d’écran&#10;&#10;Description générée automatiquement"/>
                          <pic:cNvPicPr/>
                        </pic:nvPicPr>
                        <pic:blipFill>
                          <a:blip r:embed="rId12"/>
                          <a:stretch>
                            <a:fillRect/>
                          </a:stretch>
                        </pic:blipFill>
                        <pic:spPr>
                          <a:xfrm>
                            <a:off x="0" y="0"/>
                            <a:ext cx="2551001" cy="730959"/>
                          </a:xfrm>
                          <a:prstGeom prst="rect">
                            <a:avLst/>
                          </a:prstGeom>
                        </pic:spPr>
                      </pic:pic>
                    </a:graphicData>
                  </a:graphic>
                </wp:inline>
              </w:drawing>
            </w:r>
          </w:p>
        </w:tc>
      </w:tr>
    </w:tbl>
    <w:p w14:paraId="72FD587F" w14:textId="4F95D8B8" w:rsidR="00973B14" w:rsidRDefault="00973B14" w:rsidP="00973B14">
      <w:pPr>
        <w:pStyle w:val="Titre1"/>
        <w:rPr>
          <w:rFonts w:hint="eastAsia"/>
          <w:lang w:val="en-US"/>
        </w:rPr>
      </w:pPr>
      <w:r>
        <w:rPr>
          <w:lang w:val="en-US"/>
        </w:rPr>
        <w:t>Readings</w:t>
      </w:r>
    </w:p>
    <w:p w14:paraId="3C3F534B" w14:textId="3005C7FD" w:rsidR="00973B14" w:rsidRDefault="00973B14" w:rsidP="00973B14">
      <w:pPr>
        <w:pStyle w:val="Titre2"/>
        <w:rPr>
          <w:rFonts w:hint="eastAsia"/>
          <w:lang w:val="en-US"/>
        </w:rPr>
      </w:pPr>
      <w:r w:rsidRPr="00973B14">
        <w:rPr>
          <w:lang w:val="en-US"/>
        </w:rPr>
        <w:t>oscilloscope_TektronixTDS2024.pdf</w:t>
      </w:r>
    </w:p>
    <w:p w14:paraId="36835520" w14:textId="10C95C5E" w:rsidR="00973B14" w:rsidRPr="00EE604B" w:rsidRDefault="00EE604B" w:rsidP="00973B14">
      <w:r w:rsidRPr="00EE604B">
        <w:rPr>
          <w:highlight w:val="yellow"/>
        </w:rPr>
        <w:t>[FAIRE UN RESUME AVANT LE TP]</w:t>
      </w:r>
    </w:p>
    <w:p w14:paraId="3B4F0723" w14:textId="5B5BE573" w:rsidR="00973B14" w:rsidRDefault="00EE604B" w:rsidP="00973B14">
      <w:pPr>
        <w:pStyle w:val="Titre2"/>
        <w:rPr>
          <w:rFonts w:hint="eastAsia"/>
          <w:lang w:val="en-US"/>
        </w:rPr>
      </w:pPr>
      <w:r w:rsidRPr="00EE604B">
        <w:rPr>
          <w:lang w:val="en-US"/>
        </w:rPr>
        <w:t>function_generator_HamegHM8030_6.pdf</w:t>
      </w:r>
    </w:p>
    <w:p w14:paraId="3EE617F7" w14:textId="77777777" w:rsidR="00EE604B" w:rsidRPr="00EE604B" w:rsidRDefault="00EE604B" w:rsidP="00EE604B">
      <w:r w:rsidRPr="00EE604B">
        <w:rPr>
          <w:highlight w:val="yellow"/>
        </w:rPr>
        <w:t>[FAIRE UN RESUME AVANT LE TP]</w:t>
      </w:r>
    </w:p>
    <w:p w14:paraId="4256A033" w14:textId="020F04F7" w:rsidR="006D2900" w:rsidRDefault="006D2900" w:rsidP="006D2900">
      <w:pPr>
        <w:pStyle w:val="Titre2"/>
        <w:rPr>
          <w:rFonts w:hint="eastAsia"/>
          <w:lang w:val="en-US"/>
        </w:rPr>
      </w:pPr>
      <w:r>
        <w:rPr>
          <w:lang w:val="en-US"/>
        </w:rPr>
        <w:t>Active band pass filter article</w:t>
      </w:r>
    </w:p>
    <w:p w14:paraId="5C42A3F0" w14:textId="77777777" w:rsidR="008210E8" w:rsidRDefault="008210E8" w:rsidP="008210E8">
      <w:pPr>
        <w:pStyle w:val="Titre3"/>
        <w:numPr>
          <w:ilvl w:val="0"/>
          <w:numId w:val="0"/>
        </w:numPr>
        <w:spacing w:before="450" w:after="150" w:line="300" w:lineRule="atLeast"/>
        <w:ind w:left="720"/>
        <w:rPr>
          <w:rFonts w:ascii="Lato" w:hAnsi="Lato"/>
          <w:color w:val="404041"/>
          <w:sz w:val="30"/>
          <w:szCs w:val="30"/>
        </w:rPr>
      </w:pPr>
      <w:r w:rsidRPr="008210E8">
        <w:rPr>
          <w:rFonts w:ascii="Poppins Light" w:eastAsiaTheme="minorEastAsia" w:hAnsi="Poppins Light" w:cs="Poppins Light"/>
          <w:szCs w:val="22"/>
          <w:lang w:val="en-US"/>
        </w:rPr>
        <w:t>Inverting Band Pass Filter Circuit</w:t>
      </w:r>
    </w:p>
    <w:p w14:paraId="03982866" w14:textId="6FC06A50" w:rsidR="008210E8" w:rsidRDefault="008210E8" w:rsidP="008210E8">
      <w:pPr>
        <w:pStyle w:val="text-center"/>
        <w:spacing w:before="0" w:beforeAutospacing="0" w:after="150" w:afterAutospacing="0"/>
        <w:jc w:val="center"/>
        <w:rPr>
          <w:rFonts w:ascii="Lato" w:hAnsi="Lato"/>
          <w:color w:val="414042"/>
          <w:sz w:val="27"/>
          <w:szCs w:val="27"/>
        </w:rPr>
      </w:pPr>
      <w:r>
        <w:rPr>
          <w:rFonts w:ascii="Lato" w:hAnsi="Lato"/>
          <w:noProof/>
          <w:color w:val="414042"/>
          <w:sz w:val="27"/>
          <w:szCs w:val="27"/>
        </w:rPr>
        <w:drawing>
          <wp:inline distT="0" distB="0" distL="0" distR="0" wp14:anchorId="3B3104AD" wp14:editId="3AE9C407">
            <wp:extent cx="1296537" cy="744567"/>
            <wp:effectExtent l="0" t="0" r="0" b="0"/>
            <wp:docPr id="51020189" name="Image 2" descr="inverting amplifier band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rting amplifier band pass fil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2288" cy="747870"/>
                    </a:xfrm>
                    <a:prstGeom prst="rect">
                      <a:avLst/>
                    </a:prstGeom>
                    <a:noFill/>
                    <a:ln>
                      <a:noFill/>
                    </a:ln>
                  </pic:spPr>
                </pic:pic>
              </a:graphicData>
            </a:graphic>
          </wp:inline>
        </w:drawing>
      </w:r>
    </w:p>
    <w:p w14:paraId="7F528E58" w14:textId="77777777" w:rsidR="008210E8" w:rsidRDefault="008210E8" w:rsidP="008210E8">
      <w:pPr>
        <w:spacing w:line="240" w:lineRule="atLeast"/>
        <w:rPr>
          <w:rFonts w:ascii="Lato" w:hAnsi="Lato"/>
          <w:color w:val="414042"/>
          <w:sz w:val="24"/>
          <w:szCs w:val="24"/>
        </w:rPr>
      </w:pPr>
      <w:r>
        <w:rPr>
          <w:rFonts w:ascii="Lato" w:hAnsi="Lato"/>
          <w:color w:val="414042"/>
        </w:rPr>
        <w:t> </w:t>
      </w:r>
    </w:p>
    <w:p w14:paraId="30F73368" w14:textId="2BAFB8ED" w:rsidR="008210E8" w:rsidRPr="008210E8" w:rsidRDefault="008210E8" w:rsidP="008210E8">
      <w:pPr>
        <w:spacing w:line="240" w:lineRule="atLeast"/>
        <w:rPr>
          <w:rFonts w:ascii="Lato" w:hAnsi="Lato"/>
          <w:color w:val="414042"/>
          <w:sz w:val="24"/>
          <w:szCs w:val="24"/>
          <w:lang w:val="en-GB"/>
        </w:rPr>
      </w:pPr>
    </w:p>
    <w:p w14:paraId="167BFCB1" w14:textId="77777777" w:rsidR="008210E8" w:rsidRPr="008210E8" w:rsidRDefault="008210E8" w:rsidP="008210E8">
      <w:pPr>
        <w:pStyle w:val="NormalWeb"/>
        <w:spacing w:before="0" w:beforeAutospacing="0" w:after="150" w:afterAutospacing="0"/>
        <w:rPr>
          <w:rFonts w:ascii="Poppins Light" w:hAnsi="Poppins Light" w:cs="Poppins Light"/>
          <w:sz w:val="16"/>
          <w:szCs w:val="22"/>
          <w:lang w:val="en-US" w:eastAsia="en-US"/>
        </w:rPr>
      </w:pPr>
      <w:r w:rsidRPr="008210E8">
        <w:rPr>
          <w:rFonts w:ascii="Poppins Light" w:hAnsi="Poppins Light" w:cs="Poppins Light"/>
          <w:sz w:val="16"/>
          <w:szCs w:val="22"/>
          <w:lang w:val="en-US" w:eastAsia="en-US"/>
        </w:rPr>
        <w:t>This type of band pass filter is designed to have a much narrower pass band. The centre frequency and bandwidth of the filter is related to the values of R1, R2, C1 and C2. The output of the filter is again taken from the output of the op-amp</w:t>
      </w:r>
    </w:p>
    <w:p w14:paraId="49980BB4" w14:textId="77777777" w:rsidR="00F8552E" w:rsidRPr="008210E8" w:rsidRDefault="00F8552E" w:rsidP="00F8552E">
      <w:pPr>
        <w:rPr>
          <w:lang w:val="en-GB"/>
        </w:rPr>
      </w:pPr>
    </w:p>
    <w:p w14:paraId="411F3D52" w14:textId="3C68B95A" w:rsidR="00D80BAC" w:rsidRDefault="006D2900" w:rsidP="008210E8">
      <w:pPr>
        <w:rPr>
          <w:highlight w:val="yellow"/>
          <w:lang w:val="en-US"/>
        </w:rPr>
      </w:pPr>
      <w:r w:rsidRPr="006D2900">
        <w:rPr>
          <w:highlight w:val="yellow"/>
          <w:lang w:val="en-US"/>
        </w:rPr>
        <w:t xml:space="preserve">How does the active band-pass filter work (you can find this in the receiver as well): </w:t>
      </w:r>
      <w:hyperlink r:id="rId14" w:history="1">
        <w:r w:rsidRPr="006D2900">
          <w:rPr>
            <w:rStyle w:val="Lienhypertexte"/>
            <w:highlight w:val="yellow"/>
            <w:lang w:val="en-US"/>
          </w:rPr>
          <w:t>http://www.electronics-tutorials.ws/filter/filter_1.html</w:t>
        </w:r>
      </w:hyperlink>
      <w:r w:rsidRPr="006D2900">
        <w:rPr>
          <w:highlight w:val="yellow"/>
          <w:lang w:val="en-US"/>
        </w:rPr>
        <w:t xml:space="preserve"> , filter_2, filter_3, ..., filter_7 (What we will use: inverting band-pass filter, among the active band-pass filters; but please read the other circuits as well.)</w:t>
      </w:r>
    </w:p>
    <w:p w14:paraId="2AE149C3" w14:textId="2A76B54E" w:rsidR="00DB447B" w:rsidRDefault="00DB447B" w:rsidP="008210E8">
      <w:pPr>
        <w:rPr>
          <w:highlight w:val="yellow"/>
          <w:lang w:val="en-US"/>
        </w:rPr>
      </w:pPr>
      <w:r>
        <w:rPr>
          <w:noProof/>
        </w:rPr>
        <w:lastRenderedPageBreak/>
        <w:drawing>
          <wp:inline distT="0" distB="0" distL="0" distR="0" wp14:anchorId="70F503B8" wp14:editId="2EC7816C">
            <wp:extent cx="2575095" cy="1259404"/>
            <wp:effectExtent l="0" t="0" r="0" b="0"/>
            <wp:docPr id="1299099299" name="Image 3" descr="active band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e band pass fil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985" cy="1269621"/>
                    </a:xfrm>
                    <a:prstGeom prst="rect">
                      <a:avLst/>
                    </a:prstGeom>
                    <a:noFill/>
                    <a:ln>
                      <a:noFill/>
                    </a:ln>
                  </pic:spPr>
                </pic:pic>
              </a:graphicData>
            </a:graphic>
          </wp:inline>
        </w:drawing>
      </w:r>
    </w:p>
    <w:p w14:paraId="02F97072" w14:textId="77777777" w:rsidR="00DB447B" w:rsidRDefault="00DB447B" w:rsidP="008210E8">
      <w:pPr>
        <w:rPr>
          <w:highlight w:val="yellow"/>
          <w:lang w:val="en-US"/>
        </w:rPr>
      </w:pPr>
    </w:p>
    <w:p w14:paraId="25A69158" w14:textId="17DE32FC" w:rsidR="00821DB7" w:rsidRPr="00E2791A" w:rsidRDefault="00821DB7" w:rsidP="00821DB7">
      <w:pPr>
        <w:pStyle w:val="Titre1"/>
        <w:rPr>
          <w:rFonts w:hint="eastAsia"/>
          <w:lang w:val="en-US"/>
        </w:rPr>
      </w:pPr>
      <w:r>
        <w:rPr>
          <w:lang w:val="en-US"/>
        </w:rPr>
        <w:t>Questions</w:t>
      </w:r>
    </w:p>
    <w:p w14:paraId="6C73C13A" w14:textId="7A534EE8" w:rsidR="00872866" w:rsidRDefault="00872866" w:rsidP="008959A4">
      <w:pPr>
        <w:pStyle w:val="Titre2"/>
        <w:rPr>
          <w:rFonts w:hint="eastAsia"/>
          <w:lang w:val="en-US"/>
        </w:rPr>
      </w:pPr>
      <w:r w:rsidRPr="00872866">
        <w:rPr>
          <w:lang w:val="en-US"/>
        </w:rPr>
        <w:t xml:space="preserve">Please </w:t>
      </w:r>
      <w:r w:rsidRPr="00546271">
        <w:rPr>
          <w:lang w:val="en-US"/>
        </w:rPr>
        <w:t>calculate</w:t>
      </w:r>
      <w:r w:rsidRPr="00872866">
        <w:rPr>
          <w:lang w:val="en-US"/>
        </w:rPr>
        <w:t xml:space="preserve"> the cut-off frequencies and gains of the filters on the receiver side;</w:t>
      </w:r>
      <w:r>
        <w:rPr>
          <w:lang w:val="en-US"/>
        </w:rPr>
        <w:t xml:space="preserve"> </w:t>
      </w:r>
      <w:r w:rsidRPr="00872866">
        <w:rPr>
          <w:lang w:val="en-US"/>
        </w:rPr>
        <w:t>try to match the parts of the schematic drawing and the real circuit.</w:t>
      </w:r>
    </w:p>
    <w:p w14:paraId="7BA34946" w14:textId="5A7BD236" w:rsidR="00E2791A" w:rsidRPr="00E2791A" w:rsidRDefault="00E2791A" w:rsidP="00E2791A">
      <w:pPr>
        <w:rPr>
          <w:lang w:val="en-US"/>
        </w:rPr>
      </w:pPr>
      <w:r>
        <w:rPr>
          <w:lang w:val="en-US"/>
        </w:rPr>
        <w:t xml:space="preserve">Following the circuit </w:t>
      </w:r>
      <w:r w:rsidR="00E2266D">
        <w:rPr>
          <w:lang w:val="en-US"/>
        </w:rPr>
        <w:t xml:space="preserve">we have </w:t>
      </w:r>
    </w:p>
    <w:tbl>
      <w:tblPr>
        <w:tblStyle w:val="Grilledutableau"/>
        <w:tblW w:w="0" w:type="auto"/>
        <w:jc w:val="center"/>
        <w:tblLook w:val="04A0" w:firstRow="1" w:lastRow="0" w:firstColumn="1" w:lastColumn="0" w:noHBand="0" w:noVBand="1"/>
      </w:tblPr>
      <w:tblGrid>
        <w:gridCol w:w="416"/>
        <w:gridCol w:w="3064"/>
        <w:gridCol w:w="667"/>
      </w:tblGrid>
      <w:tr w:rsidR="009B0FC4" w14:paraId="64433FBB" w14:textId="77777777" w:rsidTr="000554E1">
        <w:trPr>
          <w:jc w:val="center"/>
        </w:trPr>
        <w:tc>
          <w:tcPr>
            <w:tcW w:w="0" w:type="auto"/>
            <w:shd w:val="clear" w:color="auto" w:fill="BFBFBF" w:themeFill="background1" w:themeFillShade="BF"/>
          </w:tcPr>
          <w:p w14:paraId="20627ADB" w14:textId="77777777" w:rsidR="009B0FC4" w:rsidRDefault="009B0FC4" w:rsidP="009B0FC4">
            <w:pPr>
              <w:pStyle w:val="Gras"/>
              <w:rPr>
                <w:rFonts w:hint="eastAsia"/>
                <w:lang w:val="en-US"/>
              </w:rPr>
            </w:pPr>
          </w:p>
        </w:tc>
        <w:tc>
          <w:tcPr>
            <w:tcW w:w="0" w:type="auto"/>
            <w:shd w:val="clear" w:color="auto" w:fill="BFBFBF" w:themeFill="background1" w:themeFillShade="BF"/>
          </w:tcPr>
          <w:p w14:paraId="65B0BD5C" w14:textId="59121628" w:rsidR="009B0FC4" w:rsidRDefault="00860047" w:rsidP="009B0FC4">
            <w:pPr>
              <w:pStyle w:val="Gras"/>
              <w:rPr>
                <w:rFonts w:hint="eastAsia"/>
                <w:lang w:val="en-US"/>
              </w:rPr>
            </w:pPr>
            <w:r>
              <w:rPr>
                <w:lang w:val="en-US"/>
              </w:rPr>
              <w:t>Ideal</w:t>
            </w:r>
          </w:p>
        </w:tc>
        <w:tc>
          <w:tcPr>
            <w:tcW w:w="0" w:type="auto"/>
            <w:shd w:val="clear" w:color="auto" w:fill="BFBFBF" w:themeFill="background1" w:themeFillShade="BF"/>
          </w:tcPr>
          <w:p w14:paraId="7D0FDAA1" w14:textId="6A9418E6" w:rsidR="009B0FC4" w:rsidRDefault="00860047" w:rsidP="009B0FC4">
            <w:pPr>
              <w:pStyle w:val="Gras"/>
              <w:rPr>
                <w:rFonts w:hint="eastAsia"/>
                <w:lang w:val="en-US"/>
              </w:rPr>
            </w:pPr>
            <w:r>
              <w:rPr>
                <w:lang w:val="en-US"/>
              </w:rPr>
              <w:t>Real</w:t>
            </w:r>
          </w:p>
        </w:tc>
      </w:tr>
      <w:tr w:rsidR="009B0FC4" w14:paraId="0595C9C3" w14:textId="77777777" w:rsidTr="000554E1">
        <w:trPr>
          <w:jc w:val="center"/>
        </w:trPr>
        <w:tc>
          <w:tcPr>
            <w:tcW w:w="0" w:type="auto"/>
            <w:shd w:val="clear" w:color="auto" w:fill="BFBFBF" w:themeFill="background1" w:themeFillShade="BF"/>
          </w:tcPr>
          <w:p w14:paraId="78CD7B0F" w14:textId="264762E1" w:rsidR="009B0FC4" w:rsidRDefault="00000000" w:rsidP="009B0FC4">
            <w:pPr>
              <w:pStyle w:val="Gras"/>
              <w:rPr>
                <w:rFonts w:hint="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C1</m:t>
                    </m:r>
                  </m:sub>
                </m:sSub>
              </m:oMath>
            </m:oMathPara>
          </w:p>
        </w:tc>
        <w:tc>
          <w:tcPr>
            <w:tcW w:w="0" w:type="auto"/>
          </w:tcPr>
          <w:p w14:paraId="1E8A1779" w14:textId="3B69CB16" w:rsidR="009B0FC4" w:rsidRDefault="00000000" w:rsidP="009B0FC4">
            <w:pPr>
              <w:pStyle w:val="Gras"/>
              <w:rPr>
                <w:rFonts w:hint="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2π×1200×4.7×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cs="Poppins Light"/>
                    <w:lang w:val="en-US"/>
                  </w:rPr>
                  <m:t>=28218,96</m:t>
                </m:r>
                <m:r>
                  <w:rPr>
                    <w:rFonts w:ascii="Cambria Math" w:hAnsi="Cambria Math"/>
                    <w:lang w:val="en-US"/>
                  </w:rPr>
                  <m:t xml:space="preserve"> Hz</m:t>
                </m:r>
              </m:oMath>
            </m:oMathPara>
          </w:p>
        </w:tc>
        <w:tc>
          <w:tcPr>
            <w:tcW w:w="0" w:type="auto"/>
          </w:tcPr>
          <w:p w14:paraId="7DF6F158" w14:textId="2021B7A4" w:rsidR="009B0FC4" w:rsidRPr="00860047" w:rsidRDefault="00860047" w:rsidP="009B0FC4">
            <w:pPr>
              <w:pStyle w:val="Gras"/>
              <w:rPr>
                <w:rFonts w:ascii="Poppins Light" w:hAnsi="Poppins Light" w:cs="Poppins Light"/>
                <w:highlight w:val="green"/>
                <w:lang w:val="en-US"/>
              </w:rPr>
            </w:pPr>
            <w:r w:rsidRPr="00860047">
              <w:rPr>
                <w:rFonts w:ascii="Poppins Light" w:hAnsi="Poppins Light" w:cs="Poppins Light"/>
                <w:highlight w:val="green"/>
                <w:lang w:val="en-US"/>
              </w:rPr>
              <w:t>Value</w:t>
            </w:r>
          </w:p>
        </w:tc>
      </w:tr>
      <w:tr w:rsidR="009B0FC4" w14:paraId="224DCEB6" w14:textId="77777777" w:rsidTr="000554E1">
        <w:trPr>
          <w:jc w:val="center"/>
        </w:trPr>
        <w:tc>
          <w:tcPr>
            <w:tcW w:w="0" w:type="auto"/>
            <w:shd w:val="clear" w:color="auto" w:fill="BFBFBF" w:themeFill="background1" w:themeFillShade="BF"/>
          </w:tcPr>
          <w:p w14:paraId="13B01FD1" w14:textId="3905A03D" w:rsidR="009B0FC4" w:rsidRDefault="00000000" w:rsidP="009B0FC4">
            <w:pPr>
              <w:pStyle w:val="Gras"/>
              <w:rPr>
                <w:rFonts w:hint="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C2</m:t>
                    </m:r>
                  </m:sub>
                </m:sSub>
              </m:oMath>
            </m:oMathPara>
          </w:p>
        </w:tc>
        <w:tc>
          <w:tcPr>
            <w:tcW w:w="0" w:type="auto"/>
          </w:tcPr>
          <w:p w14:paraId="79EF2D24" w14:textId="5CCC3E55" w:rsidR="009B0FC4" w:rsidRDefault="00000000" w:rsidP="009B0FC4">
            <w:pPr>
              <w:pStyle w:val="Gras"/>
              <w:rPr>
                <w:rFonts w:hint="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2π×67000×47×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-12</m:t>
                        </m:r>
                      </m:sup>
                    </m:sSup>
                  </m:den>
                </m:f>
                <m:r>
                  <w:rPr>
                    <w:rFonts w:ascii="Cambria Math" w:hAnsi="Cambria Math"/>
                    <w:lang w:val="en-US"/>
                  </w:rPr>
                  <m:t>=50541.42 Hz</m:t>
                </m:r>
              </m:oMath>
            </m:oMathPara>
          </w:p>
        </w:tc>
        <w:tc>
          <w:tcPr>
            <w:tcW w:w="0" w:type="auto"/>
          </w:tcPr>
          <w:p w14:paraId="66C157AF" w14:textId="7FF31F30" w:rsidR="009B0FC4" w:rsidRPr="00860047" w:rsidRDefault="00860047" w:rsidP="009B0FC4">
            <w:pPr>
              <w:pStyle w:val="Gras"/>
              <w:rPr>
                <w:rFonts w:ascii="Poppins Light" w:hAnsi="Poppins Light" w:cs="Poppins Light"/>
                <w:highlight w:val="green"/>
                <w:lang w:val="en-US"/>
              </w:rPr>
            </w:pPr>
            <w:r w:rsidRPr="00860047">
              <w:rPr>
                <w:rFonts w:ascii="Poppins Light" w:hAnsi="Poppins Light" w:cs="Poppins Light"/>
                <w:highlight w:val="green"/>
                <w:lang w:val="en-US"/>
              </w:rPr>
              <w:t>Value</w:t>
            </w:r>
          </w:p>
        </w:tc>
      </w:tr>
      <w:tr w:rsidR="00D80BAC" w14:paraId="7BABEF42" w14:textId="77777777" w:rsidTr="000554E1">
        <w:trPr>
          <w:jc w:val="center"/>
        </w:trPr>
        <w:tc>
          <w:tcPr>
            <w:tcW w:w="0" w:type="auto"/>
            <w:shd w:val="clear" w:color="auto" w:fill="BFBFBF" w:themeFill="background1" w:themeFillShade="BF"/>
          </w:tcPr>
          <w:p w14:paraId="62ADFCC5" w14:textId="21EDA06E" w:rsidR="00D80BAC" w:rsidRDefault="00000000" w:rsidP="009B0FC4">
            <w:pPr>
              <w:pStyle w:val="Gras"/>
              <w:rPr>
                <w:rFonts w:ascii="Poppins Light" w:eastAsia="Yu Mincho" w:hAnsi="Poppins Light" w:cs="Arial"/>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C3</m:t>
                    </m:r>
                  </m:sub>
                </m:sSub>
              </m:oMath>
            </m:oMathPara>
          </w:p>
        </w:tc>
        <w:tc>
          <w:tcPr>
            <w:tcW w:w="0" w:type="auto"/>
          </w:tcPr>
          <w:p w14:paraId="47C705A1" w14:textId="73223304" w:rsidR="00D80BAC" w:rsidRDefault="00000000" w:rsidP="009B0FC4">
            <w:pPr>
              <w:pStyle w:val="Gras"/>
              <w:rPr>
                <w:rFonts w:eastAsia="Yu Mincho" w:cs="Arial" w:hint="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2π×1200×8.2×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=16174.28 Hz</m:t>
                </m:r>
              </m:oMath>
            </m:oMathPara>
          </w:p>
        </w:tc>
        <w:tc>
          <w:tcPr>
            <w:tcW w:w="0" w:type="auto"/>
          </w:tcPr>
          <w:p w14:paraId="392FD931" w14:textId="2D00814E" w:rsidR="00D80BAC" w:rsidRPr="00860047" w:rsidRDefault="00860047" w:rsidP="009B0FC4">
            <w:pPr>
              <w:pStyle w:val="Gras"/>
              <w:rPr>
                <w:rFonts w:ascii="Poppins Light" w:eastAsia="Yu Mincho" w:hAnsi="Poppins Light" w:cs="Poppins Light"/>
                <w:highlight w:val="green"/>
                <w:lang w:val="en-US"/>
              </w:rPr>
            </w:pPr>
            <w:r w:rsidRPr="00860047">
              <w:rPr>
                <w:rFonts w:ascii="Poppins Light" w:hAnsi="Poppins Light" w:cs="Poppins Light"/>
                <w:highlight w:val="green"/>
                <w:lang w:val="en-US"/>
              </w:rPr>
              <w:t>Value</w:t>
            </w:r>
          </w:p>
        </w:tc>
      </w:tr>
      <w:tr w:rsidR="00D80BAC" w14:paraId="03827921" w14:textId="77777777" w:rsidTr="000554E1">
        <w:trPr>
          <w:jc w:val="center"/>
        </w:trPr>
        <w:tc>
          <w:tcPr>
            <w:tcW w:w="0" w:type="auto"/>
            <w:shd w:val="clear" w:color="auto" w:fill="BFBFBF" w:themeFill="background1" w:themeFillShade="BF"/>
          </w:tcPr>
          <w:p w14:paraId="4419F1ED" w14:textId="4ACAC0F3" w:rsidR="00D80BAC" w:rsidRDefault="00000000" w:rsidP="009B0FC4">
            <w:pPr>
              <w:pStyle w:val="Gras"/>
              <w:rPr>
                <w:rFonts w:ascii="Poppins Light" w:eastAsia="Yu Mincho" w:hAnsi="Poppins Light" w:cs="Arial"/>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C4</m:t>
                    </m:r>
                  </m:sub>
                </m:sSub>
              </m:oMath>
            </m:oMathPara>
          </w:p>
        </w:tc>
        <w:tc>
          <w:tcPr>
            <w:tcW w:w="0" w:type="auto"/>
          </w:tcPr>
          <w:p w14:paraId="3262EC70" w14:textId="5C32CE43" w:rsidR="00D80BAC" w:rsidRDefault="00000000" w:rsidP="009B0FC4">
            <w:pPr>
              <w:pStyle w:val="Gras"/>
              <w:rPr>
                <w:rFonts w:eastAsia="Yu Mincho" w:cs="Arial" w:hint="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2π×80000×22×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-12</m:t>
                        </m:r>
                      </m:sup>
                    </m:sSup>
                  </m:den>
                </m:f>
                <m:r>
                  <w:rPr>
                    <w:rFonts w:ascii="Cambria Math" w:hAnsi="Cambria Math" w:cs="Poppins Light"/>
                    <w:lang w:val="en-US"/>
                  </w:rPr>
                  <m:t>=90428.94 Hz</m:t>
                </m:r>
              </m:oMath>
            </m:oMathPara>
          </w:p>
        </w:tc>
        <w:tc>
          <w:tcPr>
            <w:tcW w:w="0" w:type="auto"/>
          </w:tcPr>
          <w:p w14:paraId="18154847" w14:textId="076D5366" w:rsidR="00D80BAC" w:rsidRPr="00860047" w:rsidRDefault="00860047" w:rsidP="009B0FC4">
            <w:pPr>
              <w:pStyle w:val="Gras"/>
              <w:rPr>
                <w:rFonts w:ascii="Poppins Light" w:eastAsia="Yu Mincho" w:hAnsi="Poppins Light" w:cs="Poppins Light"/>
                <w:highlight w:val="green"/>
                <w:lang w:val="en-US"/>
              </w:rPr>
            </w:pPr>
            <w:r w:rsidRPr="00860047">
              <w:rPr>
                <w:rFonts w:ascii="Poppins Light" w:hAnsi="Poppins Light" w:cs="Poppins Light"/>
                <w:highlight w:val="green"/>
                <w:lang w:val="en-US"/>
              </w:rPr>
              <w:t>Value</w:t>
            </w:r>
          </w:p>
        </w:tc>
      </w:tr>
    </w:tbl>
    <w:p w14:paraId="5227DD82" w14:textId="74DE879A" w:rsidR="00FF16A9" w:rsidRDefault="0045517A" w:rsidP="00860047">
      <w:pPr>
        <w:rPr>
          <w:lang w:val="en-US"/>
        </w:rPr>
      </w:pPr>
      <w:r>
        <w:rPr>
          <w:lang w:val="en-US"/>
        </w:rPr>
        <w:br/>
      </w:r>
      <w:r w:rsidR="00893E89">
        <w:rPr>
          <w:lang w:val="en-US"/>
        </w:rPr>
        <w:t>For gains</w:t>
      </w:r>
      <w:r w:rsidR="00FF16A9">
        <w:rPr>
          <w:lang w:val="en-US"/>
        </w:rPr>
        <w:t xml:space="preserve"> we have:</w:t>
      </w:r>
    </w:p>
    <w:tbl>
      <w:tblPr>
        <w:tblStyle w:val="Grilledutableau"/>
        <w:tblW w:w="0" w:type="auto"/>
        <w:jc w:val="center"/>
        <w:tblLook w:val="04A0" w:firstRow="1" w:lastRow="0" w:firstColumn="1" w:lastColumn="0" w:noHBand="0" w:noVBand="1"/>
      </w:tblPr>
      <w:tblGrid>
        <w:gridCol w:w="416"/>
        <w:gridCol w:w="1663"/>
        <w:gridCol w:w="667"/>
      </w:tblGrid>
      <w:tr w:rsidR="00860047" w14:paraId="53C28CD2" w14:textId="77777777" w:rsidTr="003E158B">
        <w:trPr>
          <w:jc w:val="center"/>
        </w:trPr>
        <w:tc>
          <w:tcPr>
            <w:tcW w:w="0" w:type="auto"/>
            <w:shd w:val="clear" w:color="auto" w:fill="BFBFBF" w:themeFill="background1" w:themeFillShade="BF"/>
          </w:tcPr>
          <w:p w14:paraId="4022892D" w14:textId="77777777" w:rsidR="00860047" w:rsidRDefault="00860047" w:rsidP="003E158B">
            <w:pPr>
              <w:pStyle w:val="Gras"/>
              <w:rPr>
                <w:rFonts w:hint="eastAsia"/>
                <w:lang w:val="en-US"/>
              </w:rPr>
            </w:pPr>
          </w:p>
        </w:tc>
        <w:tc>
          <w:tcPr>
            <w:tcW w:w="0" w:type="auto"/>
            <w:shd w:val="clear" w:color="auto" w:fill="BFBFBF" w:themeFill="background1" w:themeFillShade="BF"/>
          </w:tcPr>
          <w:p w14:paraId="07F55579" w14:textId="77777777" w:rsidR="00860047" w:rsidRDefault="00860047" w:rsidP="003E158B">
            <w:pPr>
              <w:pStyle w:val="Gras"/>
              <w:rPr>
                <w:rFonts w:hint="eastAsia"/>
                <w:lang w:val="en-US"/>
              </w:rPr>
            </w:pPr>
            <w:r>
              <w:rPr>
                <w:lang w:val="en-US"/>
              </w:rPr>
              <w:t>Ideal</w:t>
            </w:r>
          </w:p>
        </w:tc>
        <w:tc>
          <w:tcPr>
            <w:tcW w:w="0" w:type="auto"/>
            <w:shd w:val="clear" w:color="auto" w:fill="BFBFBF" w:themeFill="background1" w:themeFillShade="BF"/>
          </w:tcPr>
          <w:p w14:paraId="69DCB96D" w14:textId="77777777" w:rsidR="00860047" w:rsidRDefault="00860047" w:rsidP="003E158B">
            <w:pPr>
              <w:pStyle w:val="Gras"/>
              <w:rPr>
                <w:rFonts w:hint="eastAsia"/>
                <w:lang w:val="en-US"/>
              </w:rPr>
            </w:pPr>
            <w:r>
              <w:rPr>
                <w:lang w:val="en-US"/>
              </w:rPr>
              <w:t>Real</w:t>
            </w:r>
          </w:p>
        </w:tc>
      </w:tr>
      <w:tr w:rsidR="00860047" w14:paraId="7316D219" w14:textId="77777777" w:rsidTr="003E158B">
        <w:trPr>
          <w:jc w:val="center"/>
        </w:trPr>
        <w:tc>
          <w:tcPr>
            <w:tcW w:w="0" w:type="auto"/>
            <w:shd w:val="clear" w:color="auto" w:fill="BFBFBF" w:themeFill="background1" w:themeFillShade="BF"/>
          </w:tcPr>
          <w:p w14:paraId="69A148A7" w14:textId="77777777" w:rsidR="00860047" w:rsidRDefault="00000000" w:rsidP="003E158B">
            <w:pPr>
              <w:pStyle w:val="Gras"/>
              <w:rPr>
                <w:rFonts w:hint="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C1</m:t>
                    </m:r>
                  </m:sub>
                </m:sSub>
              </m:oMath>
            </m:oMathPara>
          </w:p>
        </w:tc>
        <w:tc>
          <w:tcPr>
            <w:tcW w:w="0" w:type="auto"/>
          </w:tcPr>
          <w:p w14:paraId="6B6D0BE0" w14:textId="4AE091F2" w:rsidR="00860047" w:rsidRDefault="00000000" w:rsidP="003E158B">
            <w:pPr>
              <w:pStyle w:val="Gras"/>
              <w:rPr>
                <w:rFonts w:hint="eastAsia"/>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67</m:t>
                    </m:r>
                  </m:num>
                  <m:den>
                    <m:r>
                      <w:rPr>
                        <w:rFonts w:ascii="Cambria Math" w:hAnsi="Cambria Math"/>
                        <w:lang w:val="en-US"/>
                      </w:rPr>
                      <m:t>1.2</m:t>
                    </m:r>
                  </m:den>
                </m:f>
                <m:r>
                  <w:rPr>
                    <w:rFonts w:ascii="Cambria Math" w:hAnsi="Cambria Math"/>
                    <w:lang w:val="en-US"/>
                  </w:rPr>
                  <m:t>=-55.83</m:t>
                </m:r>
              </m:oMath>
            </m:oMathPara>
          </w:p>
        </w:tc>
        <w:tc>
          <w:tcPr>
            <w:tcW w:w="0" w:type="auto"/>
          </w:tcPr>
          <w:p w14:paraId="516D8F14" w14:textId="77777777" w:rsidR="00860047" w:rsidRPr="00860047" w:rsidRDefault="00860047" w:rsidP="003E158B">
            <w:pPr>
              <w:pStyle w:val="Gras"/>
              <w:rPr>
                <w:rFonts w:ascii="Poppins Light" w:hAnsi="Poppins Light" w:cs="Poppins Light"/>
                <w:highlight w:val="green"/>
                <w:lang w:val="en-US"/>
              </w:rPr>
            </w:pPr>
            <w:r w:rsidRPr="00860047">
              <w:rPr>
                <w:rFonts w:ascii="Poppins Light" w:hAnsi="Poppins Light" w:cs="Poppins Light"/>
                <w:highlight w:val="green"/>
                <w:lang w:val="en-US"/>
              </w:rPr>
              <w:t>Value</w:t>
            </w:r>
          </w:p>
        </w:tc>
      </w:tr>
      <w:tr w:rsidR="00860047" w14:paraId="49BFEF0B" w14:textId="77777777" w:rsidTr="003E158B">
        <w:trPr>
          <w:jc w:val="center"/>
        </w:trPr>
        <w:tc>
          <w:tcPr>
            <w:tcW w:w="0" w:type="auto"/>
            <w:shd w:val="clear" w:color="auto" w:fill="BFBFBF" w:themeFill="background1" w:themeFillShade="BF"/>
          </w:tcPr>
          <w:p w14:paraId="4D86EF22" w14:textId="77777777" w:rsidR="00860047" w:rsidRDefault="00000000" w:rsidP="003E158B">
            <w:pPr>
              <w:pStyle w:val="Gras"/>
              <w:rPr>
                <w:rFonts w:hint="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C2</m:t>
                    </m:r>
                  </m:sub>
                </m:sSub>
              </m:oMath>
            </m:oMathPara>
          </w:p>
        </w:tc>
        <w:tc>
          <w:tcPr>
            <w:tcW w:w="0" w:type="auto"/>
          </w:tcPr>
          <w:p w14:paraId="4C90D47A" w14:textId="561175EE" w:rsidR="00860047" w:rsidRDefault="00000000" w:rsidP="003E158B">
            <w:pPr>
              <w:pStyle w:val="Gras"/>
              <w:rPr>
                <w:rFonts w:hint="eastAsia"/>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80</m:t>
                    </m:r>
                  </m:num>
                  <m:den>
                    <m:r>
                      <w:rPr>
                        <w:rFonts w:ascii="Cambria Math" w:hAnsi="Cambria Math"/>
                        <w:lang w:val="en-US"/>
                      </w:rPr>
                      <m:t>1.2</m:t>
                    </m:r>
                  </m:den>
                </m:f>
                <m:r>
                  <w:rPr>
                    <w:rFonts w:ascii="Cambria Math" w:hAnsi="Cambria Math"/>
                    <w:lang w:val="en-US"/>
                  </w:rPr>
                  <m:t>=-66.66</m:t>
                </m:r>
              </m:oMath>
            </m:oMathPara>
          </w:p>
        </w:tc>
        <w:tc>
          <w:tcPr>
            <w:tcW w:w="0" w:type="auto"/>
          </w:tcPr>
          <w:p w14:paraId="6B342016" w14:textId="77777777" w:rsidR="00860047" w:rsidRPr="00860047" w:rsidRDefault="00860047" w:rsidP="003E158B">
            <w:pPr>
              <w:pStyle w:val="Gras"/>
              <w:rPr>
                <w:rFonts w:ascii="Poppins Light" w:hAnsi="Poppins Light" w:cs="Poppins Light"/>
                <w:highlight w:val="green"/>
                <w:lang w:val="en-US"/>
              </w:rPr>
            </w:pPr>
            <w:r w:rsidRPr="00860047">
              <w:rPr>
                <w:rFonts w:ascii="Poppins Light" w:hAnsi="Poppins Light" w:cs="Poppins Light"/>
                <w:highlight w:val="green"/>
                <w:lang w:val="en-US"/>
              </w:rPr>
              <w:t>Value</w:t>
            </w:r>
          </w:p>
        </w:tc>
      </w:tr>
    </w:tbl>
    <w:p w14:paraId="47B39B93" w14:textId="356F029A" w:rsidR="00821DB7" w:rsidRDefault="00872866" w:rsidP="008959A4">
      <w:pPr>
        <w:pStyle w:val="Titre2"/>
        <w:rPr>
          <w:rFonts w:hint="eastAsia"/>
          <w:lang w:val="en-US"/>
        </w:rPr>
      </w:pPr>
      <w:r w:rsidRPr="00872866">
        <w:rPr>
          <w:lang w:val="en-US"/>
        </w:rPr>
        <w:t>Analysis of the transmitter with different excitations</w:t>
      </w:r>
    </w:p>
    <w:p w14:paraId="5D5752B9" w14:textId="6EC6CB33" w:rsidR="00E32010" w:rsidRPr="00E32010" w:rsidRDefault="00E32010" w:rsidP="00E32010">
      <w:pPr>
        <w:rPr>
          <w:lang w:val="en-US"/>
        </w:rPr>
      </w:pPr>
      <w:r w:rsidRPr="00E32010">
        <w:rPr>
          <w:lang w:val="en-US"/>
        </w:rPr>
        <w:t>Signals of the probes with the same amplitude-range</w:t>
      </w:r>
    </w:p>
    <w:p w14:paraId="4002A431" w14:textId="2DA795B4" w:rsidR="00CE2996" w:rsidRPr="00CE2996" w:rsidRDefault="00E32010" w:rsidP="00CE2996">
      <w:pPr>
        <w:rPr>
          <w:lang w:val="en-US"/>
        </w:rPr>
      </w:pPr>
      <w:r w:rsidRPr="00E32010">
        <w:rPr>
          <w:highlight w:val="green"/>
          <w:lang w:val="en-US"/>
        </w:rPr>
        <w:t>Photo</w:t>
      </w:r>
    </w:p>
    <w:p w14:paraId="1C5ED848" w14:textId="24BE7C43" w:rsidR="00CE2996" w:rsidRDefault="00CE2996" w:rsidP="00CE2996">
      <w:pPr>
        <w:rPr>
          <w:lang w:val="en-US"/>
        </w:rPr>
      </w:pPr>
      <w:r>
        <w:rPr>
          <w:lang w:val="en-US"/>
        </w:rPr>
        <w:t>I</w:t>
      </w:r>
      <w:r w:rsidRPr="00CE2996">
        <w:rPr>
          <w:lang w:val="en-US"/>
        </w:rPr>
        <w:t xml:space="preserve">deal excitation frequency </w:t>
      </w:r>
      <w:r>
        <w:rPr>
          <w:lang w:val="en-US"/>
        </w:rPr>
        <w:t>(</w:t>
      </w:r>
      <w:r w:rsidRPr="00CE2996">
        <w:rPr>
          <w:lang w:val="en-US"/>
        </w:rPr>
        <w:t>function</w:t>
      </w:r>
      <w:r>
        <w:rPr>
          <w:lang w:val="en-US"/>
        </w:rPr>
        <w:t xml:space="preserve"> </w:t>
      </w:r>
      <w:r w:rsidRPr="00CE2996">
        <w:rPr>
          <w:lang w:val="en-US"/>
        </w:rPr>
        <w:t>generator</w:t>
      </w:r>
      <w:r>
        <w:rPr>
          <w:lang w:val="en-US"/>
        </w:rPr>
        <w:t>)</w:t>
      </w:r>
      <w:r w:rsidRPr="00CE2996">
        <w:rPr>
          <w:lang w:val="en-US"/>
        </w:rPr>
        <w:t xml:space="preserve">, and try two fairly non-ideal values as well (range 35-45 KHz), </w:t>
      </w:r>
    </w:p>
    <w:p w14:paraId="4C27EEA3" w14:textId="33D2DF75" w:rsidR="00E32010" w:rsidRPr="00E32010" w:rsidRDefault="00E32010" w:rsidP="00E32010">
      <w:pPr>
        <w:rPr>
          <w:lang w:val="en-US"/>
        </w:rPr>
      </w:pPr>
      <w:r w:rsidRPr="00E32010">
        <w:rPr>
          <w:highlight w:val="green"/>
          <w:lang w:val="en-US"/>
        </w:rPr>
        <w:t>Values</w:t>
      </w:r>
    </w:p>
    <w:p w14:paraId="381B5A52" w14:textId="3973148A" w:rsidR="00E32010" w:rsidRDefault="00E32010" w:rsidP="00CE2996">
      <w:pPr>
        <w:rPr>
          <w:lang w:val="en-US"/>
        </w:rPr>
      </w:pPr>
      <w:r w:rsidRPr="00E32010">
        <w:rPr>
          <w:highlight w:val="green"/>
          <w:lang w:val="en-US"/>
        </w:rPr>
        <w:t>Photo</w:t>
      </w:r>
    </w:p>
    <w:p w14:paraId="2349FD77" w14:textId="46B63CD2" w:rsidR="008959A4" w:rsidRDefault="008959A4" w:rsidP="008959A4">
      <w:pPr>
        <w:pStyle w:val="Titre2"/>
        <w:rPr>
          <w:rFonts w:hint="eastAsia"/>
        </w:rPr>
      </w:pPr>
      <w:r w:rsidRPr="008959A4">
        <w:rPr>
          <w:lang w:val="en-US"/>
        </w:rPr>
        <w:t xml:space="preserve">Distance </w:t>
      </w:r>
      <w:r w:rsidRPr="008959A4">
        <w:t>measurement</w:t>
      </w:r>
    </w:p>
    <w:p w14:paraId="13B56000" w14:textId="189EC778" w:rsidR="00603CDF" w:rsidRDefault="00926AA9" w:rsidP="00083390">
      <w:pPr>
        <w:rPr>
          <w:lang w:val="en-US"/>
        </w:rPr>
      </w:pPr>
      <w:r>
        <w:rPr>
          <w:lang w:val="en-US"/>
        </w:rPr>
        <w:t>C</w:t>
      </w:r>
      <w:r w:rsidR="00083390" w:rsidRPr="00083390">
        <w:rPr>
          <w:lang w:val="en-US"/>
        </w:rPr>
        <w:t>ontrol signal from RC0, with different time-resolution (what you</w:t>
      </w:r>
      <w:r w:rsidR="00083390">
        <w:rPr>
          <w:lang w:val="en-US"/>
        </w:rPr>
        <w:t xml:space="preserve"> </w:t>
      </w:r>
      <w:r w:rsidR="00083390" w:rsidRPr="00083390">
        <w:rPr>
          <w:lang w:val="en-US"/>
        </w:rPr>
        <w:t>should see: 5 square signal bumps with 40 KHz, then 300 msec.</w:t>
      </w:r>
      <w:r w:rsidR="00083390">
        <w:rPr>
          <w:lang w:val="en-US"/>
        </w:rPr>
        <w:t xml:space="preserve"> </w:t>
      </w:r>
      <w:r w:rsidR="00083390" w:rsidRPr="00083390">
        <w:rPr>
          <w:lang w:val="en-US"/>
        </w:rPr>
        <w:t>silence</w:t>
      </w:r>
    </w:p>
    <w:p w14:paraId="2B3D3EAB" w14:textId="65B8B7F1" w:rsidR="00083390" w:rsidRPr="00926AA9" w:rsidRDefault="00926AA9" w:rsidP="00083390">
      <w:pPr>
        <w:rPr>
          <w:highlight w:val="green"/>
          <w:lang w:val="en-US"/>
        </w:rPr>
      </w:pPr>
      <w:r w:rsidRPr="00926AA9">
        <w:rPr>
          <w:highlight w:val="green"/>
          <w:lang w:val="en-US"/>
        </w:rPr>
        <w:t>Photo</w:t>
      </w:r>
    </w:p>
    <w:p w14:paraId="070B53FF" w14:textId="08E4204D" w:rsidR="00926AA9" w:rsidRPr="00926AA9" w:rsidRDefault="00926AA9" w:rsidP="00926AA9">
      <w:pPr>
        <w:rPr>
          <w:lang w:val="en-US"/>
        </w:rPr>
      </w:pPr>
      <w:r>
        <w:rPr>
          <w:lang w:val="en-US"/>
        </w:rPr>
        <w:t>R</w:t>
      </w:r>
      <w:r w:rsidRPr="00926AA9">
        <w:rPr>
          <w:lang w:val="en-US"/>
        </w:rPr>
        <w:t>eturn time / time-difference of the first returning signal packet</w:t>
      </w:r>
      <w:r>
        <w:rPr>
          <w:lang w:val="en-US"/>
        </w:rPr>
        <w:t xml:space="preserve"> </w:t>
      </w:r>
      <w:r w:rsidRPr="00926AA9">
        <w:rPr>
          <w:lang w:val="en-US"/>
        </w:rPr>
        <w:t>(wave-envelope)</w:t>
      </w:r>
    </w:p>
    <w:p w14:paraId="7AFD8C8B" w14:textId="6E52F389" w:rsidR="00083390" w:rsidRPr="00926AA9" w:rsidRDefault="00926AA9" w:rsidP="00083390">
      <w:pPr>
        <w:rPr>
          <w:highlight w:val="green"/>
          <w:lang w:val="en-US"/>
        </w:rPr>
      </w:pPr>
      <w:r w:rsidRPr="00926AA9">
        <w:rPr>
          <w:highlight w:val="green"/>
          <w:lang w:val="en-US"/>
        </w:rPr>
        <w:t>Photo</w:t>
      </w:r>
    </w:p>
    <w:p w14:paraId="4C1F9DF0" w14:textId="095822FC" w:rsidR="008959A4" w:rsidRDefault="0020002A" w:rsidP="008959A4">
      <w:pPr>
        <w:rPr>
          <w:lang w:val="en-US"/>
        </w:rPr>
      </w:pPr>
      <w:r>
        <w:rPr>
          <w:lang w:val="en-US"/>
        </w:rPr>
        <w:t>M</w:t>
      </w:r>
      <w:r w:rsidRPr="0020002A">
        <w:rPr>
          <w:lang w:val="en-US"/>
        </w:rPr>
        <w:t>easure distance</w:t>
      </w:r>
    </w:p>
    <w:p w14:paraId="143B2DFD" w14:textId="77777777" w:rsidR="0020002A" w:rsidRPr="00926AA9" w:rsidRDefault="0020002A" w:rsidP="0020002A">
      <w:pPr>
        <w:rPr>
          <w:highlight w:val="green"/>
          <w:lang w:val="en-US"/>
        </w:rPr>
      </w:pPr>
      <w:r w:rsidRPr="00926AA9">
        <w:rPr>
          <w:highlight w:val="green"/>
          <w:lang w:val="en-US"/>
        </w:rPr>
        <w:t>Photo</w:t>
      </w:r>
    </w:p>
    <w:p w14:paraId="3FC9BFCF" w14:textId="5E4C0D53" w:rsidR="0020002A" w:rsidRDefault="002111DA" w:rsidP="008959A4">
      <w:pPr>
        <w:rPr>
          <w:lang w:val="en-US"/>
        </w:rPr>
      </w:pPr>
      <w:r>
        <w:rPr>
          <w:lang w:val="en-US"/>
        </w:rPr>
        <w:lastRenderedPageBreak/>
        <w:t>M</w:t>
      </w:r>
      <w:r w:rsidRPr="002111DA">
        <w:rPr>
          <w:lang w:val="en-US"/>
        </w:rPr>
        <w:t>easure the distance of the ceiling</w:t>
      </w:r>
    </w:p>
    <w:p w14:paraId="5980A4AE" w14:textId="10A3C567" w:rsidR="002111DA" w:rsidRPr="002111DA" w:rsidRDefault="002111DA" w:rsidP="008959A4">
      <w:pPr>
        <w:rPr>
          <w:highlight w:val="green"/>
          <w:lang w:val="en-US"/>
        </w:rPr>
      </w:pPr>
      <w:r w:rsidRPr="00926AA9">
        <w:rPr>
          <w:highlight w:val="green"/>
          <w:lang w:val="en-US"/>
        </w:rPr>
        <w:t>Photo</w:t>
      </w:r>
    </w:p>
    <w:sectPr w:rsidR="002111DA" w:rsidRPr="002111DA" w:rsidSect="005758A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82D1" w14:textId="77777777" w:rsidR="005758A8" w:rsidRDefault="005758A8" w:rsidP="00232FE5">
      <w:pPr>
        <w:spacing w:after="0" w:line="240" w:lineRule="auto"/>
      </w:pPr>
      <w:r>
        <w:separator/>
      </w:r>
    </w:p>
  </w:endnote>
  <w:endnote w:type="continuationSeparator" w:id="0">
    <w:p w14:paraId="1076C4DA" w14:textId="77777777" w:rsidR="005758A8" w:rsidRDefault="005758A8" w:rsidP="00232FE5">
      <w:pPr>
        <w:spacing w:after="0" w:line="240" w:lineRule="auto"/>
      </w:pPr>
      <w:r>
        <w:continuationSeparator/>
      </w:r>
    </w:p>
  </w:endnote>
  <w:endnote w:type="continuationNotice" w:id="1">
    <w:p w14:paraId="112D23C5" w14:textId="77777777" w:rsidR="005758A8" w:rsidRDefault="005758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B8A4" w14:textId="621EB78C" w:rsidR="003226E7" w:rsidRDefault="007A2CE3">
    <w:pPr>
      <w:pStyle w:val="Pieddepage"/>
    </w:pPr>
    <w:r>
      <w:rPr>
        <w:noProof/>
      </w:rPr>
      <w:drawing>
        <wp:anchor distT="0" distB="0" distL="114300" distR="114300" simplePos="0" relativeHeight="251658243" behindDoc="0" locked="0" layoutInCell="1" allowOverlap="1" wp14:anchorId="31367E90" wp14:editId="33C39491">
          <wp:simplePos x="0" y="0"/>
          <wp:positionH relativeFrom="column">
            <wp:posOffset>-568736</wp:posOffset>
          </wp:positionH>
          <wp:positionV relativeFrom="paragraph">
            <wp:posOffset>-311813</wp:posOffset>
          </wp:positionV>
          <wp:extent cx="304800" cy="583995"/>
          <wp:effectExtent l="0" t="0" r="0" b="6985"/>
          <wp:wrapNone/>
          <wp:docPr id="210465073" name="Image 7" descr="Pázmány Péter Catholic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ázmány Péter Catholic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58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6E7">
      <w:rPr>
        <w:noProof/>
        <w:lang w:val="en-GB"/>
      </w:rPr>
      <mc:AlternateContent>
        <mc:Choice Requires="wps">
          <w:drawing>
            <wp:anchor distT="0" distB="0" distL="114300" distR="114300" simplePos="0" relativeHeight="251658242" behindDoc="0" locked="0" layoutInCell="1" allowOverlap="1" wp14:anchorId="08FCA2A9" wp14:editId="50282616">
              <wp:simplePos x="0" y="0"/>
              <wp:positionH relativeFrom="column">
                <wp:posOffset>6103979</wp:posOffset>
              </wp:positionH>
              <wp:positionV relativeFrom="paragraph">
                <wp:posOffset>-3298411</wp:posOffset>
              </wp:positionV>
              <wp:extent cx="336550" cy="3648241"/>
              <wp:effectExtent l="0" t="0" r="6350" b="9525"/>
              <wp:wrapNone/>
              <wp:docPr id="2" name="Zone de texte 2"/>
              <wp:cNvGraphicFramePr/>
              <a:graphic xmlns:a="http://schemas.openxmlformats.org/drawingml/2006/main">
                <a:graphicData uri="http://schemas.microsoft.com/office/word/2010/wordprocessingShape">
                  <wps:wsp>
                    <wps:cNvSpPr txBox="1"/>
                    <wps:spPr>
                      <a:xfrm>
                        <a:off x="0" y="0"/>
                        <a:ext cx="336550" cy="3648241"/>
                      </a:xfrm>
                      <a:prstGeom prst="rect">
                        <a:avLst/>
                      </a:prstGeom>
                      <a:solidFill>
                        <a:schemeClr val="lt1"/>
                      </a:solidFill>
                      <a:ln w="6350">
                        <a:noFill/>
                      </a:ln>
                    </wps:spPr>
                    <wps:txbx>
                      <w:txbxContent>
                        <w:p w14:paraId="4C3EE71F" w14:textId="67FD87E2" w:rsidR="003226E7" w:rsidRPr="007D6654" w:rsidRDefault="00757B18" w:rsidP="003226E7">
                          <w:pPr>
                            <w:rPr>
                              <w:rFonts w:ascii="Roboto Black" w:hAnsi="Roboto Black"/>
                              <w:lang w:val="en-GB"/>
                            </w:rPr>
                          </w:pPr>
                          <w:r w:rsidRPr="00DF0C4E">
                            <w:rPr>
                              <w:rFonts w:ascii="Roboto Black" w:hAnsi="Roboto Black"/>
                              <w:lang w:val="en-US"/>
                            </w:rPr>
                            <w:t>Alexis GIBERT</w:t>
                          </w:r>
                          <w:r w:rsidR="00DF0C4E" w:rsidRPr="00DF0C4E">
                            <w:rPr>
                              <w:rFonts w:ascii="Roboto Black" w:hAnsi="Roboto Black"/>
                              <w:lang w:val="en-US"/>
                            </w:rPr>
                            <w:t xml:space="preserve"> // Souha  GHAZOUANI</w:t>
                          </w:r>
                          <w:r w:rsidRPr="00DF0C4E">
                            <w:rPr>
                              <w:rFonts w:ascii="Roboto Black" w:hAnsi="Roboto Black"/>
                              <w:lang w:val="en-US"/>
                            </w:rPr>
                            <w:t xml:space="preserve"> </w:t>
                          </w:r>
                          <w:r w:rsidR="004B13A9" w:rsidRPr="00DF0C4E">
                            <w:rPr>
                              <w:rFonts w:ascii="Roboto Black" w:hAnsi="Roboto Black"/>
                              <w:lang w:val="en-US"/>
                            </w:rPr>
                            <w:t>//</w:t>
                          </w:r>
                          <w:r w:rsidR="002C5EA8" w:rsidRPr="00DF0C4E">
                            <w:rPr>
                              <w:rFonts w:ascii="Roboto Black" w:hAnsi="Roboto Black"/>
                              <w:lang w:val="en-US"/>
                            </w:rPr>
                            <w:t xml:space="preserve"> </w:t>
                          </w:r>
                          <w:r w:rsidR="00AC3B28" w:rsidRPr="00AC3B28">
                            <w:rPr>
                              <w:rFonts w:ascii="Roboto Black" w:hAnsi="Roboto Black"/>
                              <w:lang w:val="en-US"/>
                            </w:rPr>
                            <w:t>Pázmány Péter Katolikus Egyetem</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CA2A9" id="_x0000_t202" coordsize="21600,21600" o:spt="202" path="m,l,21600r21600,l21600,xe">
              <v:stroke joinstyle="miter"/>
              <v:path gradientshapeok="t" o:connecttype="rect"/>
            </v:shapetype>
            <v:shape id="Zone de texte 2" o:spid="_x0000_s1028" type="#_x0000_t202" style="position:absolute;margin-left:480.65pt;margin-top:-259.7pt;width:26.5pt;height:287.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" fillcolor="white [3201]" stroked="f" strokeweight=".5pt">
              <v:textbox style="layout-flow:vertical;mso-layout-flow-alt:bottom-to-top">
                <w:txbxContent>
                  <w:p w14:paraId="4C3EE71F" w14:textId="67FD87E2" w:rsidR="003226E7" w:rsidRPr="007D6654" w:rsidRDefault="00757B18" w:rsidP="003226E7">
                    <w:pPr>
                      <w:rPr>
                        <w:rFonts w:ascii="Roboto Black" w:hAnsi="Roboto Black"/>
                        <w:lang w:val="en-GB"/>
                      </w:rPr>
                    </w:pPr>
                    <w:r w:rsidRPr="00DF0C4E">
                      <w:rPr>
                        <w:rFonts w:ascii="Roboto Black" w:hAnsi="Roboto Black"/>
                        <w:lang w:val="en-US"/>
                      </w:rPr>
                      <w:t>Alexis GIBERT</w:t>
                    </w:r>
                    <w:r w:rsidR="00DF0C4E" w:rsidRPr="00DF0C4E">
                      <w:rPr>
                        <w:rFonts w:ascii="Roboto Black" w:hAnsi="Roboto Black"/>
                        <w:lang w:val="en-US"/>
                      </w:rPr>
                      <w:t xml:space="preserve"> // Souha  GHAZOUANI</w:t>
                    </w:r>
                    <w:r w:rsidRPr="00DF0C4E">
                      <w:rPr>
                        <w:rFonts w:ascii="Roboto Black" w:hAnsi="Roboto Black"/>
                        <w:lang w:val="en-US"/>
                      </w:rPr>
                      <w:t xml:space="preserve"> </w:t>
                    </w:r>
                    <w:r w:rsidR="004B13A9" w:rsidRPr="00DF0C4E">
                      <w:rPr>
                        <w:rFonts w:ascii="Roboto Black" w:hAnsi="Roboto Black"/>
                        <w:lang w:val="en-US"/>
                      </w:rPr>
                      <w:t>//</w:t>
                    </w:r>
                    <w:r w:rsidR="002C5EA8" w:rsidRPr="00DF0C4E">
                      <w:rPr>
                        <w:rFonts w:ascii="Roboto Black" w:hAnsi="Roboto Black"/>
                        <w:lang w:val="en-US"/>
                      </w:rPr>
                      <w:t xml:space="preserve"> </w:t>
                    </w:r>
                    <w:r w:rsidR="00AC3B28" w:rsidRPr="00AC3B28">
                      <w:rPr>
                        <w:rFonts w:ascii="Roboto Black" w:hAnsi="Roboto Black"/>
                        <w:lang w:val="en-US"/>
                      </w:rPr>
                      <w:t>Pázmány Péter Katolikus Egyetem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E685" w14:textId="77777777" w:rsidR="005758A8" w:rsidRDefault="005758A8" w:rsidP="00232FE5">
      <w:pPr>
        <w:spacing w:after="0" w:line="240" w:lineRule="auto"/>
      </w:pPr>
      <w:r>
        <w:separator/>
      </w:r>
    </w:p>
  </w:footnote>
  <w:footnote w:type="continuationSeparator" w:id="0">
    <w:p w14:paraId="6C08846E" w14:textId="77777777" w:rsidR="005758A8" w:rsidRDefault="005758A8" w:rsidP="00232FE5">
      <w:pPr>
        <w:spacing w:after="0" w:line="240" w:lineRule="auto"/>
      </w:pPr>
      <w:r>
        <w:continuationSeparator/>
      </w:r>
    </w:p>
  </w:footnote>
  <w:footnote w:type="continuationNotice" w:id="1">
    <w:p w14:paraId="69415BDF" w14:textId="77777777" w:rsidR="005758A8" w:rsidRDefault="005758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C902" w14:textId="704D3A80" w:rsidR="003226E7" w:rsidRPr="003226E7" w:rsidRDefault="007A2CE3" w:rsidP="003226E7">
    <w:pPr>
      <w:pStyle w:val="Pieddepage"/>
      <w:jc w:val="right"/>
      <w:rPr>
        <w:rFonts w:ascii="Roboto Black" w:hAnsi="Roboto Black"/>
      </w:rPr>
    </w:pPr>
    <w:r>
      <w:rPr>
        <w:noProof/>
        <w:lang w:val="en-GB"/>
      </w:rPr>
      <w:t xml:space="preserve"> </w:t>
    </w:r>
    <w:r w:rsidR="0084373C">
      <w:rPr>
        <w:noProof/>
        <w:lang w:val="en-GB"/>
      </w:rPr>
      <mc:AlternateContent>
        <mc:Choice Requires="wps">
          <w:drawing>
            <wp:anchor distT="0" distB="0" distL="114300" distR="114300" simplePos="0" relativeHeight="251658241" behindDoc="0" locked="0" layoutInCell="1" allowOverlap="1" wp14:anchorId="472C4971" wp14:editId="090A4893">
              <wp:simplePos x="0" y="0"/>
              <wp:positionH relativeFrom="column">
                <wp:posOffset>5905607</wp:posOffset>
              </wp:positionH>
              <wp:positionV relativeFrom="paragraph">
                <wp:posOffset>-133991</wp:posOffset>
              </wp:positionV>
              <wp:extent cx="1366520" cy="1723604"/>
              <wp:effectExtent l="0" t="0" r="5080" b="0"/>
              <wp:wrapNone/>
              <wp:docPr id="5" name="Zone de texte 5"/>
              <wp:cNvGraphicFramePr/>
              <a:graphic xmlns:a="http://schemas.openxmlformats.org/drawingml/2006/main">
                <a:graphicData uri="http://schemas.microsoft.com/office/word/2010/wordprocessingShape">
                  <wps:wsp>
                    <wps:cNvSpPr txBox="1"/>
                    <wps:spPr>
                      <a:xfrm flipH="1">
                        <a:off x="0" y="0"/>
                        <a:ext cx="1366520" cy="1723604"/>
                      </a:xfrm>
                      <a:prstGeom prst="rect">
                        <a:avLst/>
                      </a:prstGeom>
                      <a:solidFill>
                        <a:schemeClr val="lt1"/>
                      </a:solidFill>
                      <a:ln w="6350">
                        <a:noFill/>
                      </a:ln>
                    </wps:spPr>
                    <wps:txbx>
                      <w:txbxContent>
                        <w:p w14:paraId="0DB4F2BB" w14:textId="77777777" w:rsidR="003226E7" w:rsidRPr="00374E88" w:rsidRDefault="003226E7" w:rsidP="00FC341C">
                          <w:pPr>
                            <w:pStyle w:val="Titre"/>
                            <w:jc w:val="right"/>
                            <w:rPr>
                              <w:rFonts w:hint="eastAsia"/>
                            </w:rPr>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C4971" id="_x0000_t202" coordsize="21600,21600" o:spt="202" path="m,l,21600r21600,l21600,xe">
              <v:stroke joinstyle="miter"/>
              <v:path gradientshapeok="t" o:connecttype="rect"/>
            </v:shapetype>
            <v:shape id="Zone de texte 5" o:spid="_x0000_s1026" type="#_x0000_t202" style="position:absolute;left:0;text-align:left;margin-left:465pt;margin-top:-10.55pt;width:107.6pt;height:135.7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" fillcolor="white [3201]" stroked="f" strokeweight=".5pt">
              <v:textbox style="layout-flow:vertical;mso-layout-flow-alt:bottom-to-top">
                <w:txbxContent>
                  <w:p w14:paraId="0DB4F2BB" w14:textId="77777777" w:rsidR="003226E7" w:rsidRPr="00374E88" w:rsidRDefault="003226E7" w:rsidP="00FC341C">
                    <w:pPr>
                      <w:pStyle w:val="Titre"/>
                      <w:jc w:val="right"/>
                      <w:rPr>
                        <w:rFonts w:hint="eastAsia"/>
                      </w:rPr>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mc:Fallback>
      </mc:AlternateContent>
    </w:r>
    <w:r w:rsidR="00D811A3">
      <w:rPr>
        <w:noProof/>
        <w:lang w:val="en-GB"/>
      </w:rPr>
      <mc:AlternateContent>
        <mc:Choice Requires="wps">
          <w:drawing>
            <wp:anchor distT="0" distB="0" distL="114300" distR="114300" simplePos="0" relativeHeight="251658240" behindDoc="0" locked="0" layoutInCell="1" allowOverlap="1" wp14:anchorId="6A8EDEAE" wp14:editId="0601AAA8">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6A78F791" w14:textId="3158223D"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F71675">
                                <w:rPr>
                                  <w:rFonts w:ascii="Roboto Black" w:hAnsi="Roboto Black"/>
                                  <w:sz w:val="24"/>
                                  <w:szCs w:val="36"/>
                                </w:rPr>
                                <w:t>Lab-05-Ultrasound</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DEAE" id="Zone de texte 1" o:spid="_x0000_s1027"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6A78F791" w14:textId="3158223D"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F71675">
                          <w:rPr>
                            <w:rFonts w:ascii="Roboto Black" w:hAnsi="Roboto Black"/>
                            <w:sz w:val="24"/>
                            <w:szCs w:val="36"/>
                          </w:rPr>
                          <w:t>Lab-05-Ultrasound</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731070" w:rsidRPr="0061625A">
      <w:tab/>
    </w:r>
  </w:p>
  <w:p w14:paraId="1F7E2367" w14:textId="20FE9820"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DD2"/>
    <w:multiLevelType w:val="hybridMultilevel"/>
    <w:tmpl w:val="6BE25ABC"/>
    <w:lvl w:ilvl="0" w:tplc="8576A1A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E53E46"/>
    <w:multiLevelType w:val="hybridMultilevel"/>
    <w:tmpl w:val="A6FC92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F60EF"/>
    <w:multiLevelType w:val="hybridMultilevel"/>
    <w:tmpl w:val="18F83D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65067D"/>
    <w:multiLevelType w:val="hybridMultilevel"/>
    <w:tmpl w:val="602CCE4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389811454">
    <w:abstractNumId w:val="4"/>
  </w:num>
  <w:num w:numId="2" w16cid:durableId="1489247965">
    <w:abstractNumId w:val="0"/>
  </w:num>
  <w:num w:numId="3" w16cid:durableId="61563320">
    <w:abstractNumId w:val="1"/>
  </w:num>
  <w:num w:numId="4" w16cid:durableId="1605073878">
    <w:abstractNumId w:val="2"/>
  </w:num>
  <w:num w:numId="5" w16cid:durableId="118528524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4A"/>
    <w:rsid w:val="000003EC"/>
    <w:rsid w:val="000016F6"/>
    <w:rsid w:val="00001EC3"/>
    <w:rsid w:val="00002077"/>
    <w:rsid w:val="0000383B"/>
    <w:rsid w:val="00004003"/>
    <w:rsid w:val="000047FB"/>
    <w:rsid w:val="000069F3"/>
    <w:rsid w:val="00006F7F"/>
    <w:rsid w:val="00011835"/>
    <w:rsid w:val="00011DB8"/>
    <w:rsid w:val="00012E77"/>
    <w:rsid w:val="0001552C"/>
    <w:rsid w:val="00016F7C"/>
    <w:rsid w:val="00016FA3"/>
    <w:rsid w:val="000178CF"/>
    <w:rsid w:val="00020818"/>
    <w:rsid w:val="00021B34"/>
    <w:rsid w:val="00023018"/>
    <w:rsid w:val="00025616"/>
    <w:rsid w:val="00027338"/>
    <w:rsid w:val="0002767C"/>
    <w:rsid w:val="0003112C"/>
    <w:rsid w:val="00031AC6"/>
    <w:rsid w:val="00032D24"/>
    <w:rsid w:val="00035759"/>
    <w:rsid w:val="000364D9"/>
    <w:rsid w:val="000403B6"/>
    <w:rsid w:val="00040ABD"/>
    <w:rsid w:val="00040C7D"/>
    <w:rsid w:val="00042A68"/>
    <w:rsid w:val="000436BE"/>
    <w:rsid w:val="0004540E"/>
    <w:rsid w:val="000510A4"/>
    <w:rsid w:val="000554E1"/>
    <w:rsid w:val="00055713"/>
    <w:rsid w:val="00056496"/>
    <w:rsid w:val="00057B91"/>
    <w:rsid w:val="00057B9A"/>
    <w:rsid w:val="00061F0B"/>
    <w:rsid w:val="000620A3"/>
    <w:rsid w:val="00064AFA"/>
    <w:rsid w:val="00065230"/>
    <w:rsid w:val="00065FA4"/>
    <w:rsid w:val="000666C0"/>
    <w:rsid w:val="0006747E"/>
    <w:rsid w:val="00067511"/>
    <w:rsid w:val="00070BB0"/>
    <w:rsid w:val="00070E76"/>
    <w:rsid w:val="00072BA9"/>
    <w:rsid w:val="0007417F"/>
    <w:rsid w:val="00074D35"/>
    <w:rsid w:val="00075143"/>
    <w:rsid w:val="00075A2E"/>
    <w:rsid w:val="00075C1B"/>
    <w:rsid w:val="00077258"/>
    <w:rsid w:val="000776C1"/>
    <w:rsid w:val="00077A8E"/>
    <w:rsid w:val="00080C3E"/>
    <w:rsid w:val="00081A04"/>
    <w:rsid w:val="00082392"/>
    <w:rsid w:val="00082A48"/>
    <w:rsid w:val="00083390"/>
    <w:rsid w:val="00083E41"/>
    <w:rsid w:val="000850CE"/>
    <w:rsid w:val="00085A71"/>
    <w:rsid w:val="00091CB0"/>
    <w:rsid w:val="00092A05"/>
    <w:rsid w:val="00093122"/>
    <w:rsid w:val="000935F4"/>
    <w:rsid w:val="000939DB"/>
    <w:rsid w:val="00093D11"/>
    <w:rsid w:val="00095CB1"/>
    <w:rsid w:val="00096385"/>
    <w:rsid w:val="00096857"/>
    <w:rsid w:val="0009690F"/>
    <w:rsid w:val="00096A21"/>
    <w:rsid w:val="00097457"/>
    <w:rsid w:val="000A0402"/>
    <w:rsid w:val="000A07D8"/>
    <w:rsid w:val="000A0F98"/>
    <w:rsid w:val="000A3BA3"/>
    <w:rsid w:val="000A3C0A"/>
    <w:rsid w:val="000A40D7"/>
    <w:rsid w:val="000A4777"/>
    <w:rsid w:val="000A7FD4"/>
    <w:rsid w:val="000B01D6"/>
    <w:rsid w:val="000B0C90"/>
    <w:rsid w:val="000B1783"/>
    <w:rsid w:val="000B2528"/>
    <w:rsid w:val="000B2F0C"/>
    <w:rsid w:val="000B300A"/>
    <w:rsid w:val="000B3397"/>
    <w:rsid w:val="000B3A97"/>
    <w:rsid w:val="000B55C1"/>
    <w:rsid w:val="000B584C"/>
    <w:rsid w:val="000B5F75"/>
    <w:rsid w:val="000B6146"/>
    <w:rsid w:val="000B63F0"/>
    <w:rsid w:val="000B7183"/>
    <w:rsid w:val="000B7524"/>
    <w:rsid w:val="000C0712"/>
    <w:rsid w:val="000C129B"/>
    <w:rsid w:val="000C1772"/>
    <w:rsid w:val="000C2697"/>
    <w:rsid w:val="000C32DB"/>
    <w:rsid w:val="000C33F3"/>
    <w:rsid w:val="000C3632"/>
    <w:rsid w:val="000C4078"/>
    <w:rsid w:val="000C410A"/>
    <w:rsid w:val="000C4DF5"/>
    <w:rsid w:val="000C721C"/>
    <w:rsid w:val="000C72F8"/>
    <w:rsid w:val="000C7479"/>
    <w:rsid w:val="000C7D38"/>
    <w:rsid w:val="000D26FF"/>
    <w:rsid w:val="000D28E8"/>
    <w:rsid w:val="000D2D29"/>
    <w:rsid w:val="000D3205"/>
    <w:rsid w:val="000D43CA"/>
    <w:rsid w:val="000D4507"/>
    <w:rsid w:val="000D5F70"/>
    <w:rsid w:val="000D6C43"/>
    <w:rsid w:val="000D6DF3"/>
    <w:rsid w:val="000E066D"/>
    <w:rsid w:val="000E0F41"/>
    <w:rsid w:val="000E111B"/>
    <w:rsid w:val="000E24D6"/>
    <w:rsid w:val="000E25FB"/>
    <w:rsid w:val="000E2946"/>
    <w:rsid w:val="000E4438"/>
    <w:rsid w:val="000E54DE"/>
    <w:rsid w:val="000E6081"/>
    <w:rsid w:val="000E78D3"/>
    <w:rsid w:val="000F24E5"/>
    <w:rsid w:val="000F2541"/>
    <w:rsid w:val="000F2AFA"/>
    <w:rsid w:val="000F37C9"/>
    <w:rsid w:val="000F4D12"/>
    <w:rsid w:val="000F540A"/>
    <w:rsid w:val="000F5E1B"/>
    <w:rsid w:val="00102B91"/>
    <w:rsid w:val="00102F37"/>
    <w:rsid w:val="001030B1"/>
    <w:rsid w:val="00104BCE"/>
    <w:rsid w:val="0010709E"/>
    <w:rsid w:val="001100D4"/>
    <w:rsid w:val="00111601"/>
    <w:rsid w:val="00112B69"/>
    <w:rsid w:val="00115A0E"/>
    <w:rsid w:val="0011677D"/>
    <w:rsid w:val="00117287"/>
    <w:rsid w:val="0011766E"/>
    <w:rsid w:val="001203AF"/>
    <w:rsid w:val="00120748"/>
    <w:rsid w:val="00121DC6"/>
    <w:rsid w:val="00122056"/>
    <w:rsid w:val="00122EEB"/>
    <w:rsid w:val="00123C0A"/>
    <w:rsid w:val="00124455"/>
    <w:rsid w:val="00124503"/>
    <w:rsid w:val="001249DD"/>
    <w:rsid w:val="00125EF0"/>
    <w:rsid w:val="00126CE4"/>
    <w:rsid w:val="001274EC"/>
    <w:rsid w:val="001279CA"/>
    <w:rsid w:val="0013098B"/>
    <w:rsid w:val="00131848"/>
    <w:rsid w:val="001321A8"/>
    <w:rsid w:val="00132B08"/>
    <w:rsid w:val="00133D3B"/>
    <w:rsid w:val="00134576"/>
    <w:rsid w:val="00135101"/>
    <w:rsid w:val="001355D4"/>
    <w:rsid w:val="00135BC9"/>
    <w:rsid w:val="001366EE"/>
    <w:rsid w:val="00137047"/>
    <w:rsid w:val="00137CB5"/>
    <w:rsid w:val="00140183"/>
    <w:rsid w:val="00140582"/>
    <w:rsid w:val="00140AF5"/>
    <w:rsid w:val="001415FB"/>
    <w:rsid w:val="00141D63"/>
    <w:rsid w:val="00143A26"/>
    <w:rsid w:val="00143C48"/>
    <w:rsid w:val="00143DA4"/>
    <w:rsid w:val="00144C00"/>
    <w:rsid w:val="00144C98"/>
    <w:rsid w:val="00144ED1"/>
    <w:rsid w:val="0014544A"/>
    <w:rsid w:val="001473E6"/>
    <w:rsid w:val="001475AC"/>
    <w:rsid w:val="00150E97"/>
    <w:rsid w:val="001523AB"/>
    <w:rsid w:val="0015399F"/>
    <w:rsid w:val="00153FA8"/>
    <w:rsid w:val="00155A71"/>
    <w:rsid w:val="0016169F"/>
    <w:rsid w:val="00161968"/>
    <w:rsid w:val="00161983"/>
    <w:rsid w:val="001622CB"/>
    <w:rsid w:val="00162C8F"/>
    <w:rsid w:val="00166A3E"/>
    <w:rsid w:val="00166B3A"/>
    <w:rsid w:val="00166F50"/>
    <w:rsid w:val="00170B26"/>
    <w:rsid w:val="00171489"/>
    <w:rsid w:val="001723CE"/>
    <w:rsid w:val="00173683"/>
    <w:rsid w:val="00173F43"/>
    <w:rsid w:val="00177819"/>
    <w:rsid w:val="00180F43"/>
    <w:rsid w:val="0018155A"/>
    <w:rsid w:val="00181EEE"/>
    <w:rsid w:val="00182F39"/>
    <w:rsid w:val="00183C6C"/>
    <w:rsid w:val="00183E8D"/>
    <w:rsid w:val="0018450A"/>
    <w:rsid w:val="00185AC9"/>
    <w:rsid w:val="0018754A"/>
    <w:rsid w:val="001906FC"/>
    <w:rsid w:val="00192419"/>
    <w:rsid w:val="00192489"/>
    <w:rsid w:val="00193E10"/>
    <w:rsid w:val="001964F8"/>
    <w:rsid w:val="0019661F"/>
    <w:rsid w:val="00196960"/>
    <w:rsid w:val="001A0594"/>
    <w:rsid w:val="001A0AD4"/>
    <w:rsid w:val="001A11C0"/>
    <w:rsid w:val="001A1365"/>
    <w:rsid w:val="001A1B71"/>
    <w:rsid w:val="001A2E1A"/>
    <w:rsid w:val="001A30DF"/>
    <w:rsid w:val="001A3CC1"/>
    <w:rsid w:val="001A6251"/>
    <w:rsid w:val="001A69DC"/>
    <w:rsid w:val="001A7D43"/>
    <w:rsid w:val="001B0940"/>
    <w:rsid w:val="001B0B2E"/>
    <w:rsid w:val="001B0E87"/>
    <w:rsid w:val="001B1048"/>
    <w:rsid w:val="001B2B3A"/>
    <w:rsid w:val="001B4377"/>
    <w:rsid w:val="001B470F"/>
    <w:rsid w:val="001B4B66"/>
    <w:rsid w:val="001B6E54"/>
    <w:rsid w:val="001B7A3C"/>
    <w:rsid w:val="001C105E"/>
    <w:rsid w:val="001C12AE"/>
    <w:rsid w:val="001C12B4"/>
    <w:rsid w:val="001C170C"/>
    <w:rsid w:val="001C1AE6"/>
    <w:rsid w:val="001C2177"/>
    <w:rsid w:val="001C2434"/>
    <w:rsid w:val="001C350B"/>
    <w:rsid w:val="001C4470"/>
    <w:rsid w:val="001C4790"/>
    <w:rsid w:val="001C4C2C"/>
    <w:rsid w:val="001C5BFF"/>
    <w:rsid w:val="001C62BB"/>
    <w:rsid w:val="001C794C"/>
    <w:rsid w:val="001C7D3C"/>
    <w:rsid w:val="001D0DFF"/>
    <w:rsid w:val="001D1D6B"/>
    <w:rsid w:val="001D22F8"/>
    <w:rsid w:val="001D3056"/>
    <w:rsid w:val="001D4824"/>
    <w:rsid w:val="001D62F0"/>
    <w:rsid w:val="001D7558"/>
    <w:rsid w:val="001D78C9"/>
    <w:rsid w:val="001E009C"/>
    <w:rsid w:val="001E30DC"/>
    <w:rsid w:val="001E33D5"/>
    <w:rsid w:val="001E6B1C"/>
    <w:rsid w:val="001F0D2E"/>
    <w:rsid w:val="001F117F"/>
    <w:rsid w:val="001F1547"/>
    <w:rsid w:val="001F1763"/>
    <w:rsid w:val="001F1B5E"/>
    <w:rsid w:val="001F1EF9"/>
    <w:rsid w:val="001F3F66"/>
    <w:rsid w:val="001F400D"/>
    <w:rsid w:val="001F492B"/>
    <w:rsid w:val="0020002A"/>
    <w:rsid w:val="002003CD"/>
    <w:rsid w:val="00200678"/>
    <w:rsid w:val="00200F4D"/>
    <w:rsid w:val="00203184"/>
    <w:rsid w:val="00204BFE"/>
    <w:rsid w:val="00210941"/>
    <w:rsid w:val="002111DA"/>
    <w:rsid w:val="002123A8"/>
    <w:rsid w:val="00212989"/>
    <w:rsid w:val="00213C8F"/>
    <w:rsid w:val="002151A2"/>
    <w:rsid w:val="00215DC6"/>
    <w:rsid w:val="0021786E"/>
    <w:rsid w:val="00220490"/>
    <w:rsid w:val="00220B4B"/>
    <w:rsid w:val="002211B7"/>
    <w:rsid w:val="00223FC5"/>
    <w:rsid w:val="00224356"/>
    <w:rsid w:val="00224CF9"/>
    <w:rsid w:val="0022666B"/>
    <w:rsid w:val="00226776"/>
    <w:rsid w:val="00226F49"/>
    <w:rsid w:val="00227B64"/>
    <w:rsid w:val="00227C4B"/>
    <w:rsid w:val="00232FE5"/>
    <w:rsid w:val="002345D2"/>
    <w:rsid w:val="002356B4"/>
    <w:rsid w:val="00235BE7"/>
    <w:rsid w:val="0023660C"/>
    <w:rsid w:val="00236AAE"/>
    <w:rsid w:val="00237296"/>
    <w:rsid w:val="0023795F"/>
    <w:rsid w:val="00241500"/>
    <w:rsid w:val="00241FB2"/>
    <w:rsid w:val="00242992"/>
    <w:rsid w:val="0024545A"/>
    <w:rsid w:val="0024610B"/>
    <w:rsid w:val="002462D4"/>
    <w:rsid w:val="00247EE5"/>
    <w:rsid w:val="002503A2"/>
    <w:rsid w:val="00250F3B"/>
    <w:rsid w:val="002521BB"/>
    <w:rsid w:val="00253041"/>
    <w:rsid w:val="002550D5"/>
    <w:rsid w:val="00255792"/>
    <w:rsid w:val="00256AF3"/>
    <w:rsid w:val="0025715A"/>
    <w:rsid w:val="002604D2"/>
    <w:rsid w:val="002637BB"/>
    <w:rsid w:val="00263F22"/>
    <w:rsid w:val="002661CB"/>
    <w:rsid w:val="0026778F"/>
    <w:rsid w:val="002704AB"/>
    <w:rsid w:val="0027090D"/>
    <w:rsid w:val="00271C60"/>
    <w:rsid w:val="00272EA2"/>
    <w:rsid w:val="0027367B"/>
    <w:rsid w:val="00274611"/>
    <w:rsid w:val="002746A8"/>
    <w:rsid w:val="002748B8"/>
    <w:rsid w:val="00274C0A"/>
    <w:rsid w:val="00275171"/>
    <w:rsid w:val="00276A34"/>
    <w:rsid w:val="00276CEF"/>
    <w:rsid w:val="002773A0"/>
    <w:rsid w:val="00277574"/>
    <w:rsid w:val="002801D5"/>
    <w:rsid w:val="002804BD"/>
    <w:rsid w:val="002804E6"/>
    <w:rsid w:val="00284E66"/>
    <w:rsid w:val="002850BB"/>
    <w:rsid w:val="002859E6"/>
    <w:rsid w:val="00285EED"/>
    <w:rsid w:val="00286040"/>
    <w:rsid w:val="0028657E"/>
    <w:rsid w:val="00287480"/>
    <w:rsid w:val="00290F06"/>
    <w:rsid w:val="00291EB2"/>
    <w:rsid w:val="00291FB2"/>
    <w:rsid w:val="00292427"/>
    <w:rsid w:val="00292A0D"/>
    <w:rsid w:val="00293C97"/>
    <w:rsid w:val="002A0095"/>
    <w:rsid w:val="002A0E2E"/>
    <w:rsid w:val="002A3423"/>
    <w:rsid w:val="002A4CF5"/>
    <w:rsid w:val="002A5730"/>
    <w:rsid w:val="002A5863"/>
    <w:rsid w:val="002A6143"/>
    <w:rsid w:val="002A76C6"/>
    <w:rsid w:val="002B015D"/>
    <w:rsid w:val="002B093F"/>
    <w:rsid w:val="002B1811"/>
    <w:rsid w:val="002B183C"/>
    <w:rsid w:val="002B2FFD"/>
    <w:rsid w:val="002B3BB8"/>
    <w:rsid w:val="002B3FE2"/>
    <w:rsid w:val="002B43AB"/>
    <w:rsid w:val="002B4DBE"/>
    <w:rsid w:val="002B77E3"/>
    <w:rsid w:val="002B79FA"/>
    <w:rsid w:val="002B7DFB"/>
    <w:rsid w:val="002C083A"/>
    <w:rsid w:val="002C0B2A"/>
    <w:rsid w:val="002C1327"/>
    <w:rsid w:val="002C224B"/>
    <w:rsid w:val="002C2B8A"/>
    <w:rsid w:val="002C480B"/>
    <w:rsid w:val="002C4DE9"/>
    <w:rsid w:val="002C5EA8"/>
    <w:rsid w:val="002C7E29"/>
    <w:rsid w:val="002D0B2B"/>
    <w:rsid w:val="002D0FF0"/>
    <w:rsid w:val="002D2576"/>
    <w:rsid w:val="002D26A8"/>
    <w:rsid w:val="002D32BA"/>
    <w:rsid w:val="002D4415"/>
    <w:rsid w:val="002D4556"/>
    <w:rsid w:val="002D5713"/>
    <w:rsid w:val="002D5A0C"/>
    <w:rsid w:val="002D5EDF"/>
    <w:rsid w:val="002D62DC"/>
    <w:rsid w:val="002D77A4"/>
    <w:rsid w:val="002D7E59"/>
    <w:rsid w:val="002E0D37"/>
    <w:rsid w:val="002E12D0"/>
    <w:rsid w:val="002E1B50"/>
    <w:rsid w:val="002E20C5"/>
    <w:rsid w:val="002E22B0"/>
    <w:rsid w:val="002E351B"/>
    <w:rsid w:val="002E4998"/>
    <w:rsid w:val="002E51D9"/>
    <w:rsid w:val="002E53E5"/>
    <w:rsid w:val="002E63C2"/>
    <w:rsid w:val="002E6642"/>
    <w:rsid w:val="002E6A12"/>
    <w:rsid w:val="002E70B2"/>
    <w:rsid w:val="002F0DD3"/>
    <w:rsid w:val="002F1606"/>
    <w:rsid w:val="002F1BCD"/>
    <w:rsid w:val="002F1FE5"/>
    <w:rsid w:val="002F46D9"/>
    <w:rsid w:val="002F5AE3"/>
    <w:rsid w:val="00303A41"/>
    <w:rsid w:val="00304770"/>
    <w:rsid w:val="00304DAB"/>
    <w:rsid w:val="00305005"/>
    <w:rsid w:val="003062DB"/>
    <w:rsid w:val="0030689D"/>
    <w:rsid w:val="00306A28"/>
    <w:rsid w:val="00307001"/>
    <w:rsid w:val="00307DBC"/>
    <w:rsid w:val="0031048A"/>
    <w:rsid w:val="00310CE7"/>
    <w:rsid w:val="003111CB"/>
    <w:rsid w:val="003111DE"/>
    <w:rsid w:val="003151DE"/>
    <w:rsid w:val="00317233"/>
    <w:rsid w:val="003178AC"/>
    <w:rsid w:val="00320921"/>
    <w:rsid w:val="00320C63"/>
    <w:rsid w:val="00321402"/>
    <w:rsid w:val="003226E7"/>
    <w:rsid w:val="00322A9A"/>
    <w:rsid w:val="00322C62"/>
    <w:rsid w:val="003236C7"/>
    <w:rsid w:val="003246B9"/>
    <w:rsid w:val="00324831"/>
    <w:rsid w:val="00324FE4"/>
    <w:rsid w:val="003260D5"/>
    <w:rsid w:val="00326FB2"/>
    <w:rsid w:val="00326FD6"/>
    <w:rsid w:val="00330B33"/>
    <w:rsid w:val="003316DC"/>
    <w:rsid w:val="0033292C"/>
    <w:rsid w:val="003338E9"/>
    <w:rsid w:val="00335711"/>
    <w:rsid w:val="00335BFD"/>
    <w:rsid w:val="003362B9"/>
    <w:rsid w:val="00336B99"/>
    <w:rsid w:val="00336E64"/>
    <w:rsid w:val="00340301"/>
    <w:rsid w:val="003429D5"/>
    <w:rsid w:val="00343DE1"/>
    <w:rsid w:val="0034592F"/>
    <w:rsid w:val="00345AC7"/>
    <w:rsid w:val="003470CC"/>
    <w:rsid w:val="0034B3FC"/>
    <w:rsid w:val="00350944"/>
    <w:rsid w:val="00350B84"/>
    <w:rsid w:val="00350C70"/>
    <w:rsid w:val="00352D3E"/>
    <w:rsid w:val="003551C1"/>
    <w:rsid w:val="003557F0"/>
    <w:rsid w:val="00356048"/>
    <w:rsid w:val="0035741E"/>
    <w:rsid w:val="00360158"/>
    <w:rsid w:val="003604C0"/>
    <w:rsid w:val="00360A6E"/>
    <w:rsid w:val="00360DDD"/>
    <w:rsid w:val="003636E3"/>
    <w:rsid w:val="003647B4"/>
    <w:rsid w:val="0036595F"/>
    <w:rsid w:val="00365D38"/>
    <w:rsid w:val="00366DB2"/>
    <w:rsid w:val="0036775E"/>
    <w:rsid w:val="00367A15"/>
    <w:rsid w:val="00370203"/>
    <w:rsid w:val="00370806"/>
    <w:rsid w:val="0037167D"/>
    <w:rsid w:val="003724EB"/>
    <w:rsid w:val="00374B9A"/>
    <w:rsid w:val="00374E88"/>
    <w:rsid w:val="00376A0C"/>
    <w:rsid w:val="00376B33"/>
    <w:rsid w:val="003770D4"/>
    <w:rsid w:val="003771C4"/>
    <w:rsid w:val="0037774C"/>
    <w:rsid w:val="00381B4F"/>
    <w:rsid w:val="00382484"/>
    <w:rsid w:val="00383349"/>
    <w:rsid w:val="0038397F"/>
    <w:rsid w:val="003844E9"/>
    <w:rsid w:val="00384CA2"/>
    <w:rsid w:val="003869E1"/>
    <w:rsid w:val="00386AB0"/>
    <w:rsid w:val="00386BDE"/>
    <w:rsid w:val="0038737B"/>
    <w:rsid w:val="003873EE"/>
    <w:rsid w:val="00387946"/>
    <w:rsid w:val="00390FCB"/>
    <w:rsid w:val="003911C8"/>
    <w:rsid w:val="00391A7E"/>
    <w:rsid w:val="00393F2F"/>
    <w:rsid w:val="003946CD"/>
    <w:rsid w:val="00394794"/>
    <w:rsid w:val="00394A30"/>
    <w:rsid w:val="003A0568"/>
    <w:rsid w:val="003A2A42"/>
    <w:rsid w:val="003A30E2"/>
    <w:rsid w:val="003A364A"/>
    <w:rsid w:val="003A3C5A"/>
    <w:rsid w:val="003A5BAD"/>
    <w:rsid w:val="003A5EF2"/>
    <w:rsid w:val="003A60C8"/>
    <w:rsid w:val="003A6164"/>
    <w:rsid w:val="003B1AD6"/>
    <w:rsid w:val="003B22C2"/>
    <w:rsid w:val="003B34F1"/>
    <w:rsid w:val="003B3636"/>
    <w:rsid w:val="003B3847"/>
    <w:rsid w:val="003B453C"/>
    <w:rsid w:val="003B4C72"/>
    <w:rsid w:val="003B6136"/>
    <w:rsid w:val="003B71AB"/>
    <w:rsid w:val="003B7746"/>
    <w:rsid w:val="003B7A3D"/>
    <w:rsid w:val="003C2926"/>
    <w:rsid w:val="003C2ADD"/>
    <w:rsid w:val="003C44EE"/>
    <w:rsid w:val="003C4E0F"/>
    <w:rsid w:val="003C5C3A"/>
    <w:rsid w:val="003C6A17"/>
    <w:rsid w:val="003C75C9"/>
    <w:rsid w:val="003C7650"/>
    <w:rsid w:val="003D08E8"/>
    <w:rsid w:val="003D0D6F"/>
    <w:rsid w:val="003D189B"/>
    <w:rsid w:val="003D205F"/>
    <w:rsid w:val="003D22E4"/>
    <w:rsid w:val="003D2461"/>
    <w:rsid w:val="003D2906"/>
    <w:rsid w:val="003D37F2"/>
    <w:rsid w:val="003D3A4C"/>
    <w:rsid w:val="003D7D40"/>
    <w:rsid w:val="003E25B0"/>
    <w:rsid w:val="003E2692"/>
    <w:rsid w:val="003E2D6E"/>
    <w:rsid w:val="003E4373"/>
    <w:rsid w:val="003E4E3E"/>
    <w:rsid w:val="003E5215"/>
    <w:rsid w:val="003F0451"/>
    <w:rsid w:val="003F14A4"/>
    <w:rsid w:val="003F2539"/>
    <w:rsid w:val="003F2FA7"/>
    <w:rsid w:val="003F37D2"/>
    <w:rsid w:val="003F4D19"/>
    <w:rsid w:val="003F4ED3"/>
    <w:rsid w:val="003F6C36"/>
    <w:rsid w:val="003F709F"/>
    <w:rsid w:val="003F7248"/>
    <w:rsid w:val="003F7C14"/>
    <w:rsid w:val="00401467"/>
    <w:rsid w:val="00402610"/>
    <w:rsid w:val="00402F74"/>
    <w:rsid w:val="00404405"/>
    <w:rsid w:val="00405F0D"/>
    <w:rsid w:val="00407320"/>
    <w:rsid w:val="00410867"/>
    <w:rsid w:val="0041177B"/>
    <w:rsid w:val="00411915"/>
    <w:rsid w:val="00411B61"/>
    <w:rsid w:val="004122E1"/>
    <w:rsid w:val="00412A0B"/>
    <w:rsid w:val="00414457"/>
    <w:rsid w:val="00415873"/>
    <w:rsid w:val="00416B40"/>
    <w:rsid w:val="004171A9"/>
    <w:rsid w:val="0041742F"/>
    <w:rsid w:val="00417729"/>
    <w:rsid w:val="00417843"/>
    <w:rsid w:val="004220E1"/>
    <w:rsid w:val="004225DD"/>
    <w:rsid w:val="00423499"/>
    <w:rsid w:val="0042385D"/>
    <w:rsid w:val="0042426F"/>
    <w:rsid w:val="00424309"/>
    <w:rsid w:val="00425045"/>
    <w:rsid w:val="004300CF"/>
    <w:rsid w:val="0043026A"/>
    <w:rsid w:val="00430E3F"/>
    <w:rsid w:val="00430EF8"/>
    <w:rsid w:val="00430FB9"/>
    <w:rsid w:val="00434C6A"/>
    <w:rsid w:val="0043677A"/>
    <w:rsid w:val="00436DFF"/>
    <w:rsid w:val="00440930"/>
    <w:rsid w:val="004409A1"/>
    <w:rsid w:val="00446C64"/>
    <w:rsid w:val="00447577"/>
    <w:rsid w:val="004512AA"/>
    <w:rsid w:val="00452F41"/>
    <w:rsid w:val="0045399E"/>
    <w:rsid w:val="004548BE"/>
    <w:rsid w:val="0045517A"/>
    <w:rsid w:val="004564E7"/>
    <w:rsid w:val="004578C2"/>
    <w:rsid w:val="00457CEB"/>
    <w:rsid w:val="00461A06"/>
    <w:rsid w:val="0046235A"/>
    <w:rsid w:val="004629F6"/>
    <w:rsid w:val="00462F05"/>
    <w:rsid w:val="00464170"/>
    <w:rsid w:val="00466FC8"/>
    <w:rsid w:val="00467ED1"/>
    <w:rsid w:val="00467EF9"/>
    <w:rsid w:val="0047281A"/>
    <w:rsid w:val="00474599"/>
    <w:rsid w:val="00475E96"/>
    <w:rsid w:val="004763B0"/>
    <w:rsid w:val="00476A35"/>
    <w:rsid w:val="00477320"/>
    <w:rsid w:val="00477B9E"/>
    <w:rsid w:val="00480E2D"/>
    <w:rsid w:val="004824DD"/>
    <w:rsid w:val="00483072"/>
    <w:rsid w:val="0048320D"/>
    <w:rsid w:val="00483346"/>
    <w:rsid w:val="004837B3"/>
    <w:rsid w:val="00483BC6"/>
    <w:rsid w:val="00483D42"/>
    <w:rsid w:val="0048452A"/>
    <w:rsid w:val="00484821"/>
    <w:rsid w:val="00484C56"/>
    <w:rsid w:val="004850FC"/>
    <w:rsid w:val="0048593E"/>
    <w:rsid w:val="004859B5"/>
    <w:rsid w:val="00486267"/>
    <w:rsid w:val="00487649"/>
    <w:rsid w:val="00487B8C"/>
    <w:rsid w:val="00490A19"/>
    <w:rsid w:val="00491F90"/>
    <w:rsid w:val="00493143"/>
    <w:rsid w:val="00493D49"/>
    <w:rsid w:val="00494696"/>
    <w:rsid w:val="00495948"/>
    <w:rsid w:val="004972C7"/>
    <w:rsid w:val="00497BDE"/>
    <w:rsid w:val="004A052E"/>
    <w:rsid w:val="004A1CF9"/>
    <w:rsid w:val="004A234B"/>
    <w:rsid w:val="004A2790"/>
    <w:rsid w:val="004A3531"/>
    <w:rsid w:val="004A38C5"/>
    <w:rsid w:val="004A3B3E"/>
    <w:rsid w:val="004A5BB6"/>
    <w:rsid w:val="004A5FF2"/>
    <w:rsid w:val="004B0F85"/>
    <w:rsid w:val="004B13A9"/>
    <w:rsid w:val="004B2969"/>
    <w:rsid w:val="004B319E"/>
    <w:rsid w:val="004B4890"/>
    <w:rsid w:val="004B4D79"/>
    <w:rsid w:val="004B51A0"/>
    <w:rsid w:val="004B5350"/>
    <w:rsid w:val="004B56BE"/>
    <w:rsid w:val="004B5BCF"/>
    <w:rsid w:val="004B7284"/>
    <w:rsid w:val="004B7B3E"/>
    <w:rsid w:val="004C0944"/>
    <w:rsid w:val="004C3C73"/>
    <w:rsid w:val="004C3ED6"/>
    <w:rsid w:val="004C40B5"/>
    <w:rsid w:val="004C4D12"/>
    <w:rsid w:val="004C4EF2"/>
    <w:rsid w:val="004D104B"/>
    <w:rsid w:val="004D18E1"/>
    <w:rsid w:val="004D271F"/>
    <w:rsid w:val="004D3F94"/>
    <w:rsid w:val="004D41D9"/>
    <w:rsid w:val="004D627F"/>
    <w:rsid w:val="004D6A68"/>
    <w:rsid w:val="004D6C40"/>
    <w:rsid w:val="004D7C7E"/>
    <w:rsid w:val="004D7CF9"/>
    <w:rsid w:val="004E18C1"/>
    <w:rsid w:val="004E1957"/>
    <w:rsid w:val="004E21D7"/>
    <w:rsid w:val="004E3FE8"/>
    <w:rsid w:val="004E6829"/>
    <w:rsid w:val="004F03E4"/>
    <w:rsid w:val="004F3729"/>
    <w:rsid w:val="004F482F"/>
    <w:rsid w:val="004F784C"/>
    <w:rsid w:val="00501037"/>
    <w:rsid w:val="0050173B"/>
    <w:rsid w:val="00502769"/>
    <w:rsid w:val="00503B07"/>
    <w:rsid w:val="00503E6F"/>
    <w:rsid w:val="00503F7C"/>
    <w:rsid w:val="00505237"/>
    <w:rsid w:val="005054D5"/>
    <w:rsid w:val="005069EF"/>
    <w:rsid w:val="00511301"/>
    <w:rsid w:val="005123F3"/>
    <w:rsid w:val="0051264E"/>
    <w:rsid w:val="00512B71"/>
    <w:rsid w:val="005147ED"/>
    <w:rsid w:val="00514EAD"/>
    <w:rsid w:val="00515042"/>
    <w:rsid w:val="00515190"/>
    <w:rsid w:val="0051549A"/>
    <w:rsid w:val="00516297"/>
    <w:rsid w:val="00516A56"/>
    <w:rsid w:val="005200E3"/>
    <w:rsid w:val="005209FD"/>
    <w:rsid w:val="00522F1F"/>
    <w:rsid w:val="00522FFF"/>
    <w:rsid w:val="005232E9"/>
    <w:rsid w:val="005233A3"/>
    <w:rsid w:val="0052383C"/>
    <w:rsid w:val="005241F5"/>
    <w:rsid w:val="005244CF"/>
    <w:rsid w:val="00524A0F"/>
    <w:rsid w:val="005262C8"/>
    <w:rsid w:val="005264DE"/>
    <w:rsid w:val="00527AC9"/>
    <w:rsid w:val="00527E84"/>
    <w:rsid w:val="005322D0"/>
    <w:rsid w:val="00532422"/>
    <w:rsid w:val="00533264"/>
    <w:rsid w:val="00533490"/>
    <w:rsid w:val="00533558"/>
    <w:rsid w:val="005357BF"/>
    <w:rsid w:val="005379C6"/>
    <w:rsid w:val="00537C64"/>
    <w:rsid w:val="00537DAB"/>
    <w:rsid w:val="005403CA"/>
    <w:rsid w:val="0054207D"/>
    <w:rsid w:val="00542653"/>
    <w:rsid w:val="00543044"/>
    <w:rsid w:val="00544BB1"/>
    <w:rsid w:val="005456B4"/>
    <w:rsid w:val="005460B1"/>
    <w:rsid w:val="00546271"/>
    <w:rsid w:val="00546E77"/>
    <w:rsid w:val="00551475"/>
    <w:rsid w:val="00554D71"/>
    <w:rsid w:val="0056037A"/>
    <w:rsid w:val="0056068D"/>
    <w:rsid w:val="00561370"/>
    <w:rsid w:val="00561CBB"/>
    <w:rsid w:val="0056209F"/>
    <w:rsid w:val="00565BA3"/>
    <w:rsid w:val="00566881"/>
    <w:rsid w:val="0056759E"/>
    <w:rsid w:val="00571FEC"/>
    <w:rsid w:val="00572EE0"/>
    <w:rsid w:val="005732A9"/>
    <w:rsid w:val="0057349B"/>
    <w:rsid w:val="00573ABB"/>
    <w:rsid w:val="005742FC"/>
    <w:rsid w:val="0057521C"/>
    <w:rsid w:val="005758A8"/>
    <w:rsid w:val="005765C9"/>
    <w:rsid w:val="0057695C"/>
    <w:rsid w:val="0057712C"/>
    <w:rsid w:val="0058327F"/>
    <w:rsid w:val="00583359"/>
    <w:rsid w:val="005855E9"/>
    <w:rsid w:val="005860B4"/>
    <w:rsid w:val="005863F7"/>
    <w:rsid w:val="00586706"/>
    <w:rsid w:val="0059232C"/>
    <w:rsid w:val="00592E9F"/>
    <w:rsid w:val="005939CD"/>
    <w:rsid w:val="005961AB"/>
    <w:rsid w:val="0059648C"/>
    <w:rsid w:val="005A05F2"/>
    <w:rsid w:val="005A096B"/>
    <w:rsid w:val="005A0A7F"/>
    <w:rsid w:val="005A1916"/>
    <w:rsid w:val="005A26D1"/>
    <w:rsid w:val="005A4847"/>
    <w:rsid w:val="005A493B"/>
    <w:rsid w:val="005B052F"/>
    <w:rsid w:val="005B2ACE"/>
    <w:rsid w:val="005B2F1F"/>
    <w:rsid w:val="005B4591"/>
    <w:rsid w:val="005B4826"/>
    <w:rsid w:val="005B50D8"/>
    <w:rsid w:val="005B531C"/>
    <w:rsid w:val="005B5E58"/>
    <w:rsid w:val="005B6D21"/>
    <w:rsid w:val="005B6D4A"/>
    <w:rsid w:val="005C1E60"/>
    <w:rsid w:val="005C2BAA"/>
    <w:rsid w:val="005C3BCB"/>
    <w:rsid w:val="005C56A6"/>
    <w:rsid w:val="005C69ED"/>
    <w:rsid w:val="005C7411"/>
    <w:rsid w:val="005C7CCE"/>
    <w:rsid w:val="005D00EA"/>
    <w:rsid w:val="005D03AA"/>
    <w:rsid w:val="005D1F31"/>
    <w:rsid w:val="005D22BB"/>
    <w:rsid w:val="005D37F5"/>
    <w:rsid w:val="005E0403"/>
    <w:rsid w:val="005E1B50"/>
    <w:rsid w:val="005E1C72"/>
    <w:rsid w:val="005E2EFC"/>
    <w:rsid w:val="005E3664"/>
    <w:rsid w:val="005E39BE"/>
    <w:rsid w:val="005E3B32"/>
    <w:rsid w:val="005E6A01"/>
    <w:rsid w:val="005E759A"/>
    <w:rsid w:val="005F12CC"/>
    <w:rsid w:val="005F294D"/>
    <w:rsid w:val="005F33D1"/>
    <w:rsid w:val="005F55E9"/>
    <w:rsid w:val="005F561D"/>
    <w:rsid w:val="005F5986"/>
    <w:rsid w:val="005F69A1"/>
    <w:rsid w:val="005F6A03"/>
    <w:rsid w:val="005F6D39"/>
    <w:rsid w:val="0060225A"/>
    <w:rsid w:val="00602EF3"/>
    <w:rsid w:val="006033CF"/>
    <w:rsid w:val="00603CDF"/>
    <w:rsid w:val="0060564F"/>
    <w:rsid w:val="00610747"/>
    <w:rsid w:val="00610F2B"/>
    <w:rsid w:val="00611BC4"/>
    <w:rsid w:val="0061421E"/>
    <w:rsid w:val="00614380"/>
    <w:rsid w:val="0061605D"/>
    <w:rsid w:val="006161CA"/>
    <w:rsid w:val="0061625A"/>
    <w:rsid w:val="00620770"/>
    <w:rsid w:val="006244D7"/>
    <w:rsid w:val="00624D47"/>
    <w:rsid w:val="0062576D"/>
    <w:rsid w:val="006264F3"/>
    <w:rsid w:val="0063135A"/>
    <w:rsid w:val="00631560"/>
    <w:rsid w:val="0063171A"/>
    <w:rsid w:val="00632867"/>
    <w:rsid w:val="00637723"/>
    <w:rsid w:val="006377BC"/>
    <w:rsid w:val="00637E65"/>
    <w:rsid w:val="00640CD3"/>
    <w:rsid w:val="0064116D"/>
    <w:rsid w:val="0064143D"/>
    <w:rsid w:val="00643911"/>
    <w:rsid w:val="006448EF"/>
    <w:rsid w:val="006449BA"/>
    <w:rsid w:val="00644A0A"/>
    <w:rsid w:val="00644C8A"/>
    <w:rsid w:val="006460C5"/>
    <w:rsid w:val="006461DC"/>
    <w:rsid w:val="0064763F"/>
    <w:rsid w:val="0064781B"/>
    <w:rsid w:val="00651EE6"/>
    <w:rsid w:val="00653A1E"/>
    <w:rsid w:val="00653CE0"/>
    <w:rsid w:val="0065574D"/>
    <w:rsid w:val="006558F4"/>
    <w:rsid w:val="00655FC4"/>
    <w:rsid w:val="00656ED6"/>
    <w:rsid w:val="00657430"/>
    <w:rsid w:val="00657B20"/>
    <w:rsid w:val="00657B87"/>
    <w:rsid w:val="00657D10"/>
    <w:rsid w:val="00657D78"/>
    <w:rsid w:val="00657FA1"/>
    <w:rsid w:val="006612F4"/>
    <w:rsid w:val="00661AD1"/>
    <w:rsid w:val="00661F72"/>
    <w:rsid w:val="006626D1"/>
    <w:rsid w:val="00662FA0"/>
    <w:rsid w:val="00662FE6"/>
    <w:rsid w:val="00664830"/>
    <w:rsid w:val="006652A2"/>
    <w:rsid w:val="0066613E"/>
    <w:rsid w:val="006674FB"/>
    <w:rsid w:val="00672300"/>
    <w:rsid w:val="006727D4"/>
    <w:rsid w:val="00672886"/>
    <w:rsid w:val="00672AA9"/>
    <w:rsid w:val="00673B5C"/>
    <w:rsid w:val="006745A9"/>
    <w:rsid w:val="0067489E"/>
    <w:rsid w:val="00674B7A"/>
    <w:rsid w:val="00675427"/>
    <w:rsid w:val="00676053"/>
    <w:rsid w:val="006800F0"/>
    <w:rsid w:val="00682668"/>
    <w:rsid w:val="00682776"/>
    <w:rsid w:val="00682CA0"/>
    <w:rsid w:val="00683200"/>
    <w:rsid w:val="006835E1"/>
    <w:rsid w:val="0068495D"/>
    <w:rsid w:val="00684EF4"/>
    <w:rsid w:val="006858E1"/>
    <w:rsid w:val="00687B26"/>
    <w:rsid w:val="00687B61"/>
    <w:rsid w:val="00691312"/>
    <w:rsid w:val="0069215D"/>
    <w:rsid w:val="00692E17"/>
    <w:rsid w:val="00692FA0"/>
    <w:rsid w:val="006948E0"/>
    <w:rsid w:val="006963DE"/>
    <w:rsid w:val="00696CD6"/>
    <w:rsid w:val="006972EE"/>
    <w:rsid w:val="006975D7"/>
    <w:rsid w:val="00697D28"/>
    <w:rsid w:val="006A1E15"/>
    <w:rsid w:val="006A3397"/>
    <w:rsid w:val="006A354C"/>
    <w:rsid w:val="006A3CEC"/>
    <w:rsid w:val="006A451C"/>
    <w:rsid w:val="006A7A1B"/>
    <w:rsid w:val="006A7BDE"/>
    <w:rsid w:val="006B0942"/>
    <w:rsid w:val="006B13E9"/>
    <w:rsid w:val="006B2807"/>
    <w:rsid w:val="006B2C80"/>
    <w:rsid w:val="006B304F"/>
    <w:rsid w:val="006B5C35"/>
    <w:rsid w:val="006B5CE6"/>
    <w:rsid w:val="006B754A"/>
    <w:rsid w:val="006C05C2"/>
    <w:rsid w:val="006C1C21"/>
    <w:rsid w:val="006C2099"/>
    <w:rsid w:val="006C22FD"/>
    <w:rsid w:val="006C35CE"/>
    <w:rsid w:val="006C3F1F"/>
    <w:rsid w:val="006C4A49"/>
    <w:rsid w:val="006C4F71"/>
    <w:rsid w:val="006C5C4F"/>
    <w:rsid w:val="006C7006"/>
    <w:rsid w:val="006C7AED"/>
    <w:rsid w:val="006C7EFB"/>
    <w:rsid w:val="006D2900"/>
    <w:rsid w:val="006D2B11"/>
    <w:rsid w:val="006D325A"/>
    <w:rsid w:val="006D334E"/>
    <w:rsid w:val="006D379A"/>
    <w:rsid w:val="006D4778"/>
    <w:rsid w:val="006D47CB"/>
    <w:rsid w:val="006E0C6F"/>
    <w:rsid w:val="006E103B"/>
    <w:rsid w:val="006E1659"/>
    <w:rsid w:val="006E20A0"/>
    <w:rsid w:val="006E2FB6"/>
    <w:rsid w:val="006E3073"/>
    <w:rsid w:val="006E3D76"/>
    <w:rsid w:val="006E4423"/>
    <w:rsid w:val="006E44C9"/>
    <w:rsid w:val="006E47C8"/>
    <w:rsid w:val="006E5A4C"/>
    <w:rsid w:val="006E6805"/>
    <w:rsid w:val="006E79D3"/>
    <w:rsid w:val="006E7E15"/>
    <w:rsid w:val="006F09D1"/>
    <w:rsid w:val="006F1293"/>
    <w:rsid w:val="006F13A8"/>
    <w:rsid w:val="006F14D9"/>
    <w:rsid w:val="006F1DE6"/>
    <w:rsid w:val="006F1FB3"/>
    <w:rsid w:val="006F2762"/>
    <w:rsid w:val="006F3F3E"/>
    <w:rsid w:val="006F4A76"/>
    <w:rsid w:val="006F4D5B"/>
    <w:rsid w:val="006F50BD"/>
    <w:rsid w:val="006F51B3"/>
    <w:rsid w:val="006F5EA1"/>
    <w:rsid w:val="006F6180"/>
    <w:rsid w:val="006F623C"/>
    <w:rsid w:val="006F6EBA"/>
    <w:rsid w:val="00702E1C"/>
    <w:rsid w:val="00703262"/>
    <w:rsid w:val="00703897"/>
    <w:rsid w:val="0070410E"/>
    <w:rsid w:val="0070458A"/>
    <w:rsid w:val="00704B9C"/>
    <w:rsid w:val="0070575A"/>
    <w:rsid w:val="0070777A"/>
    <w:rsid w:val="00710FAB"/>
    <w:rsid w:val="007126F1"/>
    <w:rsid w:val="00712755"/>
    <w:rsid w:val="007155E3"/>
    <w:rsid w:val="007157CB"/>
    <w:rsid w:val="00715BD8"/>
    <w:rsid w:val="00715C97"/>
    <w:rsid w:val="00716473"/>
    <w:rsid w:val="00717006"/>
    <w:rsid w:val="007204F9"/>
    <w:rsid w:val="00722BB8"/>
    <w:rsid w:val="00722CB3"/>
    <w:rsid w:val="007246CF"/>
    <w:rsid w:val="00725D3D"/>
    <w:rsid w:val="00726367"/>
    <w:rsid w:val="007274EF"/>
    <w:rsid w:val="00727795"/>
    <w:rsid w:val="00727A0B"/>
    <w:rsid w:val="00731070"/>
    <w:rsid w:val="00732999"/>
    <w:rsid w:val="007330EB"/>
    <w:rsid w:val="00733735"/>
    <w:rsid w:val="00736824"/>
    <w:rsid w:val="00737D10"/>
    <w:rsid w:val="00737E15"/>
    <w:rsid w:val="007406D5"/>
    <w:rsid w:val="007428BC"/>
    <w:rsid w:val="00742D9F"/>
    <w:rsid w:val="00744FB9"/>
    <w:rsid w:val="00746441"/>
    <w:rsid w:val="00746A79"/>
    <w:rsid w:val="0075004C"/>
    <w:rsid w:val="00751E94"/>
    <w:rsid w:val="007521C2"/>
    <w:rsid w:val="00753BF4"/>
    <w:rsid w:val="00754AB3"/>
    <w:rsid w:val="0075732E"/>
    <w:rsid w:val="00757B18"/>
    <w:rsid w:val="00763650"/>
    <w:rsid w:val="00765E01"/>
    <w:rsid w:val="00766D0A"/>
    <w:rsid w:val="00766EEC"/>
    <w:rsid w:val="00766F9F"/>
    <w:rsid w:val="00767326"/>
    <w:rsid w:val="00767E3D"/>
    <w:rsid w:val="00770080"/>
    <w:rsid w:val="00770ABA"/>
    <w:rsid w:val="007713EF"/>
    <w:rsid w:val="00771449"/>
    <w:rsid w:val="007729EA"/>
    <w:rsid w:val="00773816"/>
    <w:rsid w:val="00774C9D"/>
    <w:rsid w:val="0077513C"/>
    <w:rsid w:val="0077727E"/>
    <w:rsid w:val="00777B5C"/>
    <w:rsid w:val="007820D2"/>
    <w:rsid w:val="00782C4F"/>
    <w:rsid w:val="00782C6C"/>
    <w:rsid w:val="00782C6E"/>
    <w:rsid w:val="00785B99"/>
    <w:rsid w:val="00785F64"/>
    <w:rsid w:val="007862AA"/>
    <w:rsid w:val="00786CB2"/>
    <w:rsid w:val="00787D1C"/>
    <w:rsid w:val="00790D3F"/>
    <w:rsid w:val="00792062"/>
    <w:rsid w:val="007933D9"/>
    <w:rsid w:val="00793BE5"/>
    <w:rsid w:val="00794287"/>
    <w:rsid w:val="00796168"/>
    <w:rsid w:val="00796250"/>
    <w:rsid w:val="00796408"/>
    <w:rsid w:val="007979EA"/>
    <w:rsid w:val="00797E7F"/>
    <w:rsid w:val="007A00AC"/>
    <w:rsid w:val="007A1042"/>
    <w:rsid w:val="007A1411"/>
    <w:rsid w:val="007A1DEF"/>
    <w:rsid w:val="007A20AA"/>
    <w:rsid w:val="007A2CE3"/>
    <w:rsid w:val="007A419E"/>
    <w:rsid w:val="007A49A6"/>
    <w:rsid w:val="007A4B29"/>
    <w:rsid w:val="007A59A8"/>
    <w:rsid w:val="007A6533"/>
    <w:rsid w:val="007A6FB6"/>
    <w:rsid w:val="007A7D1C"/>
    <w:rsid w:val="007B06D4"/>
    <w:rsid w:val="007B1077"/>
    <w:rsid w:val="007B1140"/>
    <w:rsid w:val="007B1F57"/>
    <w:rsid w:val="007B30E8"/>
    <w:rsid w:val="007B3155"/>
    <w:rsid w:val="007B357D"/>
    <w:rsid w:val="007B35D8"/>
    <w:rsid w:val="007B52CF"/>
    <w:rsid w:val="007B6F64"/>
    <w:rsid w:val="007B739B"/>
    <w:rsid w:val="007B7C44"/>
    <w:rsid w:val="007C17E1"/>
    <w:rsid w:val="007C232C"/>
    <w:rsid w:val="007C2740"/>
    <w:rsid w:val="007C524C"/>
    <w:rsid w:val="007C5473"/>
    <w:rsid w:val="007C5C2D"/>
    <w:rsid w:val="007C614C"/>
    <w:rsid w:val="007C6833"/>
    <w:rsid w:val="007C6C6E"/>
    <w:rsid w:val="007C7C7A"/>
    <w:rsid w:val="007D04D4"/>
    <w:rsid w:val="007D0A0D"/>
    <w:rsid w:val="007D0B86"/>
    <w:rsid w:val="007D1989"/>
    <w:rsid w:val="007D3098"/>
    <w:rsid w:val="007D34DB"/>
    <w:rsid w:val="007D362A"/>
    <w:rsid w:val="007D41C3"/>
    <w:rsid w:val="007D6654"/>
    <w:rsid w:val="007D6B97"/>
    <w:rsid w:val="007D7D12"/>
    <w:rsid w:val="007E01B4"/>
    <w:rsid w:val="007E11A5"/>
    <w:rsid w:val="007E19FE"/>
    <w:rsid w:val="007E2F7B"/>
    <w:rsid w:val="007E3063"/>
    <w:rsid w:val="007E36B2"/>
    <w:rsid w:val="007E46F0"/>
    <w:rsid w:val="007E56FC"/>
    <w:rsid w:val="007E58CD"/>
    <w:rsid w:val="007E6854"/>
    <w:rsid w:val="007F3150"/>
    <w:rsid w:val="007F4557"/>
    <w:rsid w:val="007F4899"/>
    <w:rsid w:val="007F4FF3"/>
    <w:rsid w:val="007F779F"/>
    <w:rsid w:val="00800D77"/>
    <w:rsid w:val="008020A3"/>
    <w:rsid w:val="008064E6"/>
    <w:rsid w:val="0080780B"/>
    <w:rsid w:val="00810350"/>
    <w:rsid w:val="008128B3"/>
    <w:rsid w:val="00813ACA"/>
    <w:rsid w:val="008152AF"/>
    <w:rsid w:val="0081626C"/>
    <w:rsid w:val="00820BDC"/>
    <w:rsid w:val="008210E8"/>
    <w:rsid w:val="00821486"/>
    <w:rsid w:val="00821DB7"/>
    <w:rsid w:val="00822D24"/>
    <w:rsid w:val="008247C2"/>
    <w:rsid w:val="00825603"/>
    <w:rsid w:val="00826D4D"/>
    <w:rsid w:val="00826F78"/>
    <w:rsid w:val="00832388"/>
    <w:rsid w:val="00832569"/>
    <w:rsid w:val="00832967"/>
    <w:rsid w:val="00833629"/>
    <w:rsid w:val="00833988"/>
    <w:rsid w:val="008351E3"/>
    <w:rsid w:val="008401F5"/>
    <w:rsid w:val="00840FE2"/>
    <w:rsid w:val="00842268"/>
    <w:rsid w:val="0084373C"/>
    <w:rsid w:val="00844A3A"/>
    <w:rsid w:val="008450CB"/>
    <w:rsid w:val="00845D60"/>
    <w:rsid w:val="00847D44"/>
    <w:rsid w:val="00847EFE"/>
    <w:rsid w:val="00852091"/>
    <w:rsid w:val="008526CF"/>
    <w:rsid w:val="008535D0"/>
    <w:rsid w:val="00854685"/>
    <w:rsid w:val="00856E1E"/>
    <w:rsid w:val="00857B21"/>
    <w:rsid w:val="00860047"/>
    <w:rsid w:val="00860CA7"/>
    <w:rsid w:val="00860D4E"/>
    <w:rsid w:val="0086209D"/>
    <w:rsid w:val="008621C4"/>
    <w:rsid w:val="008630E4"/>
    <w:rsid w:val="00863C5F"/>
    <w:rsid w:val="008645C6"/>
    <w:rsid w:val="008648E8"/>
    <w:rsid w:val="00864988"/>
    <w:rsid w:val="00865A2B"/>
    <w:rsid w:val="00866409"/>
    <w:rsid w:val="00866F04"/>
    <w:rsid w:val="008671E8"/>
    <w:rsid w:val="00871645"/>
    <w:rsid w:val="00872866"/>
    <w:rsid w:val="008728AF"/>
    <w:rsid w:val="008749A4"/>
    <w:rsid w:val="00877C90"/>
    <w:rsid w:val="008840C1"/>
    <w:rsid w:val="008841B8"/>
    <w:rsid w:val="008845F2"/>
    <w:rsid w:val="00884BDD"/>
    <w:rsid w:val="00885740"/>
    <w:rsid w:val="00887899"/>
    <w:rsid w:val="00887CC8"/>
    <w:rsid w:val="008906BF"/>
    <w:rsid w:val="0089176B"/>
    <w:rsid w:val="00893453"/>
    <w:rsid w:val="00893793"/>
    <w:rsid w:val="00893E89"/>
    <w:rsid w:val="00895031"/>
    <w:rsid w:val="008959A4"/>
    <w:rsid w:val="008A0467"/>
    <w:rsid w:val="008A06E9"/>
    <w:rsid w:val="008A168D"/>
    <w:rsid w:val="008A1ED2"/>
    <w:rsid w:val="008A3D45"/>
    <w:rsid w:val="008A5AC5"/>
    <w:rsid w:val="008A5E6B"/>
    <w:rsid w:val="008A77B0"/>
    <w:rsid w:val="008B29FB"/>
    <w:rsid w:val="008B315D"/>
    <w:rsid w:val="008B3B63"/>
    <w:rsid w:val="008B4738"/>
    <w:rsid w:val="008B5292"/>
    <w:rsid w:val="008B598E"/>
    <w:rsid w:val="008B6AC6"/>
    <w:rsid w:val="008B7C15"/>
    <w:rsid w:val="008B7D21"/>
    <w:rsid w:val="008B7EB8"/>
    <w:rsid w:val="008C2D58"/>
    <w:rsid w:val="008C30EB"/>
    <w:rsid w:val="008C3207"/>
    <w:rsid w:val="008C39CE"/>
    <w:rsid w:val="008C43D8"/>
    <w:rsid w:val="008C45D0"/>
    <w:rsid w:val="008C4906"/>
    <w:rsid w:val="008C513A"/>
    <w:rsid w:val="008C64E1"/>
    <w:rsid w:val="008C66E2"/>
    <w:rsid w:val="008C71F4"/>
    <w:rsid w:val="008D0B58"/>
    <w:rsid w:val="008D1355"/>
    <w:rsid w:val="008D2B38"/>
    <w:rsid w:val="008D2FA0"/>
    <w:rsid w:val="008D53B3"/>
    <w:rsid w:val="008D5743"/>
    <w:rsid w:val="008D5B62"/>
    <w:rsid w:val="008D7C14"/>
    <w:rsid w:val="008E20A3"/>
    <w:rsid w:val="008E3390"/>
    <w:rsid w:val="008E3702"/>
    <w:rsid w:val="008E44BE"/>
    <w:rsid w:val="008E4566"/>
    <w:rsid w:val="008E4DF7"/>
    <w:rsid w:val="008E4EAC"/>
    <w:rsid w:val="008E55F6"/>
    <w:rsid w:val="008E59A1"/>
    <w:rsid w:val="008E602E"/>
    <w:rsid w:val="008E6154"/>
    <w:rsid w:val="008E627C"/>
    <w:rsid w:val="008E7DDD"/>
    <w:rsid w:val="008F0556"/>
    <w:rsid w:val="008F3553"/>
    <w:rsid w:val="008F3825"/>
    <w:rsid w:val="008F3B03"/>
    <w:rsid w:val="008F3F5E"/>
    <w:rsid w:val="008F5024"/>
    <w:rsid w:val="008F54F2"/>
    <w:rsid w:val="008F7819"/>
    <w:rsid w:val="00900D61"/>
    <w:rsid w:val="009011EC"/>
    <w:rsid w:val="0090150C"/>
    <w:rsid w:val="00901681"/>
    <w:rsid w:val="009019EF"/>
    <w:rsid w:val="009028FB"/>
    <w:rsid w:val="00904882"/>
    <w:rsid w:val="009066E9"/>
    <w:rsid w:val="00906B22"/>
    <w:rsid w:val="00910603"/>
    <w:rsid w:val="00911B24"/>
    <w:rsid w:val="00911B57"/>
    <w:rsid w:val="00914414"/>
    <w:rsid w:val="0091597F"/>
    <w:rsid w:val="00915F8A"/>
    <w:rsid w:val="009160D3"/>
    <w:rsid w:val="00916138"/>
    <w:rsid w:val="00916F10"/>
    <w:rsid w:val="0091771A"/>
    <w:rsid w:val="00917EE0"/>
    <w:rsid w:val="00920D5B"/>
    <w:rsid w:val="00921A83"/>
    <w:rsid w:val="00922E47"/>
    <w:rsid w:val="00923B43"/>
    <w:rsid w:val="00923FC4"/>
    <w:rsid w:val="00926AA9"/>
    <w:rsid w:val="00926CD4"/>
    <w:rsid w:val="00926F95"/>
    <w:rsid w:val="00927204"/>
    <w:rsid w:val="00927966"/>
    <w:rsid w:val="00930D2B"/>
    <w:rsid w:val="00932C6D"/>
    <w:rsid w:val="00932F07"/>
    <w:rsid w:val="009341DE"/>
    <w:rsid w:val="00936844"/>
    <w:rsid w:val="0093695D"/>
    <w:rsid w:val="00937E19"/>
    <w:rsid w:val="0094042F"/>
    <w:rsid w:val="00940F66"/>
    <w:rsid w:val="0094150D"/>
    <w:rsid w:val="00942C9A"/>
    <w:rsid w:val="00942E51"/>
    <w:rsid w:val="00942F82"/>
    <w:rsid w:val="009439E8"/>
    <w:rsid w:val="009444A5"/>
    <w:rsid w:val="009455A1"/>
    <w:rsid w:val="009461C3"/>
    <w:rsid w:val="00947C5E"/>
    <w:rsid w:val="00950D51"/>
    <w:rsid w:val="009510FC"/>
    <w:rsid w:val="00951B4F"/>
    <w:rsid w:val="009542CE"/>
    <w:rsid w:val="009545A1"/>
    <w:rsid w:val="00954A79"/>
    <w:rsid w:val="00954B28"/>
    <w:rsid w:val="009551DA"/>
    <w:rsid w:val="00955556"/>
    <w:rsid w:val="009555A1"/>
    <w:rsid w:val="009556AE"/>
    <w:rsid w:val="00957759"/>
    <w:rsid w:val="00957936"/>
    <w:rsid w:val="00957F61"/>
    <w:rsid w:val="009621F9"/>
    <w:rsid w:val="00964F77"/>
    <w:rsid w:val="0096547E"/>
    <w:rsid w:val="00966980"/>
    <w:rsid w:val="00966EA6"/>
    <w:rsid w:val="009670B2"/>
    <w:rsid w:val="00967426"/>
    <w:rsid w:val="00967BCE"/>
    <w:rsid w:val="00967E1B"/>
    <w:rsid w:val="00970D69"/>
    <w:rsid w:val="00971FE7"/>
    <w:rsid w:val="009733BC"/>
    <w:rsid w:val="009736BF"/>
    <w:rsid w:val="00973712"/>
    <w:rsid w:val="00973B14"/>
    <w:rsid w:val="00974431"/>
    <w:rsid w:val="00974B11"/>
    <w:rsid w:val="00976A96"/>
    <w:rsid w:val="00976CD9"/>
    <w:rsid w:val="00976D64"/>
    <w:rsid w:val="009824C2"/>
    <w:rsid w:val="0098267E"/>
    <w:rsid w:val="0098328D"/>
    <w:rsid w:val="00984581"/>
    <w:rsid w:val="009845C9"/>
    <w:rsid w:val="009860C1"/>
    <w:rsid w:val="0098664D"/>
    <w:rsid w:val="0099010D"/>
    <w:rsid w:val="0099079E"/>
    <w:rsid w:val="009943DB"/>
    <w:rsid w:val="00994840"/>
    <w:rsid w:val="009A014B"/>
    <w:rsid w:val="009A2D71"/>
    <w:rsid w:val="009A4E0C"/>
    <w:rsid w:val="009A63A8"/>
    <w:rsid w:val="009A65A1"/>
    <w:rsid w:val="009A7B49"/>
    <w:rsid w:val="009B0FC4"/>
    <w:rsid w:val="009B139B"/>
    <w:rsid w:val="009B17B1"/>
    <w:rsid w:val="009B435B"/>
    <w:rsid w:val="009B461B"/>
    <w:rsid w:val="009B5048"/>
    <w:rsid w:val="009B574F"/>
    <w:rsid w:val="009B5FA8"/>
    <w:rsid w:val="009C1E12"/>
    <w:rsid w:val="009C37D2"/>
    <w:rsid w:val="009C4265"/>
    <w:rsid w:val="009C4314"/>
    <w:rsid w:val="009C4800"/>
    <w:rsid w:val="009C5C3E"/>
    <w:rsid w:val="009D0527"/>
    <w:rsid w:val="009D1CA7"/>
    <w:rsid w:val="009D3407"/>
    <w:rsid w:val="009D4249"/>
    <w:rsid w:val="009D77E1"/>
    <w:rsid w:val="009E1C63"/>
    <w:rsid w:val="009E4412"/>
    <w:rsid w:val="009E5B45"/>
    <w:rsid w:val="009E5F0D"/>
    <w:rsid w:val="009E6350"/>
    <w:rsid w:val="009E6652"/>
    <w:rsid w:val="009E6AFB"/>
    <w:rsid w:val="009F02A5"/>
    <w:rsid w:val="009F08B8"/>
    <w:rsid w:val="009F28DF"/>
    <w:rsid w:val="009F3010"/>
    <w:rsid w:val="009F42EB"/>
    <w:rsid w:val="009F5A6F"/>
    <w:rsid w:val="009F5B25"/>
    <w:rsid w:val="009F7D7A"/>
    <w:rsid w:val="00A01002"/>
    <w:rsid w:val="00A0259D"/>
    <w:rsid w:val="00A03483"/>
    <w:rsid w:val="00A035F4"/>
    <w:rsid w:val="00A03E71"/>
    <w:rsid w:val="00A047A4"/>
    <w:rsid w:val="00A04E14"/>
    <w:rsid w:val="00A04ECE"/>
    <w:rsid w:val="00A10966"/>
    <w:rsid w:val="00A10A5D"/>
    <w:rsid w:val="00A13A28"/>
    <w:rsid w:val="00A15BFE"/>
    <w:rsid w:val="00A15E33"/>
    <w:rsid w:val="00A1718E"/>
    <w:rsid w:val="00A209B6"/>
    <w:rsid w:val="00A20B03"/>
    <w:rsid w:val="00A230D3"/>
    <w:rsid w:val="00A23360"/>
    <w:rsid w:val="00A235BC"/>
    <w:rsid w:val="00A24036"/>
    <w:rsid w:val="00A25C36"/>
    <w:rsid w:val="00A26A6F"/>
    <w:rsid w:val="00A270D7"/>
    <w:rsid w:val="00A30136"/>
    <w:rsid w:val="00A308BD"/>
    <w:rsid w:val="00A30B80"/>
    <w:rsid w:val="00A31C28"/>
    <w:rsid w:val="00A31C60"/>
    <w:rsid w:val="00A31C74"/>
    <w:rsid w:val="00A33482"/>
    <w:rsid w:val="00A34587"/>
    <w:rsid w:val="00A35029"/>
    <w:rsid w:val="00A35197"/>
    <w:rsid w:val="00A356E1"/>
    <w:rsid w:val="00A35845"/>
    <w:rsid w:val="00A422D3"/>
    <w:rsid w:val="00A429D8"/>
    <w:rsid w:val="00A44883"/>
    <w:rsid w:val="00A453A4"/>
    <w:rsid w:val="00A46C23"/>
    <w:rsid w:val="00A50625"/>
    <w:rsid w:val="00A5088B"/>
    <w:rsid w:val="00A5092A"/>
    <w:rsid w:val="00A50DC0"/>
    <w:rsid w:val="00A51081"/>
    <w:rsid w:val="00A516AD"/>
    <w:rsid w:val="00A51DFE"/>
    <w:rsid w:val="00A53169"/>
    <w:rsid w:val="00A53673"/>
    <w:rsid w:val="00A54D7C"/>
    <w:rsid w:val="00A55B28"/>
    <w:rsid w:val="00A56D79"/>
    <w:rsid w:val="00A60EC2"/>
    <w:rsid w:val="00A61DB7"/>
    <w:rsid w:val="00A62059"/>
    <w:rsid w:val="00A6333F"/>
    <w:rsid w:val="00A64B52"/>
    <w:rsid w:val="00A6569D"/>
    <w:rsid w:val="00A65C99"/>
    <w:rsid w:val="00A67464"/>
    <w:rsid w:val="00A705EC"/>
    <w:rsid w:val="00A715F7"/>
    <w:rsid w:val="00A720DC"/>
    <w:rsid w:val="00A721CC"/>
    <w:rsid w:val="00A72948"/>
    <w:rsid w:val="00A74A80"/>
    <w:rsid w:val="00A761A9"/>
    <w:rsid w:val="00A766A1"/>
    <w:rsid w:val="00A76CD8"/>
    <w:rsid w:val="00A7714D"/>
    <w:rsid w:val="00A77D8F"/>
    <w:rsid w:val="00A80206"/>
    <w:rsid w:val="00A81F23"/>
    <w:rsid w:val="00A83678"/>
    <w:rsid w:val="00A836B4"/>
    <w:rsid w:val="00A84D9C"/>
    <w:rsid w:val="00A86D87"/>
    <w:rsid w:val="00A90A4A"/>
    <w:rsid w:val="00A91378"/>
    <w:rsid w:val="00A91B90"/>
    <w:rsid w:val="00A92477"/>
    <w:rsid w:val="00A928D0"/>
    <w:rsid w:val="00A92C59"/>
    <w:rsid w:val="00A93C93"/>
    <w:rsid w:val="00A94619"/>
    <w:rsid w:val="00A94797"/>
    <w:rsid w:val="00A957A0"/>
    <w:rsid w:val="00A960D1"/>
    <w:rsid w:val="00A97607"/>
    <w:rsid w:val="00A977ED"/>
    <w:rsid w:val="00A97ABD"/>
    <w:rsid w:val="00AA0C1A"/>
    <w:rsid w:val="00AA14BF"/>
    <w:rsid w:val="00AA1603"/>
    <w:rsid w:val="00AA1698"/>
    <w:rsid w:val="00AA249C"/>
    <w:rsid w:val="00AA2E43"/>
    <w:rsid w:val="00AA47D5"/>
    <w:rsid w:val="00AA4F51"/>
    <w:rsid w:val="00AA680D"/>
    <w:rsid w:val="00AB0371"/>
    <w:rsid w:val="00AB05AE"/>
    <w:rsid w:val="00AB1179"/>
    <w:rsid w:val="00AB1F12"/>
    <w:rsid w:val="00AB2715"/>
    <w:rsid w:val="00AB5781"/>
    <w:rsid w:val="00AB5867"/>
    <w:rsid w:val="00AB6B82"/>
    <w:rsid w:val="00AB705C"/>
    <w:rsid w:val="00AC058D"/>
    <w:rsid w:val="00AC127A"/>
    <w:rsid w:val="00AC357E"/>
    <w:rsid w:val="00AC39FD"/>
    <w:rsid w:val="00AC3B28"/>
    <w:rsid w:val="00AC527B"/>
    <w:rsid w:val="00AC56DF"/>
    <w:rsid w:val="00AC6E3D"/>
    <w:rsid w:val="00AD1AE2"/>
    <w:rsid w:val="00AD46F2"/>
    <w:rsid w:val="00AD5A87"/>
    <w:rsid w:val="00AD5C34"/>
    <w:rsid w:val="00AD65F2"/>
    <w:rsid w:val="00AD668C"/>
    <w:rsid w:val="00AE08CE"/>
    <w:rsid w:val="00AE0DF4"/>
    <w:rsid w:val="00AE2299"/>
    <w:rsid w:val="00AE3C4A"/>
    <w:rsid w:val="00AE453E"/>
    <w:rsid w:val="00AE5790"/>
    <w:rsid w:val="00AE643B"/>
    <w:rsid w:val="00AE693F"/>
    <w:rsid w:val="00AE6FD3"/>
    <w:rsid w:val="00AE71C3"/>
    <w:rsid w:val="00AE7B87"/>
    <w:rsid w:val="00AF089A"/>
    <w:rsid w:val="00AF0A04"/>
    <w:rsid w:val="00AF0DC1"/>
    <w:rsid w:val="00AF218B"/>
    <w:rsid w:val="00AF5A30"/>
    <w:rsid w:val="00AF5FC5"/>
    <w:rsid w:val="00AF6A4B"/>
    <w:rsid w:val="00AF7F51"/>
    <w:rsid w:val="00B0032C"/>
    <w:rsid w:val="00B00DD4"/>
    <w:rsid w:val="00B023F5"/>
    <w:rsid w:val="00B05853"/>
    <w:rsid w:val="00B067F2"/>
    <w:rsid w:val="00B1075F"/>
    <w:rsid w:val="00B11BD5"/>
    <w:rsid w:val="00B13B22"/>
    <w:rsid w:val="00B1631F"/>
    <w:rsid w:val="00B1646A"/>
    <w:rsid w:val="00B16831"/>
    <w:rsid w:val="00B17533"/>
    <w:rsid w:val="00B21483"/>
    <w:rsid w:val="00B2278B"/>
    <w:rsid w:val="00B24219"/>
    <w:rsid w:val="00B24490"/>
    <w:rsid w:val="00B25C20"/>
    <w:rsid w:val="00B27BD5"/>
    <w:rsid w:val="00B32B8F"/>
    <w:rsid w:val="00B32CB9"/>
    <w:rsid w:val="00B34073"/>
    <w:rsid w:val="00B360F4"/>
    <w:rsid w:val="00B40D5E"/>
    <w:rsid w:val="00B412CB"/>
    <w:rsid w:val="00B4316F"/>
    <w:rsid w:val="00B43934"/>
    <w:rsid w:val="00B44D61"/>
    <w:rsid w:val="00B4705A"/>
    <w:rsid w:val="00B471B2"/>
    <w:rsid w:val="00B473FB"/>
    <w:rsid w:val="00B47BF4"/>
    <w:rsid w:val="00B47F60"/>
    <w:rsid w:val="00B50350"/>
    <w:rsid w:val="00B51D49"/>
    <w:rsid w:val="00B524E9"/>
    <w:rsid w:val="00B56EFA"/>
    <w:rsid w:val="00B579C7"/>
    <w:rsid w:val="00B57E4E"/>
    <w:rsid w:val="00B60CFA"/>
    <w:rsid w:val="00B60E7B"/>
    <w:rsid w:val="00B616DA"/>
    <w:rsid w:val="00B619DA"/>
    <w:rsid w:val="00B6245C"/>
    <w:rsid w:val="00B6465A"/>
    <w:rsid w:val="00B66846"/>
    <w:rsid w:val="00B670F0"/>
    <w:rsid w:val="00B70DF1"/>
    <w:rsid w:val="00B71625"/>
    <w:rsid w:val="00B7163E"/>
    <w:rsid w:val="00B71DEE"/>
    <w:rsid w:val="00B7266C"/>
    <w:rsid w:val="00B72945"/>
    <w:rsid w:val="00B72B02"/>
    <w:rsid w:val="00B74E0B"/>
    <w:rsid w:val="00B75624"/>
    <w:rsid w:val="00B75AD7"/>
    <w:rsid w:val="00B75FA1"/>
    <w:rsid w:val="00B7675B"/>
    <w:rsid w:val="00B776EF"/>
    <w:rsid w:val="00B77E68"/>
    <w:rsid w:val="00B81242"/>
    <w:rsid w:val="00B81C9F"/>
    <w:rsid w:val="00B8222D"/>
    <w:rsid w:val="00B83600"/>
    <w:rsid w:val="00B837B8"/>
    <w:rsid w:val="00B83EDB"/>
    <w:rsid w:val="00B8470F"/>
    <w:rsid w:val="00B85F41"/>
    <w:rsid w:val="00B90537"/>
    <w:rsid w:val="00B931CA"/>
    <w:rsid w:val="00B946AF"/>
    <w:rsid w:val="00B94754"/>
    <w:rsid w:val="00B94A7D"/>
    <w:rsid w:val="00B94EDF"/>
    <w:rsid w:val="00B95057"/>
    <w:rsid w:val="00B9510C"/>
    <w:rsid w:val="00B95BC6"/>
    <w:rsid w:val="00B96974"/>
    <w:rsid w:val="00B96EBE"/>
    <w:rsid w:val="00BA1061"/>
    <w:rsid w:val="00BA13FD"/>
    <w:rsid w:val="00BA14C3"/>
    <w:rsid w:val="00BA15C7"/>
    <w:rsid w:val="00BA241A"/>
    <w:rsid w:val="00BA3037"/>
    <w:rsid w:val="00BA445B"/>
    <w:rsid w:val="00BA4FE8"/>
    <w:rsid w:val="00BA58F9"/>
    <w:rsid w:val="00BB2137"/>
    <w:rsid w:val="00BB24FB"/>
    <w:rsid w:val="00BB261F"/>
    <w:rsid w:val="00BB26B8"/>
    <w:rsid w:val="00BB3136"/>
    <w:rsid w:val="00BB39FE"/>
    <w:rsid w:val="00BB3A94"/>
    <w:rsid w:val="00BB5D25"/>
    <w:rsid w:val="00BC08B1"/>
    <w:rsid w:val="00BC0CE7"/>
    <w:rsid w:val="00BC111C"/>
    <w:rsid w:val="00BC20C6"/>
    <w:rsid w:val="00BC2A5D"/>
    <w:rsid w:val="00BC339D"/>
    <w:rsid w:val="00BC3809"/>
    <w:rsid w:val="00BC3F31"/>
    <w:rsid w:val="00BC4250"/>
    <w:rsid w:val="00BC4D8C"/>
    <w:rsid w:val="00BC5789"/>
    <w:rsid w:val="00BC5BBE"/>
    <w:rsid w:val="00BC66AB"/>
    <w:rsid w:val="00BC6DD0"/>
    <w:rsid w:val="00BC7A16"/>
    <w:rsid w:val="00BC7EE2"/>
    <w:rsid w:val="00BD0368"/>
    <w:rsid w:val="00BD3D82"/>
    <w:rsid w:val="00BD5F37"/>
    <w:rsid w:val="00BD7F56"/>
    <w:rsid w:val="00BE0758"/>
    <w:rsid w:val="00BE2D77"/>
    <w:rsid w:val="00BE3223"/>
    <w:rsid w:val="00BE396A"/>
    <w:rsid w:val="00BE4262"/>
    <w:rsid w:val="00BE4B5D"/>
    <w:rsid w:val="00BE517E"/>
    <w:rsid w:val="00BE5661"/>
    <w:rsid w:val="00BE59E4"/>
    <w:rsid w:val="00BE5A2F"/>
    <w:rsid w:val="00BE5E66"/>
    <w:rsid w:val="00BE69DF"/>
    <w:rsid w:val="00BF0696"/>
    <w:rsid w:val="00BF0966"/>
    <w:rsid w:val="00BF13E6"/>
    <w:rsid w:val="00BF249A"/>
    <w:rsid w:val="00BF2884"/>
    <w:rsid w:val="00BF2D38"/>
    <w:rsid w:val="00BF2EB3"/>
    <w:rsid w:val="00BF4E01"/>
    <w:rsid w:val="00BF56D8"/>
    <w:rsid w:val="00BF6DE7"/>
    <w:rsid w:val="00C00415"/>
    <w:rsid w:val="00C02397"/>
    <w:rsid w:val="00C02C36"/>
    <w:rsid w:val="00C04868"/>
    <w:rsid w:val="00C05756"/>
    <w:rsid w:val="00C100C5"/>
    <w:rsid w:val="00C10F17"/>
    <w:rsid w:val="00C13240"/>
    <w:rsid w:val="00C1461D"/>
    <w:rsid w:val="00C15EC6"/>
    <w:rsid w:val="00C207F2"/>
    <w:rsid w:val="00C21659"/>
    <w:rsid w:val="00C22202"/>
    <w:rsid w:val="00C2231C"/>
    <w:rsid w:val="00C22BA4"/>
    <w:rsid w:val="00C23532"/>
    <w:rsid w:val="00C237D5"/>
    <w:rsid w:val="00C24280"/>
    <w:rsid w:val="00C2556F"/>
    <w:rsid w:val="00C260CF"/>
    <w:rsid w:val="00C26376"/>
    <w:rsid w:val="00C26910"/>
    <w:rsid w:val="00C31981"/>
    <w:rsid w:val="00C31E86"/>
    <w:rsid w:val="00C321A0"/>
    <w:rsid w:val="00C32C9A"/>
    <w:rsid w:val="00C32F93"/>
    <w:rsid w:val="00C34C2C"/>
    <w:rsid w:val="00C36DA4"/>
    <w:rsid w:val="00C36F9D"/>
    <w:rsid w:val="00C371B7"/>
    <w:rsid w:val="00C4017C"/>
    <w:rsid w:val="00C404CD"/>
    <w:rsid w:val="00C411F5"/>
    <w:rsid w:val="00C41E69"/>
    <w:rsid w:val="00C42173"/>
    <w:rsid w:val="00C4304C"/>
    <w:rsid w:val="00C437B4"/>
    <w:rsid w:val="00C450E4"/>
    <w:rsid w:val="00C453C7"/>
    <w:rsid w:val="00C45C23"/>
    <w:rsid w:val="00C46876"/>
    <w:rsid w:val="00C47B85"/>
    <w:rsid w:val="00C53075"/>
    <w:rsid w:val="00C55D16"/>
    <w:rsid w:val="00C6130A"/>
    <w:rsid w:val="00C616EA"/>
    <w:rsid w:val="00C63212"/>
    <w:rsid w:val="00C6340E"/>
    <w:rsid w:val="00C635AA"/>
    <w:rsid w:val="00C63651"/>
    <w:rsid w:val="00C636FB"/>
    <w:rsid w:val="00C63C0B"/>
    <w:rsid w:val="00C64CF4"/>
    <w:rsid w:val="00C6528C"/>
    <w:rsid w:val="00C6555F"/>
    <w:rsid w:val="00C664CC"/>
    <w:rsid w:val="00C6693A"/>
    <w:rsid w:val="00C66AF0"/>
    <w:rsid w:val="00C67001"/>
    <w:rsid w:val="00C704FF"/>
    <w:rsid w:val="00C70696"/>
    <w:rsid w:val="00C70905"/>
    <w:rsid w:val="00C709AF"/>
    <w:rsid w:val="00C711FF"/>
    <w:rsid w:val="00C72CCF"/>
    <w:rsid w:val="00C7590C"/>
    <w:rsid w:val="00C7595A"/>
    <w:rsid w:val="00C75EFE"/>
    <w:rsid w:val="00C77EA0"/>
    <w:rsid w:val="00C77F8A"/>
    <w:rsid w:val="00C80DAD"/>
    <w:rsid w:val="00C811E0"/>
    <w:rsid w:val="00C8132D"/>
    <w:rsid w:val="00C81BEA"/>
    <w:rsid w:val="00C81DC0"/>
    <w:rsid w:val="00C82B3C"/>
    <w:rsid w:val="00C834CE"/>
    <w:rsid w:val="00C847AD"/>
    <w:rsid w:val="00C853A8"/>
    <w:rsid w:val="00C85DD4"/>
    <w:rsid w:val="00C867EE"/>
    <w:rsid w:val="00C91BBA"/>
    <w:rsid w:val="00C93F7A"/>
    <w:rsid w:val="00C94D12"/>
    <w:rsid w:val="00C94D98"/>
    <w:rsid w:val="00C957D3"/>
    <w:rsid w:val="00C95A16"/>
    <w:rsid w:val="00C96A2D"/>
    <w:rsid w:val="00C97358"/>
    <w:rsid w:val="00C97C3D"/>
    <w:rsid w:val="00C97E5D"/>
    <w:rsid w:val="00CA03A3"/>
    <w:rsid w:val="00CA08FD"/>
    <w:rsid w:val="00CA14F0"/>
    <w:rsid w:val="00CA1C22"/>
    <w:rsid w:val="00CA2C33"/>
    <w:rsid w:val="00CA3994"/>
    <w:rsid w:val="00CA3A14"/>
    <w:rsid w:val="00CA3A81"/>
    <w:rsid w:val="00CA3B15"/>
    <w:rsid w:val="00CA5E48"/>
    <w:rsid w:val="00CA6A76"/>
    <w:rsid w:val="00CA6EE0"/>
    <w:rsid w:val="00CB26E8"/>
    <w:rsid w:val="00CB41D5"/>
    <w:rsid w:val="00CB4CD7"/>
    <w:rsid w:val="00CB7949"/>
    <w:rsid w:val="00CC06C2"/>
    <w:rsid w:val="00CC1EA9"/>
    <w:rsid w:val="00CC2199"/>
    <w:rsid w:val="00CC30FB"/>
    <w:rsid w:val="00CC35DB"/>
    <w:rsid w:val="00CC420A"/>
    <w:rsid w:val="00CC44AD"/>
    <w:rsid w:val="00CC4D31"/>
    <w:rsid w:val="00CC6160"/>
    <w:rsid w:val="00CC6ED2"/>
    <w:rsid w:val="00CC75AC"/>
    <w:rsid w:val="00CD02A6"/>
    <w:rsid w:val="00CD0B90"/>
    <w:rsid w:val="00CD1089"/>
    <w:rsid w:val="00CD182A"/>
    <w:rsid w:val="00CD208B"/>
    <w:rsid w:val="00CD2978"/>
    <w:rsid w:val="00CD2C9B"/>
    <w:rsid w:val="00CD417D"/>
    <w:rsid w:val="00CD4248"/>
    <w:rsid w:val="00CD5303"/>
    <w:rsid w:val="00CD790F"/>
    <w:rsid w:val="00CD7A75"/>
    <w:rsid w:val="00CE11DB"/>
    <w:rsid w:val="00CE1ABF"/>
    <w:rsid w:val="00CE2996"/>
    <w:rsid w:val="00CE5085"/>
    <w:rsid w:val="00CE6257"/>
    <w:rsid w:val="00CE7B03"/>
    <w:rsid w:val="00CF03A4"/>
    <w:rsid w:val="00CF042F"/>
    <w:rsid w:val="00CF07C9"/>
    <w:rsid w:val="00CF0F41"/>
    <w:rsid w:val="00CF116C"/>
    <w:rsid w:val="00CF1224"/>
    <w:rsid w:val="00CF1D82"/>
    <w:rsid w:val="00CF3683"/>
    <w:rsid w:val="00CF3E62"/>
    <w:rsid w:val="00CF4127"/>
    <w:rsid w:val="00CF450E"/>
    <w:rsid w:val="00D00178"/>
    <w:rsid w:val="00D00509"/>
    <w:rsid w:val="00D0240D"/>
    <w:rsid w:val="00D02DCC"/>
    <w:rsid w:val="00D03296"/>
    <w:rsid w:val="00D035D3"/>
    <w:rsid w:val="00D064A1"/>
    <w:rsid w:val="00D07292"/>
    <w:rsid w:val="00D073AC"/>
    <w:rsid w:val="00D07FD1"/>
    <w:rsid w:val="00D10653"/>
    <w:rsid w:val="00D10946"/>
    <w:rsid w:val="00D1168A"/>
    <w:rsid w:val="00D12007"/>
    <w:rsid w:val="00D128F6"/>
    <w:rsid w:val="00D1330B"/>
    <w:rsid w:val="00D13768"/>
    <w:rsid w:val="00D20143"/>
    <w:rsid w:val="00D21C9F"/>
    <w:rsid w:val="00D22740"/>
    <w:rsid w:val="00D22880"/>
    <w:rsid w:val="00D2329C"/>
    <w:rsid w:val="00D23DB1"/>
    <w:rsid w:val="00D24554"/>
    <w:rsid w:val="00D25AB8"/>
    <w:rsid w:val="00D266EC"/>
    <w:rsid w:val="00D3082E"/>
    <w:rsid w:val="00D311FE"/>
    <w:rsid w:val="00D31626"/>
    <w:rsid w:val="00D32125"/>
    <w:rsid w:val="00D352AE"/>
    <w:rsid w:val="00D3662C"/>
    <w:rsid w:val="00D36D6E"/>
    <w:rsid w:val="00D37693"/>
    <w:rsid w:val="00D377DE"/>
    <w:rsid w:val="00D43341"/>
    <w:rsid w:val="00D44F02"/>
    <w:rsid w:val="00D456B0"/>
    <w:rsid w:val="00D46772"/>
    <w:rsid w:val="00D4696F"/>
    <w:rsid w:val="00D47720"/>
    <w:rsid w:val="00D5070A"/>
    <w:rsid w:val="00D51EF7"/>
    <w:rsid w:val="00D53D51"/>
    <w:rsid w:val="00D54F46"/>
    <w:rsid w:val="00D56C72"/>
    <w:rsid w:val="00D60A70"/>
    <w:rsid w:val="00D6122C"/>
    <w:rsid w:val="00D63A03"/>
    <w:rsid w:val="00D63E97"/>
    <w:rsid w:val="00D6401A"/>
    <w:rsid w:val="00D66C59"/>
    <w:rsid w:val="00D66EEC"/>
    <w:rsid w:val="00D675C5"/>
    <w:rsid w:val="00D70441"/>
    <w:rsid w:val="00D7153B"/>
    <w:rsid w:val="00D7312E"/>
    <w:rsid w:val="00D74F0E"/>
    <w:rsid w:val="00D75AB8"/>
    <w:rsid w:val="00D76B28"/>
    <w:rsid w:val="00D76B2A"/>
    <w:rsid w:val="00D76ED8"/>
    <w:rsid w:val="00D76F15"/>
    <w:rsid w:val="00D7758C"/>
    <w:rsid w:val="00D80BAC"/>
    <w:rsid w:val="00D811A3"/>
    <w:rsid w:val="00D82136"/>
    <w:rsid w:val="00D82174"/>
    <w:rsid w:val="00D84595"/>
    <w:rsid w:val="00D849D1"/>
    <w:rsid w:val="00D85A5B"/>
    <w:rsid w:val="00D902F9"/>
    <w:rsid w:val="00D9099F"/>
    <w:rsid w:val="00D90C5A"/>
    <w:rsid w:val="00D910BD"/>
    <w:rsid w:val="00D91498"/>
    <w:rsid w:val="00D925C4"/>
    <w:rsid w:val="00D939D5"/>
    <w:rsid w:val="00D96179"/>
    <w:rsid w:val="00D9736E"/>
    <w:rsid w:val="00D97BF1"/>
    <w:rsid w:val="00D97DEF"/>
    <w:rsid w:val="00D97EA0"/>
    <w:rsid w:val="00DA0407"/>
    <w:rsid w:val="00DA057B"/>
    <w:rsid w:val="00DA0E58"/>
    <w:rsid w:val="00DA352C"/>
    <w:rsid w:val="00DA38B4"/>
    <w:rsid w:val="00DA5791"/>
    <w:rsid w:val="00DA5AD3"/>
    <w:rsid w:val="00DA5BD7"/>
    <w:rsid w:val="00DA7040"/>
    <w:rsid w:val="00DB0D17"/>
    <w:rsid w:val="00DB1705"/>
    <w:rsid w:val="00DB2B2B"/>
    <w:rsid w:val="00DB447B"/>
    <w:rsid w:val="00DB519D"/>
    <w:rsid w:val="00DB7B80"/>
    <w:rsid w:val="00DB7C78"/>
    <w:rsid w:val="00DC08C9"/>
    <w:rsid w:val="00DC0D96"/>
    <w:rsid w:val="00DC1B36"/>
    <w:rsid w:val="00DC25B8"/>
    <w:rsid w:val="00DC3885"/>
    <w:rsid w:val="00DC5AC0"/>
    <w:rsid w:val="00DC61AC"/>
    <w:rsid w:val="00DD1AAC"/>
    <w:rsid w:val="00DD277D"/>
    <w:rsid w:val="00DD3E19"/>
    <w:rsid w:val="00DD7ED6"/>
    <w:rsid w:val="00DE0C0E"/>
    <w:rsid w:val="00DE0C7E"/>
    <w:rsid w:val="00DE43FB"/>
    <w:rsid w:val="00DE4542"/>
    <w:rsid w:val="00DE455A"/>
    <w:rsid w:val="00DE56E4"/>
    <w:rsid w:val="00DE5BBF"/>
    <w:rsid w:val="00DE6410"/>
    <w:rsid w:val="00DE6552"/>
    <w:rsid w:val="00DE655A"/>
    <w:rsid w:val="00DE6F1B"/>
    <w:rsid w:val="00DE769F"/>
    <w:rsid w:val="00DE7ED9"/>
    <w:rsid w:val="00DF0C4E"/>
    <w:rsid w:val="00DF1F14"/>
    <w:rsid w:val="00DF4489"/>
    <w:rsid w:val="00DF4DC6"/>
    <w:rsid w:val="00DF7764"/>
    <w:rsid w:val="00DF7866"/>
    <w:rsid w:val="00E019B8"/>
    <w:rsid w:val="00E01BFC"/>
    <w:rsid w:val="00E02471"/>
    <w:rsid w:val="00E0358D"/>
    <w:rsid w:val="00E03672"/>
    <w:rsid w:val="00E03AA2"/>
    <w:rsid w:val="00E04852"/>
    <w:rsid w:val="00E06E69"/>
    <w:rsid w:val="00E07572"/>
    <w:rsid w:val="00E110EF"/>
    <w:rsid w:val="00E112CF"/>
    <w:rsid w:val="00E116F0"/>
    <w:rsid w:val="00E11E7A"/>
    <w:rsid w:val="00E1607B"/>
    <w:rsid w:val="00E16AA2"/>
    <w:rsid w:val="00E16EEF"/>
    <w:rsid w:val="00E1717C"/>
    <w:rsid w:val="00E20223"/>
    <w:rsid w:val="00E209DC"/>
    <w:rsid w:val="00E2266D"/>
    <w:rsid w:val="00E22BDF"/>
    <w:rsid w:val="00E22DF4"/>
    <w:rsid w:val="00E23EA8"/>
    <w:rsid w:val="00E24AC6"/>
    <w:rsid w:val="00E25228"/>
    <w:rsid w:val="00E252F3"/>
    <w:rsid w:val="00E278A8"/>
    <w:rsid w:val="00E2791A"/>
    <w:rsid w:val="00E313D8"/>
    <w:rsid w:val="00E31A0D"/>
    <w:rsid w:val="00E32010"/>
    <w:rsid w:val="00E33C42"/>
    <w:rsid w:val="00E34A85"/>
    <w:rsid w:val="00E34CFD"/>
    <w:rsid w:val="00E3554F"/>
    <w:rsid w:val="00E35753"/>
    <w:rsid w:val="00E41527"/>
    <w:rsid w:val="00E420E0"/>
    <w:rsid w:val="00E4589A"/>
    <w:rsid w:val="00E45AD7"/>
    <w:rsid w:val="00E46EC4"/>
    <w:rsid w:val="00E470A1"/>
    <w:rsid w:val="00E472FC"/>
    <w:rsid w:val="00E47DC0"/>
    <w:rsid w:val="00E50464"/>
    <w:rsid w:val="00E519D2"/>
    <w:rsid w:val="00E524F0"/>
    <w:rsid w:val="00E53B81"/>
    <w:rsid w:val="00E55C64"/>
    <w:rsid w:val="00E55F41"/>
    <w:rsid w:val="00E574DD"/>
    <w:rsid w:val="00E57790"/>
    <w:rsid w:val="00E60097"/>
    <w:rsid w:val="00E60C75"/>
    <w:rsid w:val="00E61AAA"/>
    <w:rsid w:val="00E61E18"/>
    <w:rsid w:val="00E63A3A"/>
    <w:rsid w:val="00E63BA9"/>
    <w:rsid w:val="00E649C2"/>
    <w:rsid w:val="00E654E2"/>
    <w:rsid w:val="00E655F8"/>
    <w:rsid w:val="00E6590C"/>
    <w:rsid w:val="00E66D28"/>
    <w:rsid w:val="00E67CD3"/>
    <w:rsid w:val="00E7040E"/>
    <w:rsid w:val="00E70861"/>
    <w:rsid w:val="00E70D91"/>
    <w:rsid w:val="00E72EFC"/>
    <w:rsid w:val="00E73133"/>
    <w:rsid w:val="00E73574"/>
    <w:rsid w:val="00E73D2E"/>
    <w:rsid w:val="00E759AB"/>
    <w:rsid w:val="00E75D61"/>
    <w:rsid w:val="00E76F4E"/>
    <w:rsid w:val="00E77F00"/>
    <w:rsid w:val="00E8021B"/>
    <w:rsid w:val="00E817C3"/>
    <w:rsid w:val="00E825B3"/>
    <w:rsid w:val="00E8298A"/>
    <w:rsid w:val="00E84052"/>
    <w:rsid w:val="00E916D3"/>
    <w:rsid w:val="00E9416B"/>
    <w:rsid w:val="00E951B7"/>
    <w:rsid w:val="00E95B33"/>
    <w:rsid w:val="00E968B7"/>
    <w:rsid w:val="00E971F8"/>
    <w:rsid w:val="00E97C43"/>
    <w:rsid w:val="00EA0B60"/>
    <w:rsid w:val="00EA0C80"/>
    <w:rsid w:val="00EA13A3"/>
    <w:rsid w:val="00EA186A"/>
    <w:rsid w:val="00EA2891"/>
    <w:rsid w:val="00EA3335"/>
    <w:rsid w:val="00EA35F0"/>
    <w:rsid w:val="00EA374F"/>
    <w:rsid w:val="00EA3BAF"/>
    <w:rsid w:val="00EA3CC2"/>
    <w:rsid w:val="00EA45CC"/>
    <w:rsid w:val="00EA5B80"/>
    <w:rsid w:val="00EA62FB"/>
    <w:rsid w:val="00EA6634"/>
    <w:rsid w:val="00EA6BB3"/>
    <w:rsid w:val="00EA7C14"/>
    <w:rsid w:val="00EB0596"/>
    <w:rsid w:val="00EB2BF8"/>
    <w:rsid w:val="00EB4998"/>
    <w:rsid w:val="00EB4E9D"/>
    <w:rsid w:val="00EB5C9D"/>
    <w:rsid w:val="00EB63F8"/>
    <w:rsid w:val="00EB692E"/>
    <w:rsid w:val="00EB7F6A"/>
    <w:rsid w:val="00EC064B"/>
    <w:rsid w:val="00EC1343"/>
    <w:rsid w:val="00EC17C1"/>
    <w:rsid w:val="00EC29CC"/>
    <w:rsid w:val="00EC5755"/>
    <w:rsid w:val="00EC6258"/>
    <w:rsid w:val="00ED0D23"/>
    <w:rsid w:val="00ED1B87"/>
    <w:rsid w:val="00ED336D"/>
    <w:rsid w:val="00ED4495"/>
    <w:rsid w:val="00ED4F1E"/>
    <w:rsid w:val="00ED5239"/>
    <w:rsid w:val="00ED5FA1"/>
    <w:rsid w:val="00ED611A"/>
    <w:rsid w:val="00ED6154"/>
    <w:rsid w:val="00ED7367"/>
    <w:rsid w:val="00ED7477"/>
    <w:rsid w:val="00ED777D"/>
    <w:rsid w:val="00ED7C4F"/>
    <w:rsid w:val="00EE1291"/>
    <w:rsid w:val="00EE148D"/>
    <w:rsid w:val="00EE1ED6"/>
    <w:rsid w:val="00EE1F49"/>
    <w:rsid w:val="00EE27F3"/>
    <w:rsid w:val="00EE30A1"/>
    <w:rsid w:val="00EE3DA8"/>
    <w:rsid w:val="00EE5EB3"/>
    <w:rsid w:val="00EE604B"/>
    <w:rsid w:val="00EE6893"/>
    <w:rsid w:val="00EE6A57"/>
    <w:rsid w:val="00EE7D98"/>
    <w:rsid w:val="00EF2116"/>
    <w:rsid w:val="00EF2856"/>
    <w:rsid w:val="00EF2B54"/>
    <w:rsid w:val="00EF4453"/>
    <w:rsid w:val="00EF6642"/>
    <w:rsid w:val="00EF68F7"/>
    <w:rsid w:val="00EF7C22"/>
    <w:rsid w:val="00EF7F75"/>
    <w:rsid w:val="00F03826"/>
    <w:rsid w:val="00F0425C"/>
    <w:rsid w:val="00F046A3"/>
    <w:rsid w:val="00F0500E"/>
    <w:rsid w:val="00F059D0"/>
    <w:rsid w:val="00F07160"/>
    <w:rsid w:val="00F12E67"/>
    <w:rsid w:val="00F13CBF"/>
    <w:rsid w:val="00F1457D"/>
    <w:rsid w:val="00F153C3"/>
    <w:rsid w:val="00F16DD9"/>
    <w:rsid w:val="00F17305"/>
    <w:rsid w:val="00F2015D"/>
    <w:rsid w:val="00F2161F"/>
    <w:rsid w:val="00F22DC9"/>
    <w:rsid w:val="00F23016"/>
    <w:rsid w:val="00F23E31"/>
    <w:rsid w:val="00F23F01"/>
    <w:rsid w:val="00F24033"/>
    <w:rsid w:val="00F259C0"/>
    <w:rsid w:val="00F304C6"/>
    <w:rsid w:val="00F313B7"/>
    <w:rsid w:val="00F324D7"/>
    <w:rsid w:val="00F3430B"/>
    <w:rsid w:val="00F34F7D"/>
    <w:rsid w:val="00F353F5"/>
    <w:rsid w:val="00F35B6E"/>
    <w:rsid w:val="00F375B5"/>
    <w:rsid w:val="00F40AAF"/>
    <w:rsid w:val="00F4127D"/>
    <w:rsid w:val="00F41508"/>
    <w:rsid w:val="00F425AC"/>
    <w:rsid w:val="00F42895"/>
    <w:rsid w:val="00F43548"/>
    <w:rsid w:val="00F4525C"/>
    <w:rsid w:val="00F46028"/>
    <w:rsid w:val="00F46448"/>
    <w:rsid w:val="00F50FBC"/>
    <w:rsid w:val="00F515A9"/>
    <w:rsid w:val="00F518AA"/>
    <w:rsid w:val="00F518AF"/>
    <w:rsid w:val="00F53404"/>
    <w:rsid w:val="00F53961"/>
    <w:rsid w:val="00F54C98"/>
    <w:rsid w:val="00F55EAB"/>
    <w:rsid w:val="00F60120"/>
    <w:rsid w:val="00F6016F"/>
    <w:rsid w:val="00F605EC"/>
    <w:rsid w:val="00F610D3"/>
    <w:rsid w:val="00F61493"/>
    <w:rsid w:val="00F626E1"/>
    <w:rsid w:val="00F658D4"/>
    <w:rsid w:val="00F669E3"/>
    <w:rsid w:val="00F67B3A"/>
    <w:rsid w:val="00F67B76"/>
    <w:rsid w:val="00F71675"/>
    <w:rsid w:val="00F725C0"/>
    <w:rsid w:val="00F73A3E"/>
    <w:rsid w:val="00F8200F"/>
    <w:rsid w:val="00F84D6C"/>
    <w:rsid w:val="00F84F1F"/>
    <w:rsid w:val="00F8552E"/>
    <w:rsid w:val="00F8758D"/>
    <w:rsid w:val="00F9032E"/>
    <w:rsid w:val="00F90937"/>
    <w:rsid w:val="00F92460"/>
    <w:rsid w:val="00F924DC"/>
    <w:rsid w:val="00F96292"/>
    <w:rsid w:val="00F969CE"/>
    <w:rsid w:val="00FA0B2E"/>
    <w:rsid w:val="00FA2427"/>
    <w:rsid w:val="00FA3AAE"/>
    <w:rsid w:val="00FA5870"/>
    <w:rsid w:val="00FA5D92"/>
    <w:rsid w:val="00FA73CE"/>
    <w:rsid w:val="00FA7895"/>
    <w:rsid w:val="00FB0A6A"/>
    <w:rsid w:val="00FB1335"/>
    <w:rsid w:val="00FB13CF"/>
    <w:rsid w:val="00FB2B36"/>
    <w:rsid w:val="00FB31E6"/>
    <w:rsid w:val="00FB6DF3"/>
    <w:rsid w:val="00FB79C2"/>
    <w:rsid w:val="00FC065E"/>
    <w:rsid w:val="00FC0BDD"/>
    <w:rsid w:val="00FC2FB9"/>
    <w:rsid w:val="00FC341C"/>
    <w:rsid w:val="00FC4AEC"/>
    <w:rsid w:val="00FC5380"/>
    <w:rsid w:val="00FC566C"/>
    <w:rsid w:val="00FC5D5C"/>
    <w:rsid w:val="00FC7B91"/>
    <w:rsid w:val="00FD16FD"/>
    <w:rsid w:val="00FD1B27"/>
    <w:rsid w:val="00FD371C"/>
    <w:rsid w:val="00FD4762"/>
    <w:rsid w:val="00FD492B"/>
    <w:rsid w:val="00FD62CF"/>
    <w:rsid w:val="00FE10CB"/>
    <w:rsid w:val="00FE13B4"/>
    <w:rsid w:val="00FE20C5"/>
    <w:rsid w:val="00FE2A03"/>
    <w:rsid w:val="00FE6613"/>
    <w:rsid w:val="00FE683D"/>
    <w:rsid w:val="00FE6DFA"/>
    <w:rsid w:val="00FE77DD"/>
    <w:rsid w:val="00FE7A1F"/>
    <w:rsid w:val="00FF011E"/>
    <w:rsid w:val="00FF0413"/>
    <w:rsid w:val="00FF0675"/>
    <w:rsid w:val="00FF16A9"/>
    <w:rsid w:val="00FF20DF"/>
    <w:rsid w:val="00FF3295"/>
    <w:rsid w:val="00FF3E03"/>
    <w:rsid w:val="00FF4010"/>
    <w:rsid w:val="00FF466C"/>
    <w:rsid w:val="00FF513A"/>
    <w:rsid w:val="00FF523D"/>
    <w:rsid w:val="00FF5DBB"/>
    <w:rsid w:val="00FF5ED3"/>
    <w:rsid w:val="00FF689A"/>
    <w:rsid w:val="00FF6A6A"/>
    <w:rsid w:val="02BF7716"/>
    <w:rsid w:val="02F240F1"/>
    <w:rsid w:val="0336A068"/>
    <w:rsid w:val="0466D54C"/>
    <w:rsid w:val="05933710"/>
    <w:rsid w:val="07F725F1"/>
    <w:rsid w:val="0AC66F90"/>
    <w:rsid w:val="0E496035"/>
    <w:rsid w:val="0E593A46"/>
    <w:rsid w:val="107498A5"/>
    <w:rsid w:val="128A182C"/>
    <w:rsid w:val="1551E46B"/>
    <w:rsid w:val="1577FCA2"/>
    <w:rsid w:val="19297E60"/>
    <w:rsid w:val="1B0861EC"/>
    <w:rsid w:val="1D16BE36"/>
    <w:rsid w:val="1E07AA28"/>
    <w:rsid w:val="21629BF4"/>
    <w:rsid w:val="2416795D"/>
    <w:rsid w:val="2500D98A"/>
    <w:rsid w:val="253835F1"/>
    <w:rsid w:val="254C5B43"/>
    <w:rsid w:val="25D2B2B4"/>
    <w:rsid w:val="27E99301"/>
    <w:rsid w:val="28BAAD75"/>
    <w:rsid w:val="29549B1E"/>
    <w:rsid w:val="29ED54B3"/>
    <w:rsid w:val="2AF6D08F"/>
    <w:rsid w:val="2D654EFB"/>
    <w:rsid w:val="2DEF3CD9"/>
    <w:rsid w:val="2E188597"/>
    <w:rsid w:val="2ED6F8DB"/>
    <w:rsid w:val="2EFCD320"/>
    <w:rsid w:val="2F7FD092"/>
    <w:rsid w:val="3064E864"/>
    <w:rsid w:val="3166F0D6"/>
    <w:rsid w:val="330DFDDF"/>
    <w:rsid w:val="33181579"/>
    <w:rsid w:val="34441C78"/>
    <w:rsid w:val="34E25997"/>
    <w:rsid w:val="35DC2E33"/>
    <w:rsid w:val="37A4CA40"/>
    <w:rsid w:val="37DF068A"/>
    <w:rsid w:val="3906243C"/>
    <w:rsid w:val="3C13C323"/>
    <w:rsid w:val="3CC13843"/>
    <w:rsid w:val="3D947CCB"/>
    <w:rsid w:val="3EF11874"/>
    <w:rsid w:val="3F74152B"/>
    <w:rsid w:val="3FF086D8"/>
    <w:rsid w:val="412759BC"/>
    <w:rsid w:val="43D25635"/>
    <w:rsid w:val="466A08E5"/>
    <w:rsid w:val="467C8726"/>
    <w:rsid w:val="4933BB27"/>
    <w:rsid w:val="49C2D309"/>
    <w:rsid w:val="4B8C23EA"/>
    <w:rsid w:val="4C47FEC6"/>
    <w:rsid w:val="4CBE6681"/>
    <w:rsid w:val="4D3F6ABA"/>
    <w:rsid w:val="58C36B4F"/>
    <w:rsid w:val="5918BD27"/>
    <w:rsid w:val="5CE29DF4"/>
    <w:rsid w:val="5D4D4E92"/>
    <w:rsid w:val="61AB5FC5"/>
    <w:rsid w:val="62412108"/>
    <w:rsid w:val="627B72C7"/>
    <w:rsid w:val="6723FEE3"/>
    <w:rsid w:val="67856289"/>
    <w:rsid w:val="67940DAA"/>
    <w:rsid w:val="67ED3E65"/>
    <w:rsid w:val="69DFA62E"/>
    <w:rsid w:val="6A536A64"/>
    <w:rsid w:val="6AD8F7CC"/>
    <w:rsid w:val="6AF74A2D"/>
    <w:rsid w:val="6CC0AF88"/>
    <w:rsid w:val="6EB11E18"/>
    <w:rsid w:val="700BF359"/>
    <w:rsid w:val="71BA2DC1"/>
    <w:rsid w:val="73B8AFFA"/>
    <w:rsid w:val="73E08378"/>
    <w:rsid w:val="7AAC1303"/>
    <w:rsid w:val="7F95C20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4D13"/>
  <w15:chartTrackingRefBased/>
  <w15:docId w15:val="{68B8AB4A-BF16-4490-BDCE-F1C068CF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1C"/>
    <w:pPr>
      <w:spacing w:after="120"/>
    </w:pPr>
    <w:rPr>
      <w:rFonts w:ascii="Poppins Light" w:hAnsi="Poppins Light"/>
      <w:sz w:val="16"/>
    </w:rPr>
  </w:style>
  <w:style w:type="paragraph" w:styleId="Titre1">
    <w:name w:val="heading 1"/>
    <w:basedOn w:val="Normal"/>
    <w:next w:val="Normal"/>
    <w:link w:val="Titre1Car"/>
    <w:uiPriority w:val="9"/>
    <w:qFormat/>
    <w:rsid w:val="0084373C"/>
    <w:pPr>
      <w:keepNext/>
      <w:keepLines/>
      <w:numPr>
        <w:numId w:val="1"/>
      </w:numPr>
      <w:outlineLvl w:val="0"/>
    </w:pPr>
    <w:rPr>
      <w:rFonts w:ascii="Poppins Bold" w:eastAsiaTheme="majorEastAsia" w:hAnsi="Poppins Bold"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1"/>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1"/>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1"/>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73C"/>
    <w:rPr>
      <w:rFonts w:ascii="Poppins Bold" w:eastAsiaTheme="majorEastAsia" w:hAnsi="Poppins Bold" w:cstheme="majorBidi"/>
      <w:bCs/>
      <w:sz w:val="16"/>
      <w:szCs w:val="28"/>
    </w:rPr>
  </w:style>
  <w:style w:type="character" w:customStyle="1" w:styleId="Titre2Car">
    <w:name w:val="Titre 2 Car"/>
    <w:basedOn w:val="Policepardfaut"/>
    <w:link w:val="Titre2"/>
    <w:uiPriority w:val="9"/>
    <w:rsid w:val="00731070"/>
    <w:rPr>
      <w:rFonts w:ascii="Poppins Bold" w:eastAsiaTheme="majorEastAsia" w:hAnsi="Poppins Bold" w:cstheme="majorBidi"/>
      <w:sz w:val="16"/>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Poppins Bold" w:eastAsiaTheme="majorEastAsia" w:hAnsi="Poppins Bold" w:cstheme="majorBidi"/>
      <w:sz w:val="16"/>
      <w:szCs w:val="28"/>
    </w:rPr>
  </w:style>
  <w:style w:type="character" w:customStyle="1" w:styleId="Titre4Car">
    <w:name w:val="Titre 4 Car"/>
    <w:basedOn w:val="Policepardfaut"/>
    <w:link w:val="Titre4"/>
    <w:uiPriority w:val="9"/>
    <w:rsid w:val="00731070"/>
    <w:rPr>
      <w:rFonts w:ascii="Poppins Bold" w:eastAsiaTheme="majorEastAsia" w:hAnsi="Poppins Bold" w:cstheme="majorBidi"/>
      <w:iCs/>
      <w:sz w:val="16"/>
      <w:szCs w:val="28"/>
    </w:rPr>
  </w:style>
  <w:style w:type="character" w:customStyle="1" w:styleId="Titre5Car">
    <w:name w:val="Titre 5 Car"/>
    <w:basedOn w:val="Policepardfaut"/>
    <w:link w:val="Titre5"/>
    <w:uiPriority w:val="9"/>
    <w:rsid w:val="00731070"/>
    <w:rPr>
      <w:rFonts w:ascii="Poppins Bold" w:eastAsiaTheme="majorEastAsia" w:hAnsi="Poppins Bold" w:cstheme="majorBidi"/>
      <w:bCs/>
      <w:sz w:val="16"/>
      <w:szCs w:val="28"/>
    </w:rPr>
  </w:style>
  <w:style w:type="character" w:customStyle="1" w:styleId="Titre6Car">
    <w:name w:val="Titre 6 Car"/>
    <w:basedOn w:val="Policepardfaut"/>
    <w:link w:val="Titre6"/>
    <w:uiPriority w:val="9"/>
    <w:semiHidden/>
    <w:rsid w:val="00731070"/>
    <w:rPr>
      <w:rFonts w:ascii="Poppins Bold" w:eastAsiaTheme="majorEastAsia" w:hAnsi="Poppins Bold" w:cstheme="majorBidi"/>
      <w:bCs/>
      <w:iCs/>
      <w:sz w:val="16"/>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16"/>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16"/>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16"/>
      <w:szCs w:val="20"/>
    </w:rPr>
  </w:style>
  <w:style w:type="paragraph" w:styleId="Lgende">
    <w:name w:val="caption"/>
    <w:basedOn w:val="Normal"/>
    <w:next w:val="Normal"/>
    <w:uiPriority w:val="35"/>
    <w:unhideWhenUsed/>
    <w:qFormat/>
    <w:rsid w:val="00BC4250"/>
    <w:pPr>
      <w:spacing w:before="120" w:line="240" w:lineRule="auto"/>
      <w:jc w:val="center"/>
    </w:pPr>
    <w:rPr>
      <w:bCs/>
      <w:i/>
      <w:szCs w:val="18"/>
    </w:rPr>
  </w:style>
  <w:style w:type="paragraph" w:styleId="Titre">
    <w:name w:val="Title"/>
    <w:basedOn w:val="Normal"/>
    <w:next w:val="Normal"/>
    <w:link w:val="TitreC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reCar">
    <w:name w:val="Titre Car"/>
    <w:basedOn w:val="Policepardfaut"/>
    <w:link w:val="Titre"/>
    <w:uiPriority w:val="10"/>
    <w:rsid w:val="0084373C"/>
    <w:rPr>
      <w:rFonts w:ascii="Poppins Bold" w:eastAsiaTheme="majorEastAsia" w:hAnsi="Poppins Bold"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BC4250"/>
    <w:rPr>
      <w:i/>
      <w:iCs/>
      <w:color w:val="000000" w:themeColor="text1"/>
    </w:rPr>
  </w:style>
  <w:style w:type="character" w:customStyle="1" w:styleId="CitationCar">
    <w:name w:val="Citation Car"/>
    <w:basedOn w:val="Policepardfaut"/>
    <w:link w:val="Citation"/>
    <w:uiPriority w:val="29"/>
    <w:rsid w:val="00BC4250"/>
    <w:rPr>
      <w:rFonts w:ascii="Poppins Light" w:hAnsi="Poppins Light"/>
      <w:i/>
      <w:iCs/>
      <w:color w:val="000000" w:themeColor="text1"/>
      <w:sz w:val="16"/>
    </w:rPr>
  </w:style>
  <w:style w:type="paragraph" w:styleId="Citationintense">
    <w:name w:val="Intense Quote"/>
    <w:basedOn w:val="Normal"/>
    <w:next w:val="Normal"/>
    <w:link w:val="CitationintenseCar"/>
    <w:uiPriority w:val="30"/>
    <w:rsid w:val="000A07D8"/>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rsid w:val="00FC341C"/>
    <w:pPr>
      <w:spacing w:after="0" w:line="240" w:lineRule="auto"/>
      <w:ind w:left="567" w:right="567"/>
    </w:pPr>
    <w:rPr>
      <w:rFonts w:ascii="Consolas" w:hAnsi="Consolas"/>
      <w:noProof/>
      <w:szCs w:val="18"/>
    </w:rPr>
  </w:style>
  <w:style w:type="paragraph" w:customStyle="1" w:styleId="Programme">
    <w:name w:val="Programme"/>
    <w:basedOn w:val="Normal"/>
    <w:link w:val="ProgrammeCar"/>
    <w:qFormat/>
    <w:rsid w:val="00BC4250"/>
    <w:pPr>
      <w:framePr w:hSpace="284" w:wrap="notBeside" w:vAnchor="text" w:hAnchor="page" w:xAlign="center" w:y="1"/>
      <w:spacing w:after="0"/>
      <w:ind w:left="567" w:right="567"/>
      <w:contextualSpacing/>
    </w:pPr>
    <w:rPr>
      <w:rFonts w:ascii="Consolas" w:hAnsi="Consolas"/>
      <w:noProof/>
    </w:rPr>
  </w:style>
  <w:style w:type="character" w:customStyle="1" w:styleId="CodeCar">
    <w:name w:val="Code Car"/>
    <w:basedOn w:val="Policepardfaut"/>
    <w:link w:val="Code"/>
    <w:rsid w:val="00FC341C"/>
    <w:rPr>
      <w:rFonts w:ascii="Consolas" w:hAnsi="Consolas"/>
      <w:noProof/>
      <w:sz w:val="16"/>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BC4250"/>
    <w:rPr>
      <w:rFonts w:ascii="Consolas" w:hAnsi="Consolas"/>
      <w:noProof/>
      <w:sz w:val="16"/>
    </w:rPr>
  </w:style>
  <w:style w:type="character" w:customStyle="1" w:styleId="notion-enable-hover">
    <w:name w:val="notion-enable-hover"/>
    <w:basedOn w:val="Policepardfaut"/>
    <w:rsid w:val="0047281A"/>
  </w:style>
  <w:style w:type="paragraph" w:customStyle="1" w:styleId="Gras">
    <w:name w:val="Gras"/>
    <w:basedOn w:val="Normal"/>
    <w:link w:val="GrasCar"/>
    <w:qFormat/>
    <w:rsid w:val="00FE7A1F"/>
    <w:rPr>
      <w:rFonts w:ascii="Poppins Bold" w:hAnsi="Poppins Bold"/>
    </w:rPr>
  </w:style>
  <w:style w:type="paragraph" w:customStyle="1" w:styleId="Figure">
    <w:name w:val="Figure"/>
    <w:basedOn w:val="Normal"/>
    <w:rsid w:val="00BC4250"/>
    <w:pPr>
      <w:jc w:val="center"/>
    </w:pPr>
    <w:rPr>
      <w:i/>
    </w:rPr>
  </w:style>
  <w:style w:type="character" w:customStyle="1" w:styleId="GrasCar">
    <w:name w:val="Gras Car"/>
    <w:basedOn w:val="Policepardfaut"/>
    <w:link w:val="Gras"/>
    <w:rsid w:val="00FE7A1F"/>
    <w:rPr>
      <w:rFonts w:ascii="Poppins Bold" w:hAnsi="Poppins Bold"/>
      <w:sz w:val="16"/>
    </w:rPr>
  </w:style>
  <w:style w:type="character" w:styleId="Lienhypertexte">
    <w:name w:val="Hyperlink"/>
    <w:basedOn w:val="Policepardfaut"/>
    <w:uiPriority w:val="99"/>
    <w:unhideWhenUsed/>
    <w:rsid w:val="00826F78"/>
    <w:rPr>
      <w:color w:val="0066FF" w:themeColor="hyperlink"/>
      <w:u w:val="single"/>
    </w:rPr>
  </w:style>
  <w:style w:type="character" w:styleId="Mentionnonrsolue">
    <w:name w:val="Unresolved Mention"/>
    <w:basedOn w:val="Policepardfaut"/>
    <w:uiPriority w:val="99"/>
    <w:semiHidden/>
    <w:unhideWhenUsed/>
    <w:rsid w:val="00826F78"/>
    <w:rPr>
      <w:color w:val="605E5C"/>
      <w:shd w:val="clear" w:color="auto" w:fill="E1DFDD"/>
    </w:rPr>
  </w:style>
  <w:style w:type="paragraph" w:customStyle="1" w:styleId="text-center">
    <w:name w:val="text-center"/>
    <w:basedOn w:val="Normal"/>
    <w:rsid w:val="00821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Policepardfaut"/>
    <w:rsid w:val="0082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842">
      <w:bodyDiv w:val="1"/>
      <w:marLeft w:val="0"/>
      <w:marRight w:val="0"/>
      <w:marTop w:val="0"/>
      <w:marBottom w:val="0"/>
      <w:divBdr>
        <w:top w:val="none" w:sz="0" w:space="0" w:color="auto"/>
        <w:left w:val="none" w:sz="0" w:space="0" w:color="auto"/>
        <w:bottom w:val="none" w:sz="0" w:space="0" w:color="auto"/>
        <w:right w:val="none" w:sz="0" w:space="0" w:color="auto"/>
      </w:divBdr>
    </w:div>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97285366">
      <w:bodyDiv w:val="1"/>
      <w:marLeft w:val="0"/>
      <w:marRight w:val="0"/>
      <w:marTop w:val="0"/>
      <w:marBottom w:val="0"/>
      <w:divBdr>
        <w:top w:val="none" w:sz="0" w:space="0" w:color="auto"/>
        <w:left w:val="none" w:sz="0" w:space="0" w:color="auto"/>
        <w:bottom w:val="none" w:sz="0" w:space="0" w:color="auto"/>
        <w:right w:val="none" w:sz="0" w:space="0" w:color="auto"/>
      </w:divBdr>
      <w:divsChild>
        <w:div w:id="1577546837">
          <w:marLeft w:val="0"/>
          <w:marRight w:val="0"/>
          <w:marTop w:val="0"/>
          <w:marBottom w:val="0"/>
          <w:divBdr>
            <w:top w:val="none" w:sz="0" w:space="0" w:color="auto"/>
            <w:left w:val="none" w:sz="0" w:space="0" w:color="auto"/>
            <w:bottom w:val="none" w:sz="0" w:space="0" w:color="auto"/>
            <w:right w:val="none" w:sz="0" w:space="0" w:color="auto"/>
          </w:divBdr>
          <w:divsChild>
            <w:div w:id="471986">
              <w:marLeft w:val="0"/>
              <w:marRight w:val="0"/>
              <w:marTop w:val="0"/>
              <w:marBottom w:val="0"/>
              <w:divBdr>
                <w:top w:val="none" w:sz="0" w:space="0" w:color="auto"/>
                <w:left w:val="none" w:sz="0" w:space="0" w:color="auto"/>
                <w:bottom w:val="none" w:sz="0" w:space="0" w:color="auto"/>
                <w:right w:val="none" w:sz="0" w:space="0" w:color="auto"/>
              </w:divBdr>
            </w:div>
            <w:div w:id="48580101">
              <w:marLeft w:val="0"/>
              <w:marRight w:val="0"/>
              <w:marTop w:val="0"/>
              <w:marBottom w:val="0"/>
              <w:divBdr>
                <w:top w:val="none" w:sz="0" w:space="0" w:color="auto"/>
                <w:left w:val="none" w:sz="0" w:space="0" w:color="auto"/>
                <w:bottom w:val="none" w:sz="0" w:space="0" w:color="auto"/>
                <w:right w:val="none" w:sz="0" w:space="0" w:color="auto"/>
              </w:divBdr>
            </w:div>
            <w:div w:id="213932813">
              <w:marLeft w:val="0"/>
              <w:marRight w:val="0"/>
              <w:marTop w:val="0"/>
              <w:marBottom w:val="0"/>
              <w:divBdr>
                <w:top w:val="none" w:sz="0" w:space="0" w:color="auto"/>
                <w:left w:val="none" w:sz="0" w:space="0" w:color="auto"/>
                <w:bottom w:val="none" w:sz="0" w:space="0" w:color="auto"/>
                <w:right w:val="none" w:sz="0" w:space="0" w:color="auto"/>
              </w:divBdr>
            </w:div>
            <w:div w:id="590890881">
              <w:marLeft w:val="0"/>
              <w:marRight w:val="0"/>
              <w:marTop w:val="0"/>
              <w:marBottom w:val="0"/>
              <w:divBdr>
                <w:top w:val="none" w:sz="0" w:space="0" w:color="auto"/>
                <w:left w:val="none" w:sz="0" w:space="0" w:color="auto"/>
                <w:bottom w:val="none" w:sz="0" w:space="0" w:color="auto"/>
                <w:right w:val="none" w:sz="0" w:space="0" w:color="auto"/>
              </w:divBdr>
            </w:div>
            <w:div w:id="598025651">
              <w:marLeft w:val="0"/>
              <w:marRight w:val="0"/>
              <w:marTop w:val="0"/>
              <w:marBottom w:val="0"/>
              <w:divBdr>
                <w:top w:val="none" w:sz="0" w:space="0" w:color="auto"/>
                <w:left w:val="none" w:sz="0" w:space="0" w:color="auto"/>
                <w:bottom w:val="none" w:sz="0" w:space="0" w:color="auto"/>
                <w:right w:val="none" w:sz="0" w:space="0" w:color="auto"/>
              </w:divBdr>
            </w:div>
            <w:div w:id="691885777">
              <w:marLeft w:val="0"/>
              <w:marRight w:val="0"/>
              <w:marTop w:val="0"/>
              <w:marBottom w:val="0"/>
              <w:divBdr>
                <w:top w:val="none" w:sz="0" w:space="0" w:color="auto"/>
                <w:left w:val="none" w:sz="0" w:space="0" w:color="auto"/>
                <w:bottom w:val="none" w:sz="0" w:space="0" w:color="auto"/>
                <w:right w:val="none" w:sz="0" w:space="0" w:color="auto"/>
              </w:divBdr>
            </w:div>
            <w:div w:id="706376401">
              <w:marLeft w:val="0"/>
              <w:marRight w:val="0"/>
              <w:marTop w:val="0"/>
              <w:marBottom w:val="0"/>
              <w:divBdr>
                <w:top w:val="none" w:sz="0" w:space="0" w:color="auto"/>
                <w:left w:val="none" w:sz="0" w:space="0" w:color="auto"/>
                <w:bottom w:val="none" w:sz="0" w:space="0" w:color="auto"/>
                <w:right w:val="none" w:sz="0" w:space="0" w:color="auto"/>
              </w:divBdr>
            </w:div>
            <w:div w:id="840049582">
              <w:marLeft w:val="0"/>
              <w:marRight w:val="0"/>
              <w:marTop w:val="0"/>
              <w:marBottom w:val="0"/>
              <w:divBdr>
                <w:top w:val="none" w:sz="0" w:space="0" w:color="auto"/>
                <w:left w:val="none" w:sz="0" w:space="0" w:color="auto"/>
                <w:bottom w:val="none" w:sz="0" w:space="0" w:color="auto"/>
                <w:right w:val="none" w:sz="0" w:space="0" w:color="auto"/>
              </w:divBdr>
            </w:div>
            <w:div w:id="860165803">
              <w:marLeft w:val="0"/>
              <w:marRight w:val="0"/>
              <w:marTop w:val="0"/>
              <w:marBottom w:val="0"/>
              <w:divBdr>
                <w:top w:val="none" w:sz="0" w:space="0" w:color="auto"/>
                <w:left w:val="none" w:sz="0" w:space="0" w:color="auto"/>
                <w:bottom w:val="none" w:sz="0" w:space="0" w:color="auto"/>
                <w:right w:val="none" w:sz="0" w:space="0" w:color="auto"/>
              </w:divBdr>
            </w:div>
            <w:div w:id="1143621758">
              <w:marLeft w:val="0"/>
              <w:marRight w:val="0"/>
              <w:marTop w:val="0"/>
              <w:marBottom w:val="0"/>
              <w:divBdr>
                <w:top w:val="none" w:sz="0" w:space="0" w:color="auto"/>
                <w:left w:val="none" w:sz="0" w:space="0" w:color="auto"/>
                <w:bottom w:val="none" w:sz="0" w:space="0" w:color="auto"/>
                <w:right w:val="none" w:sz="0" w:space="0" w:color="auto"/>
              </w:divBdr>
            </w:div>
            <w:div w:id="1275939648">
              <w:marLeft w:val="0"/>
              <w:marRight w:val="0"/>
              <w:marTop w:val="0"/>
              <w:marBottom w:val="0"/>
              <w:divBdr>
                <w:top w:val="none" w:sz="0" w:space="0" w:color="auto"/>
                <w:left w:val="none" w:sz="0" w:space="0" w:color="auto"/>
                <w:bottom w:val="none" w:sz="0" w:space="0" w:color="auto"/>
                <w:right w:val="none" w:sz="0" w:space="0" w:color="auto"/>
              </w:divBdr>
            </w:div>
            <w:div w:id="1358891909">
              <w:marLeft w:val="0"/>
              <w:marRight w:val="0"/>
              <w:marTop w:val="0"/>
              <w:marBottom w:val="0"/>
              <w:divBdr>
                <w:top w:val="none" w:sz="0" w:space="0" w:color="auto"/>
                <w:left w:val="none" w:sz="0" w:space="0" w:color="auto"/>
                <w:bottom w:val="none" w:sz="0" w:space="0" w:color="auto"/>
                <w:right w:val="none" w:sz="0" w:space="0" w:color="auto"/>
              </w:divBdr>
            </w:div>
            <w:div w:id="1437293258">
              <w:marLeft w:val="0"/>
              <w:marRight w:val="0"/>
              <w:marTop w:val="0"/>
              <w:marBottom w:val="0"/>
              <w:divBdr>
                <w:top w:val="none" w:sz="0" w:space="0" w:color="auto"/>
                <w:left w:val="none" w:sz="0" w:space="0" w:color="auto"/>
                <w:bottom w:val="none" w:sz="0" w:space="0" w:color="auto"/>
                <w:right w:val="none" w:sz="0" w:space="0" w:color="auto"/>
              </w:divBdr>
            </w:div>
            <w:div w:id="1717118518">
              <w:marLeft w:val="0"/>
              <w:marRight w:val="0"/>
              <w:marTop w:val="0"/>
              <w:marBottom w:val="0"/>
              <w:divBdr>
                <w:top w:val="none" w:sz="0" w:space="0" w:color="auto"/>
                <w:left w:val="none" w:sz="0" w:space="0" w:color="auto"/>
                <w:bottom w:val="none" w:sz="0" w:space="0" w:color="auto"/>
                <w:right w:val="none" w:sz="0" w:space="0" w:color="auto"/>
              </w:divBdr>
            </w:div>
            <w:div w:id="1752697599">
              <w:marLeft w:val="0"/>
              <w:marRight w:val="0"/>
              <w:marTop w:val="0"/>
              <w:marBottom w:val="0"/>
              <w:divBdr>
                <w:top w:val="none" w:sz="0" w:space="0" w:color="auto"/>
                <w:left w:val="none" w:sz="0" w:space="0" w:color="auto"/>
                <w:bottom w:val="none" w:sz="0" w:space="0" w:color="auto"/>
                <w:right w:val="none" w:sz="0" w:space="0" w:color="auto"/>
              </w:divBdr>
            </w:div>
            <w:div w:id="1769496540">
              <w:marLeft w:val="0"/>
              <w:marRight w:val="0"/>
              <w:marTop w:val="0"/>
              <w:marBottom w:val="0"/>
              <w:divBdr>
                <w:top w:val="none" w:sz="0" w:space="0" w:color="auto"/>
                <w:left w:val="none" w:sz="0" w:space="0" w:color="auto"/>
                <w:bottom w:val="none" w:sz="0" w:space="0" w:color="auto"/>
                <w:right w:val="none" w:sz="0" w:space="0" w:color="auto"/>
              </w:divBdr>
            </w:div>
            <w:div w:id="1779450821">
              <w:marLeft w:val="0"/>
              <w:marRight w:val="0"/>
              <w:marTop w:val="0"/>
              <w:marBottom w:val="0"/>
              <w:divBdr>
                <w:top w:val="none" w:sz="0" w:space="0" w:color="auto"/>
                <w:left w:val="none" w:sz="0" w:space="0" w:color="auto"/>
                <w:bottom w:val="none" w:sz="0" w:space="0" w:color="auto"/>
                <w:right w:val="none" w:sz="0" w:space="0" w:color="auto"/>
              </w:divBdr>
            </w:div>
            <w:div w:id="1846479926">
              <w:marLeft w:val="0"/>
              <w:marRight w:val="0"/>
              <w:marTop w:val="0"/>
              <w:marBottom w:val="0"/>
              <w:divBdr>
                <w:top w:val="none" w:sz="0" w:space="0" w:color="auto"/>
                <w:left w:val="none" w:sz="0" w:space="0" w:color="auto"/>
                <w:bottom w:val="none" w:sz="0" w:space="0" w:color="auto"/>
                <w:right w:val="none" w:sz="0" w:space="0" w:color="auto"/>
              </w:divBdr>
            </w:div>
            <w:div w:id="19074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4454">
      <w:bodyDiv w:val="1"/>
      <w:marLeft w:val="0"/>
      <w:marRight w:val="0"/>
      <w:marTop w:val="0"/>
      <w:marBottom w:val="0"/>
      <w:divBdr>
        <w:top w:val="none" w:sz="0" w:space="0" w:color="auto"/>
        <w:left w:val="none" w:sz="0" w:space="0" w:color="auto"/>
        <w:bottom w:val="none" w:sz="0" w:space="0" w:color="auto"/>
        <w:right w:val="none" w:sz="0" w:space="0" w:color="auto"/>
      </w:divBdr>
    </w:div>
    <w:div w:id="218591243">
      <w:bodyDiv w:val="1"/>
      <w:marLeft w:val="0"/>
      <w:marRight w:val="0"/>
      <w:marTop w:val="0"/>
      <w:marBottom w:val="0"/>
      <w:divBdr>
        <w:top w:val="none" w:sz="0" w:space="0" w:color="auto"/>
        <w:left w:val="none" w:sz="0" w:space="0" w:color="auto"/>
        <w:bottom w:val="none" w:sz="0" w:space="0" w:color="auto"/>
        <w:right w:val="none" w:sz="0" w:space="0" w:color="auto"/>
      </w:divBdr>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293295952">
      <w:bodyDiv w:val="1"/>
      <w:marLeft w:val="0"/>
      <w:marRight w:val="0"/>
      <w:marTop w:val="0"/>
      <w:marBottom w:val="0"/>
      <w:divBdr>
        <w:top w:val="none" w:sz="0" w:space="0" w:color="auto"/>
        <w:left w:val="none" w:sz="0" w:space="0" w:color="auto"/>
        <w:bottom w:val="none" w:sz="0" w:space="0" w:color="auto"/>
        <w:right w:val="none" w:sz="0" w:space="0" w:color="auto"/>
      </w:divBdr>
      <w:divsChild>
        <w:div w:id="1302998141">
          <w:marLeft w:val="0"/>
          <w:marRight w:val="0"/>
          <w:marTop w:val="0"/>
          <w:marBottom w:val="0"/>
          <w:divBdr>
            <w:top w:val="none" w:sz="0" w:space="0" w:color="auto"/>
            <w:left w:val="none" w:sz="0" w:space="0" w:color="auto"/>
            <w:bottom w:val="none" w:sz="0" w:space="0" w:color="auto"/>
            <w:right w:val="none" w:sz="0" w:space="0" w:color="auto"/>
          </w:divBdr>
        </w:div>
        <w:div w:id="1137649997">
          <w:marLeft w:val="0"/>
          <w:marRight w:val="0"/>
          <w:marTop w:val="0"/>
          <w:marBottom w:val="0"/>
          <w:divBdr>
            <w:top w:val="none" w:sz="0" w:space="0" w:color="auto"/>
            <w:left w:val="none" w:sz="0" w:space="0" w:color="auto"/>
            <w:bottom w:val="none" w:sz="0" w:space="0" w:color="auto"/>
            <w:right w:val="none" w:sz="0" w:space="0" w:color="auto"/>
          </w:divBdr>
        </w:div>
      </w:divsChild>
    </w:div>
    <w:div w:id="313721672">
      <w:bodyDiv w:val="1"/>
      <w:marLeft w:val="0"/>
      <w:marRight w:val="0"/>
      <w:marTop w:val="0"/>
      <w:marBottom w:val="0"/>
      <w:divBdr>
        <w:top w:val="none" w:sz="0" w:space="0" w:color="auto"/>
        <w:left w:val="none" w:sz="0" w:space="0" w:color="auto"/>
        <w:bottom w:val="none" w:sz="0" w:space="0" w:color="auto"/>
        <w:right w:val="none" w:sz="0" w:space="0" w:color="auto"/>
      </w:divBdr>
      <w:divsChild>
        <w:div w:id="1448769355">
          <w:marLeft w:val="0"/>
          <w:marRight w:val="0"/>
          <w:marTop w:val="0"/>
          <w:marBottom w:val="0"/>
          <w:divBdr>
            <w:top w:val="none" w:sz="0" w:space="0" w:color="auto"/>
            <w:left w:val="none" w:sz="0" w:space="0" w:color="auto"/>
            <w:bottom w:val="none" w:sz="0" w:space="0" w:color="auto"/>
            <w:right w:val="none" w:sz="0" w:space="0" w:color="auto"/>
          </w:divBdr>
          <w:divsChild>
            <w:div w:id="362903799">
              <w:marLeft w:val="0"/>
              <w:marRight w:val="0"/>
              <w:marTop w:val="0"/>
              <w:marBottom w:val="0"/>
              <w:divBdr>
                <w:top w:val="none" w:sz="0" w:space="0" w:color="auto"/>
                <w:left w:val="none" w:sz="0" w:space="0" w:color="auto"/>
                <w:bottom w:val="none" w:sz="0" w:space="0" w:color="auto"/>
                <w:right w:val="none" w:sz="0" w:space="0" w:color="auto"/>
              </w:divBdr>
            </w:div>
            <w:div w:id="413168801">
              <w:marLeft w:val="0"/>
              <w:marRight w:val="0"/>
              <w:marTop w:val="0"/>
              <w:marBottom w:val="0"/>
              <w:divBdr>
                <w:top w:val="none" w:sz="0" w:space="0" w:color="auto"/>
                <w:left w:val="none" w:sz="0" w:space="0" w:color="auto"/>
                <w:bottom w:val="none" w:sz="0" w:space="0" w:color="auto"/>
                <w:right w:val="none" w:sz="0" w:space="0" w:color="auto"/>
              </w:divBdr>
            </w:div>
            <w:div w:id="451902740">
              <w:marLeft w:val="0"/>
              <w:marRight w:val="0"/>
              <w:marTop w:val="0"/>
              <w:marBottom w:val="0"/>
              <w:divBdr>
                <w:top w:val="none" w:sz="0" w:space="0" w:color="auto"/>
                <w:left w:val="none" w:sz="0" w:space="0" w:color="auto"/>
                <w:bottom w:val="none" w:sz="0" w:space="0" w:color="auto"/>
                <w:right w:val="none" w:sz="0" w:space="0" w:color="auto"/>
              </w:divBdr>
            </w:div>
            <w:div w:id="503714292">
              <w:marLeft w:val="0"/>
              <w:marRight w:val="0"/>
              <w:marTop w:val="0"/>
              <w:marBottom w:val="0"/>
              <w:divBdr>
                <w:top w:val="none" w:sz="0" w:space="0" w:color="auto"/>
                <w:left w:val="none" w:sz="0" w:space="0" w:color="auto"/>
                <w:bottom w:val="none" w:sz="0" w:space="0" w:color="auto"/>
                <w:right w:val="none" w:sz="0" w:space="0" w:color="auto"/>
              </w:divBdr>
            </w:div>
            <w:div w:id="573199380">
              <w:marLeft w:val="0"/>
              <w:marRight w:val="0"/>
              <w:marTop w:val="0"/>
              <w:marBottom w:val="0"/>
              <w:divBdr>
                <w:top w:val="none" w:sz="0" w:space="0" w:color="auto"/>
                <w:left w:val="none" w:sz="0" w:space="0" w:color="auto"/>
                <w:bottom w:val="none" w:sz="0" w:space="0" w:color="auto"/>
                <w:right w:val="none" w:sz="0" w:space="0" w:color="auto"/>
              </w:divBdr>
            </w:div>
            <w:div w:id="1132164991">
              <w:marLeft w:val="0"/>
              <w:marRight w:val="0"/>
              <w:marTop w:val="0"/>
              <w:marBottom w:val="0"/>
              <w:divBdr>
                <w:top w:val="none" w:sz="0" w:space="0" w:color="auto"/>
                <w:left w:val="none" w:sz="0" w:space="0" w:color="auto"/>
                <w:bottom w:val="none" w:sz="0" w:space="0" w:color="auto"/>
                <w:right w:val="none" w:sz="0" w:space="0" w:color="auto"/>
              </w:divBdr>
            </w:div>
            <w:div w:id="1176111827">
              <w:marLeft w:val="0"/>
              <w:marRight w:val="0"/>
              <w:marTop w:val="0"/>
              <w:marBottom w:val="0"/>
              <w:divBdr>
                <w:top w:val="none" w:sz="0" w:space="0" w:color="auto"/>
                <w:left w:val="none" w:sz="0" w:space="0" w:color="auto"/>
                <w:bottom w:val="none" w:sz="0" w:space="0" w:color="auto"/>
                <w:right w:val="none" w:sz="0" w:space="0" w:color="auto"/>
              </w:divBdr>
            </w:div>
            <w:div w:id="1200701789">
              <w:marLeft w:val="0"/>
              <w:marRight w:val="0"/>
              <w:marTop w:val="0"/>
              <w:marBottom w:val="0"/>
              <w:divBdr>
                <w:top w:val="none" w:sz="0" w:space="0" w:color="auto"/>
                <w:left w:val="none" w:sz="0" w:space="0" w:color="auto"/>
                <w:bottom w:val="none" w:sz="0" w:space="0" w:color="auto"/>
                <w:right w:val="none" w:sz="0" w:space="0" w:color="auto"/>
              </w:divBdr>
            </w:div>
            <w:div w:id="1757171627">
              <w:marLeft w:val="0"/>
              <w:marRight w:val="0"/>
              <w:marTop w:val="0"/>
              <w:marBottom w:val="0"/>
              <w:divBdr>
                <w:top w:val="none" w:sz="0" w:space="0" w:color="auto"/>
                <w:left w:val="none" w:sz="0" w:space="0" w:color="auto"/>
                <w:bottom w:val="none" w:sz="0" w:space="0" w:color="auto"/>
                <w:right w:val="none" w:sz="0" w:space="0" w:color="auto"/>
              </w:divBdr>
            </w:div>
            <w:div w:id="1785349479">
              <w:marLeft w:val="0"/>
              <w:marRight w:val="0"/>
              <w:marTop w:val="0"/>
              <w:marBottom w:val="0"/>
              <w:divBdr>
                <w:top w:val="none" w:sz="0" w:space="0" w:color="auto"/>
                <w:left w:val="none" w:sz="0" w:space="0" w:color="auto"/>
                <w:bottom w:val="none" w:sz="0" w:space="0" w:color="auto"/>
                <w:right w:val="none" w:sz="0" w:space="0" w:color="auto"/>
              </w:divBdr>
            </w:div>
            <w:div w:id="1985042194">
              <w:marLeft w:val="0"/>
              <w:marRight w:val="0"/>
              <w:marTop w:val="0"/>
              <w:marBottom w:val="0"/>
              <w:divBdr>
                <w:top w:val="none" w:sz="0" w:space="0" w:color="auto"/>
                <w:left w:val="none" w:sz="0" w:space="0" w:color="auto"/>
                <w:bottom w:val="none" w:sz="0" w:space="0" w:color="auto"/>
                <w:right w:val="none" w:sz="0" w:space="0" w:color="auto"/>
              </w:divBdr>
            </w:div>
            <w:div w:id="20781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532">
      <w:bodyDiv w:val="1"/>
      <w:marLeft w:val="0"/>
      <w:marRight w:val="0"/>
      <w:marTop w:val="0"/>
      <w:marBottom w:val="0"/>
      <w:divBdr>
        <w:top w:val="none" w:sz="0" w:space="0" w:color="auto"/>
        <w:left w:val="none" w:sz="0" w:space="0" w:color="auto"/>
        <w:bottom w:val="none" w:sz="0" w:space="0" w:color="auto"/>
        <w:right w:val="none" w:sz="0" w:space="0" w:color="auto"/>
      </w:divBdr>
      <w:divsChild>
        <w:div w:id="2118059723">
          <w:marLeft w:val="0"/>
          <w:marRight w:val="0"/>
          <w:marTop w:val="0"/>
          <w:marBottom w:val="0"/>
          <w:divBdr>
            <w:top w:val="none" w:sz="0" w:space="0" w:color="auto"/>
            <w:left w:val="none" w:sz="0" w:space="0" w:color="auto"/>
            <w:bottom w:val="none" w:sz="0" w:space="0" w:color="auto"/>
            <w:right w:val="none" w:sz="0" w:space="0" w:color="auto"/>
          </w:divBdr>
          <w:divsChild>
            <w:div w:id="100227439">
              <w:marLeft w:val="0"/>
              <w:marRight w:val="0"/>
              <w:marTop w:val="0"/>
              <w:marBottom w:val="0"/>
              <w:divBdr>
                <w:top w:val="none" w:sz="0" w:space="0" w:color="auto"/>
                <w:left w:val="none" w:sz="0" w:space="0" w:color="auto"/>
                <w:bottom w:val="none" w:sz="0" w:space="0" w:color="auto"/>
                <w:right w:val="none" w:sz="0" w:space="0" w:color="auto"/>
              </w:divBdr>
            </w:div>
            <w:div w:id="195240266">
              <w:marLeft w:val="0"/>
              <w:marRight w:val="0"/>
              <w:marTop w:val="0"/>
              <w:marBottom w:val="0"/>
              <w:divBdr>
                <w:top w:val="none" w:sz="0" w:space="0" w:color="auto"/>
                <w:left w:val="none" w:sz="0" w:space="0" w:color="auto"/>
                <w:bottom w:val="none" w:sz="0" w:space="0" w:color="auto"/>
                <w:right w:val="none" w:sz="0" w:space="0" w:color="auto"/>
              </w:divBdr>
            </w:div>
            <w:div w:id="231428642">
              <w:marLeft w:val="0"/>
              <w:marRight w:val="0"/>
              <w:marTop w:val="0"/>
              <w:marBottom w:val="0"/>
              <w:divBdr>
                <w:top w:val="none" w:sz="0" w:space="0" w:color="auto"/>
                <w:left w:val="none" w:sz="0" w:space="0" w:color="auto"/>
                <w:bottom w:val="none" w:sz="0" w:space="0" w:color="auto"/>
                <w:right w:val="none" w:sz="0" w:space="0" w:color="auto"/>
              </w:divBdr>
            </w:div>
            <w:div w:id="232205572">
              <w:marLeft w:val="0"/>
              <w:marRight w:val="0"/>
              <w:marTop w:val="0"/>
              <w:marBottom w:val="0"/>
              <w:divBdr>
                <w:top w:val="none" w:sz="0" w:space="0" w:color="auto"/>
                <w:left w:val="none" w:sz="0" w:space="0" w:color="auto"/>
                <w:bottom w:val="none" w:sz="0" w:space="0" w:color="auto"/>
                <w:right w:val="none" w:sz="0" w:space="0" w:color="auto"/>
              </w:divBdr>
            </w:div>
            <w:div w:id="307396412">
              <w:marLeft w:val="0"/>
              <w:marRight w:val="0"/>
              <w:marTop w:val="0"/>
              <w:marBottom w:val="0"/>
              <w:divBdr>
                <w:top w:val="none" w:sz="0" w:space="0" w:color="auto"/>
                <w:left w:val="none" w:sz="0" w:space="0" w:color="auto"/>
                <w:bottom w:val="none" w:sz="0" w:space="0" w:color="auto"/>
                <w:right w:val="none" w:sz="0" w:space="0" w:color="auto"/>
              </w:divBdr>
            </w:div>
            <w:div w:id="327900630">
              <w:marLeft w:val="0"/>
              <w:marRight w:val="0"/>
              <w:marTop w:val="0"/>
              <w:marBottom w:val="0"/>
              <w:divBdr>
                <w:top w:val="none" w:sz="0" w:space="0" w:color="auto"/>
                <w:left w:val="none" w:sz="0" w:space="0" w:color="auto"/>
                <w:bottom w:val="none" w:sz="0" w:space="0" w:color="auto"/>
                <w:right w:val="none" w:sz="0" w:space="0" w:color="auto"/>
              </w:divBdr>
            </w:div>
            <w:div w:id="350448372">
              <w:marLeft w:val="0"/>
              <w:marRight w:val="0"/>
              <w:marTop w:val="0"/>
              <w:marBottom w:val="0"/>
              <w:divBdr>
                <w:top w:val="none" w:sz="0" w:space="0" w:color="auto"/>
                <w:left w:val="none" w:sz="0" w:space="0" w:color="auto"/>
                <w:bottom w:val="none" w:sz="0" w:space="0" w:color="auto"/>
                <w:right w:val="none" w:sz="0" w:space="0" w:color="auto"/>
              </w:divBdr>
            </w:div>
            <w:div w:id="442698586">
              <w:marLeft w:val="0"/>
              <w:marRight w:val="0"/>
              <w:marTop w:val="0"/>
              <w:marBottom w:val="0"/>
              <w:divBdr>
                <w:top w:val="none" w:sz="0" w:space="0" w:color="auto"/>
                <w:left w:val="none" w:sz="0" w:space="0" w:color="auto"/>
                <w:bottom w:val="none" w:sz="0" w:space="0" w:color="auto"/>
                <w:right w:val="none" w:sz="0" w:space="0" w:color="auto"/>
              </w:divBdr>
            </w:div>
            <w:div w:id="478494311">
              <w:marLeft w:val="0"/>
              <w:marRight w:val="0"/>
              <w:marTop w:val="0"/>
              <w:marBottom w:val="0"/>
              <w:divBdr>
                <w:top w:val="none" w:sz="0" w:space="0" w:color="auto"/>
                <w:left w:val="none" w:sz="0" w:space="0" w:color="auto"/>
                <w:bottom w:val="none" w:sz="0" w:space="0" w:color="auto"/>
                <w:right w:val="none" w:sz="0" w:space="0" w:color="auto"/>
              </w:divBdr>
            </w:div>
            <w:div w:id="832185088">
              <w:marLeft w:val="0"/>
              <w:marRight w:val="0"/>
              <w:marTop w:val="0"/>
              <w:marBottom w:val="0"/>
              <w:divBdr>
                <w:top w:val="none" w:sz="0" w:space="0" w:color="auto"/>
                <w:left w:val="none" w:sz="0" w:space="0" w:color="auto"/>
                <w:bottom w:val="none" w:sz="0" w:space="0" w:color="auto"/>
                <w:right w:val="none" w:sz="0" w:space="0" w:color="auto"/>
              </w:divBdr>
            </w:div>
            <w:div w:id="993491308">
              <w:marLeft w:val="0"/>
              <w:marRight w:val="0"/>
              <w:marTop w:val="0"/>
              <w:marBottom w:val="0"/>
              <w:divBdr>
                <w:top w:val="none" w:sz="0" w:space="0" w:color="auto"/>
                <w:left w:val="none" w:sz="0" w:space="0" w:color="auto"/>
                <w:bottom w:val="none" w:sz="0" w:space="0" w:color="auto"/>
                <w:right w:val="none" w:sz="0" w:space="0" w:color="auto"/>
              </w:divBdr>
            </w:div>
            <w:div w:id="1006320033">
              <w:marLeft w:val="0"/>
              <w:marRight w:val="0"/>
              <w:marTop w:val="0"/>
              <w:marBottom w:val="0"/>
              <w:divBdr>
                <w:top w:val="none" w:sz="0" w:space="0" w:color="auto"/>
                <w:left w:val="none" w:sz="0" w:space="0" w:color="auto"/>
                <w:bottom w:val="none" w:sz="0" w:space="0" w:color="auto"/>
                <w:right w:val="none" w:sz="0" w:space="0" w:color="auto"/>
              </w:divBdr>
            </w:div>
            <w:div w:id="1065450958">
              <w:marLeft w:val="0"/>
              <w:marRight w:val="0"/>
              <w:marTop w:val="0"/>
              <w:marBottom w:val="0"/>
              <w:divBdr>
                <w:top w:val="none" w:sz="0" w:space="0" w:color="auto"/>
                <w:left w:val="none" w:sz="0" w:space="0" w:color="auto"/>
                <w:bottom w:val="none" w:sz="0" w:space="0" w:color="auto"/>
                <w:right w:val="none" w:sz="0" w:space="0" w:color="auto"/>
              </w:divBdr>
            </w:div>
            <w:div w:id="1464731029">
              <w:marLeft w:val="0"/>
              <w:marRight w:val="0"/>
              <w:marTop w:val="0"/>
              <w:marBottom w:val="0"/>
              <w:divBdr>
                <w:top w:val="none" w:sz="0" w:space="0" w:color="auto"/>
                <w:left w:val="none" w:sz="0" w:space="0" w:color="auto"/>
                <w:bottom w:val="none" w:sz="0" w:space="0" w:color="auto"/>
                <w:right w:val="none" w:sz="0" w:space="0" w:color="auto"/>
              </w:divBdr>
            </w:div>
            <w:div w:id="1534922647">
              <w:marLeft w:val="0"/>
              <w:marRight w:val="0"/>
              <w:marTop w:val="0"/>
              <w:marBottom w:val="0"/>
              <w:divBdr>
                <w:top w:val="none" w:sz="0" w:space="0" w:color="auto"/>
                <w:left w:val="none" w:sz="0" w:space="0" w:color="auto"/>
                <w:bottom w:val="none" w:sz="0" w:space="0" w:color="auto"/>
                <w:right w:val="none" w:sz="0" w:space="0" w:color="auto"/>
              </w:divBdr>
            </w:div>
            <w:div w:id="1666083421">
              <w:marLeft w:val="0"/>
              <w:marRight w:val="0"/>
              <w:marTop w:val="0"/>
              <w:marBottom w:val="0"/>
              <w:divBdr>
                <w:top w:val="none" w:sz="0" w:space="0" w:color="auto"/>
                <w:left w:val="none" w:sz="0" w:space="0" w:color="auto"/>
                <w:bottom w:val="none" w:sz="0" w:space="0" w:color="auto"/>
                <w:right w:val="none" w:sz="0" w:space="0" w:color="auto"/>
              </w:divBdr>
            </w:div>
            <w:div w:id="1951933092">
              <w:marLeft w:val="0"/>
              <w:marRight w:val="0"/>
              <w:marTop w:val="0"/>
              <w:marBottom w:val="0"/>
              <w:divBdr>
                <w:top w:val="none" w:sz="0" w:space="0" w:color="auto"/>
                <w:left w:val="none" w:sz="0" w:space="0" w:color="auto"/>
                <w:bottom w:val="none" w:sz="0" w:space="0" w:color="auto"/>
                <w:right w:val="none" w:sz="0" w:space="0" w:color="auto"/>
              </w:divBdr>
            </w:div>
            <w:div w:id="1953511103">
              <w:marLeft w:val="0"/>
              <w:marRight w:val="0"/>
              <w:marTop w:val="0"/>
              <w:marBottom w:val="0"/>
              <w:divBdr>
                <w:top w:val="none" w:sz="0" w:space="0" w:color="auto"/>
                <w:left w:val="none" w:sz="0" w:space="0" w:color="auto"/>
                <w:bottom w:val="none" w:sz="0" w:space="0" w:color="auto"/>
                <w:right w:val="none" w:sz="0" w:space="0" w:color="auto"/>
              </w:divBdr>
            </w:div>
            <w:div w:id="20792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976">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70700125">
      <w:bodyDiv w:val="1"/>
      <w:marLeft w:val="0"/>
      <w:marRight w:val="0"/>
      <w:marTop w:val="0"/>
      <w:marBottom w:val="0"/>
      <w:divBdr>
        <w:top w:val="none" w:sz="0" w:space="0" w:color="auto"/>
        <w:left w:val="none" w:sz="0" w:space="0" w:color="auto"/>
        <w:bottom w:val="none" w:sz="0" w:space="0" w:color="auto"/>
        <w:right w:val="none" w:sz="0" w:space="0" w:color="auto"/>
      </w:divBdr>
    </w:div>
    <w:div w:id="584457084">
      <w:bodyDiv w:val="1"/>
      <w:marLeft w:val="0"/>
      <w:marRight w:val="0"/>
      <w:marTop w:val="0"/>
      <w:marBottom w:val="0"/>
      <w:divBdr>
        <w:top w:val="none" w:sz="0" w:space="0" w:color="auto"/>
        <w:left w:val="none" w:sz="0" w:space="0" w:color="auto"/>
        <w:bottom w:val="none" w:sz="0" w:space="0" w:color="auto"/>
        <w:right w:val="none" w:sz="0" w:space="0" w:color="auto"/>
      </w:divBdr>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610288332">
      <w:bodyDiv w:val="1"/>
      <w:marLeft w:val="0"/>
      <w:marRight w:val="0"/>
      <w:marTop w:val="0"/>
      <w:marBottom w:val="0"/>
      <w:divBdr>
        <w:top w:val="none" w:sz="0" w:space="0" w:color="auto"/>
        <w:left w:val="none" w:sz="0" w:space="0" w:color="auto"/>
        <w:bottom w:val="none" w:sz="0" w:space="0" w:color="auto"/>
        <w:right w:val="none" w:sz="0" w:space="0" w:color="auto"/>
      </w:divBdr>
    </w:div>
    <w:div w:id="762067300">
      <w:bodyDiv w:val="1"/>
      <w:marLeft w:val="0"/>
      <w:marRight w:val="0"/>
      <w:marTop w:val="0"/>
      <w:marBottom w:val="0"/>
      <w:divBdr>
        <w:top w:val="none" w:sz="0" w:space="0" w:color="auto"/>
        <w:left w:val="none" w:sz="0" w:space="0" w:color="auto"/>
        <w:bottom w:val="none" w:sz="0" w:space="0" w:color="auto"/>
        <w:right w:val="none" w:sz="0" w:space="0" w:color="auto"/>
      </w:divBdr>
      <w:divsChild>
        <w:div w:id="377827920">
          <w:marLeft w:val="0"/>
          <w:marRight w:val="0"/>
          <w:marTop w:val="0"/>
          <w:marBottom w:val="0"/>
          <w:divBdr>
            <w:top w:val="none" w:sz="0" w:space="0" w:color="auto"/>
            <w:left w:val="none" w:sz="0" w:space="0" w:color="auto"/>
            <w:bottom w:val="none" w:sz="0" w:space="0" w:color="auto"/>
            <w:right w:val="none" w:sz="0" w:space="0" w:color="auto"/>
          </w:divBdr>
          <w:divsChild>
            <w:div w:id="598685898">
              <w:marLeft w:val="0"/>
              <w:marRight w:val="0"/>
              <w:marTop w:val="0"/>
              <w:marBottom w:val="0"/>
              <w:divBdr>
                <w:top w:val="none" w:sz="0" w:space="0" w:color="auto"/>
                <w:left w:val="none" w:sz="0" w:space="0" w:color="auto"/>
                <w:bottom w:val="none" w:sz="0" w:space="0" w:color="auto"/>
                <w:right w:val="none" w:sz="0" w:space="0" w:color="auto"/>
              </w:divBdr>
            </w:div>
            <w:div w:id="1077434984">
              <w:marLeft w:val="0"/>
              <w:marRight w:val="0"/>
              <w:marTop w:val="0"/>
              <w:marBottom w:val="0"/>
              <w:divBdr>
                <w:top w:val="none" w:sz="0" w:space="0" w:color="auto"/>
                <w:left w:val="none" w:sz="0" w:space="0" w:color="auto"/>
                <w:bottom w:val="none" w:sz="0" w:space="0" w:color="auto"/>
                <w:right w:val="none" w:sz="0" w:space="0" w:color="auto"/>
              </w:divBdr>
            </w:div>
            <w:div w:id="1203595103">
              <w:marLeft w:val="0"/>
              <w:marRight w:val="0"/>
              <w:marTop w:val="0"/>
              <w:marBottom w:val="0"/>
              <w:divBdr>
                <w:top w:val="none" w:sz="0" w:space="0" w:color="auto"/>
                <w:left w:val="none" w:sz="0" w:space="0" w:color="auto"/>
                <w:bottom w:val="none" w:sz="0" w:space="0" w:color="auto"/>
                <w:right w:val="none" w:sz="0" w:space="0" w:color="auto"/>
              </w:divBdr>
            </w:div>
            <w:div w:id="1608922233">
              <w:marLeft w:val="0"/>
              <w:marRight w:val="0"/>
              <w:marTop w:val="0"/>
              <w:marBottom w:val="0"/>
              <w:divBdr>
                <w:top w:val="none" w:sz="0" w:space="0" w:color="auto"/>
                <w:left w:val="none" w:sz="0" w:space="0" w:color="auto"/>
                <w:bottom w:val="none" w:sz="0" w:space="0" w:color="auto"/>
                <w:right w:val="none" w:sz="0" w:space="0" w:color="auto"/>
              </w:divBdr>
            </w:div>
            <w:div w:id="20569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453">
      <w:bodyDiv w:val="1"/>
      <w:marLeft w:val="0"/>
      <w:marRight w:val="0"/>
      <w:marTop w:val="0"/>
      <w:marBottom w:val="0"/>
      <w:divBdr>
        <w:top w:val="none" w:sz="0" w:space="0" w:color="auto"/>
        <w:left w:val="none" w:sz="0" w:space="0" w:color="auto"/>
        <w:bottom w:val="none" w:sz="0" w:space="0" w:color="auto"/>
        <w:right w:val="none" w:sz="0" w:space="0" w:color="auto"/>
      </w:divBdr>
      <w:divsChild>
        <w:div w:id="1041981918">
          <w:marLeft w:val="0"/>
          <w:marRight w:val="0"/>
          <w:marTop w:val="0"/>
          <w:marBottom w:val="0"/>
          <w:divBdr>
            <w:top w:val="single" w:sz="2" w:space="0" w:color="E3E3E3"/>
            <w:left w:val="single" w:sz="2" w:space="0" w:color="E3E3E3"/>
            <w:bottom w:val="single" w:sz="2" w:space="0" w:color="E3E3E3"/>
            <w:right w:val="single" w:sz="2" w:space="0" w:color="E3E3E3"/>
          </w:divBdr>
          <w:divsChild>
            <w:div w:id="643436226">
              <w:marLeft w:val="0"/>
              <w:marRight w:val="0"/>
              <w:marTop w:val="0"/>
              <w:marBottom w:val="0"/>
              <w:divBdr>
                <w:top w:val="single" w:sz="2" w:space="0" w:color="E3E3E3"/>
                <w:left w:val="single" w:sz="2" w:space="0" w:color="E3E3E3"/>
                <w:bottom w:val="single" w:sz="2" w:space="0" w:color="E3E3E3"/>
                <w:right w:val="single" w:sz="2" w:space="0" w:color="E3E3E3"/>
              </w:divBdr>
              <w:divsChild>
                <w:div w:id="1242330301">
                  <w:marLeft w:val="0"/>
                  <w:marRight w:val="0"/>
                  <w:marTop w:val="0"/>
                  <w:marBottom w:val="0"/>
                  <w:divBdr>
                    <w:top w:val="single" w:sz="2" w:space="0" w:color="E3E3E3"/>
                    <w:left w:val="single" w:sz="2" w:space="0" w:color="E3E3E3"/>
                    <w:bottom w:val="single" w:sz="2" w:space="0" w:color="E3E3E3"/>
                    <w:right w:val="single" w:sz="2" w:space="0" w:color="E3E3E3"/>
                  </w:divBdr>
                  <w:divsChild>
                    <w:div w:id="1118177940">
                      <w:marLeft w:val="0"/>
                      <w:marRight w:val="0"/>
                      <w:marTop w:val="0"/>
                      <w:marBottom w:val="0"/>
                      <w:divBdr>
                        <w:top w:val="single" w:sz="2" w:space="0" w:color="E3E3E3"/>
                        <w:left w:val="single" w:sz="2" w:space="0" w:color="E3E3E3"/>
                        <w:bottom w:val="single" w:sz="2" w:space="0" w:color="E3E3E3"/>
                        <w:right w:val="single" w:sz="2" w:space="0" w:color="E3E3E3"/>
                      </w:divBdr>
                      <w:divsChild>
                        <w:div w:id="63256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812490">
          <w:marLeft w:val="0"/>
          <w:marRight w:val="0"/>
          <w:marTop w:val="0"/>
          <w:marBottom w:val="0"/>
          <w:divBdr>
            <w:top w:val="single" w:sz="2" w:space="0" w:color="E3E3E3"/>
            <w:left w:val="single" w:sz="2" w:space="0" w:color="E3E3E3"/>
            <w:bottom w:val="single" w:sz="2" w:space="0" w:color="E3E3E3"/>
            <w:right w:val="single" w:sz="2" w:space="0" w:color="E3E3E3"/>
          </w:divBdr>
          <w:divsChild>
            <w:div w:id="478379920">
              <w:marLeft w:val="0"/>
              <w:marRight w:val="0"/>
              <w:marTop w:val="0"/>
              <w:marBottom w:val="0"/>
              <w:divBdr>
                <w:top w:val="single" w:sz="2" w:space="0" w:color="E3E3E3"/>
                <w:left w:val="single" w:sz="2" w:space="0" w:color="E3E3E3"/>
                <w:bottom w:val="single" w:sz="2" w:space="0" w:color="E3E3E3"/>
                <w:right w:val="single" w:sz="2" w:space="0" w:color="E3E3E3"/>
              </w:divBdr>
              <w:divsChild>
                <w:div w:id="1829327672">
                  <w:marLeft w:val="0"/>
                  <w:marRight w:val="0"/>
                  <w:marTop w:val="0"/>
                  <w:marBottom w:val="0"/>
                  <w:divBdr>
                    <w:top w:val="single" w:sz="2" w:space="0" w:color="E3E3E3"/>
                    <w:left w:val="single" w:sz="2" w:space="0" w:color="E3E3E3"/>
                    <w:bottom w:val="single" w:sz="2" w:space="0" w:color="E3E3E3"/>
                    <w:right w:val="single" w:sz="2" w:space="0" w:color="E3E3E3"/>
                  </w:divBdr>
                  <w:divsChild>
                    <w:div w:id="882057324">
                      <w:marLeft w:val="0"/>
                      <w:marRight w:val="0"/>
                      <w:marTop w:val="0"/>
                      <w:marBottom w:val="0"/>
                      <w:divBdr>
                        <w:top w:val="single" w:sz="2" w:space="0" w:color="E3E3E3"/>
                        <w:left w:val="single" w:sz="2" w:space="0" w:color="E3E3E3"/>
                        <w:bottom w:val="single" w:sz="2" w:space="0" w:color="E3E3E3"/>
                        <w:right w:val="single" w:sz="2" w:space="0" w:color="E3E3E3"/>
                      </w:divBdr>
                      <w:divsChild>
                        <w:div w:id="148426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455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864070">
      <w:bodyDiv w:val="1"/>
      <w:marLeft w:val="0"/>
      <w:marRight w:val="0"/>
      <w:marTop w:val="0"/>
      <w:marBottom w:val="0"/>
      <w:divBdr>
        <w:top w:val="none" w:sz="0" w:space="0" w:color="auto"/>
        <w:left w:val="none" w:sz="0" w:space="0" w:color="auto"/>
        <w:bottom w:val="none" w:sz="0" w:space="0" w:color="auto"/>
        <w:right w:val="none" w:sz="0" w:space="0" w:color="auto"/>
      </w:divBdr>
    </w:div>
    <w:div w:id="917713594">
      <w:bodyDiv w:val="1"/>
      <w:marLeft w:val="0"/>
      <w:marRight w:val="0"/>
      <w:marTop w:val="0"/>
      <w:marBottom w:val="0"/>
      <w:divBdr>
        <w:top w:val="none" w:sz="0" w:space="0" w:color="auto"/>
        <w:left w:val="none" w:sz="0" w:space="0" w:color="auto"/>
        <w:bottom w:val="none" w:sz="0" w:space="0" w:color="auto"/>
        <w:right w:val="none" w:sz="0" w:space="0" w:color="auto"/>
      </w:divBdr>
      <w:divsChild>
        <w:div w:id="1684739862">
          <w:marLeft w:val="0"/>
          <w:marRight w:val="0"/>
          <w:marTop w:val="0"/>
          <w:marBottom w:val="0"/>
          <w:divBdr>
            <w:top w:val="none" w:sz="0" w:space="0" w:color="auto"/>
            <w:left w:val="none" w:sz="0" w:space="0" w:color="auto"/>
            <w:bottom w:val="none" w:sz="0" w:space="0" w:color="auto"/>
            <w:right w:val="none" w:sz="0" w:space="0" w:color="auto"/>
          </w:divBdr>
          <w:divsChild>
            <w:div w:id="104810153">
              <w:marLeft w:val="0"/>
              <w:marRight w:val="0"/>
              <w:marTop w:val="0"/>
              <w:marBottom w:val="0"/>
              <w:divBdr>
                <w:top w:val="none" w:sz="0" w:space="0" w:color="auto"/>
                <w:left w:val="none" w:sz="0" w:space="0" w:color="auto"/>
                <w:bottom w:val="none" w:sz="0" w:space="0" w:color="auto"/>
                <w:right w:val="none" w:sz="0" w:space="0" w:color="auto"/>
              </w:divBdr>
            </w:div>
            <w:div w:id="455149015">
              <w:marLeft w:val="0"/>
              <w:marRight w:val="0"/>
              <w:marTop w:val="0"/>
              <w:marBottom w:val="0"/>
              <w:divBdr>
                <w:top w:val="none" w:sz="0" w:space="0" w:color="auto"/>
                <w:left w:val="none" w:sz="0" w:space="0" w:color="auto"/>
                <w:bottom w:val="none" w:sz="0" w:space="0" w:color="auto"/>
                <w:right w:val="none" w:sz="0" w:space="0" w:color="auto"/>
              </w:divBdr>
            </w:div>
            <w:div w:id="516508973">
              <w:marLeft w:val="0"/>
              <w:marRight w:val="0"/>
              <w:marTop w:val="0"/>
              <w:marBottom w:val="0"/>
              <w:divBdr>
                <w:top w:val="none" w:sz="0" w:space="0" w:color="auto"/>
                <w:left w:val="none" w:sz="0" w:space="0" w:color="auto"/>
                <w:bottom w:val="none" w:sz="0" w:space="0" w:color="auto"/>
                <w:right w:val="none" w:sz="0" w:space="0" w:color="auto"/>
              </w:divBdr>
            </w:div>
            <w:div w:id="586497027">
              <w:marLeft w:val="0"/>
              <w:marRight w:val="0"/>
              <w:marTop w:val="0"/>
              <w:marBottom w:val="0"/>
              <w:divBdr>
                <w:top w:val="none" w:sz="0" w:space="0" w:color="auto"/>
                <w:left w:val="none" w:sz="0" w:space="0" w:color="auto"/>
                <w:bottom w:val="none" w:sz="0" w:space="0" w:color="auto"/>
                <w:right w:val="none" w:sz="0" w:space="0" w:color="auto"/>
              </w:divBdr>
            </w:div>
            <w:div w:id="587036165">
              <w:marLeft w:val="0"/>
              <w:marRight w:val="0"/>
              <w:marTop w:val="0"/>
              <w:marBottom w:val="0"/>
              <w:divBdr>
                <w:top w:val="none" w:sz="0" w:space="0" w:color="auto"/>
                <w:left w:val="none" w:sz="0" w:space="0" w:color="auto"/>
                <w:bottom w:val="none" w:sz="0" w:space="0" w:color="auto"/>
                <w:right w:val="none" w:sz="0" w:space="0" w:color="auto"/>
              </w:divBdr>
            </w:div>
            <w:div w:id="594557375">
              <w:marLeft w:val="0"/>
              <w:marRight w:val="0"/>
              <w:marTop w:val="0"/>
              <w:marBottom w:val="0"/>
              <w:divBdr>
                <w:top w:val="none" w:sz="0" w:space="0" w:color="auto"/>
                <w:left w:val="none" w:sz="0" w:space="0" w:color="auto"/>
                <w:bottom w:val="none" w:sz="0" w:space="0" w:color="auto"/>
                <w:right w:val="none" w:sz="0" w:space="0" w:color="auto"/>
              </w:divBdr>
            </w:div>
            <w:div w:id="607084318">
              <w:marLeft w:val="0"/>
              <w:marRight w:val="0"/>
              <w:marTop w:val="0"/>
              <w:marBottom w:val="0"/>
              <w:divBdr>
                <w:top w:val="none" w:sz="0" w:space="0" w:color="auto"/>
                <w:left w:val="none" w:sz="0" w:space="0" w:color="auto"/>
                <w:bottom w:val="none" w:sz="0" w:space="0" w:color="auto"/>
                <w:right w:val="none" w:sz="0" w:space="0" w:color="auto"/>
              </w:divBdr>
            </w:div>
            <w:div w:id="862061473">
              <w:marLeft w:val="0"/>
              <w:marRight w:val="0"/>
              <w:marTop w:val="0"/>
              <w:marBottom w:val="0"/>
              <w:divBdr>
                <w:top w:val="none" w:sz="0" w:space="0" w:color="auto"/>
                <w:left w:val="none" w:sz="0" w:space="0" w:color="auto"/>
                <w:bottom w:val="none" w:sz="0" w:space="0" w:color="auto"/>
                <w:right w:val="none" w:sz="0" w:space="0" w:color="auto"/>
              </w:divBdr>
            </w:div>
            <w:div w:id="897934844">
              <w:marLeft w:val="0"/>
              <w:marRight w:val="0"/>
              <w:marTop w:val="0"/>
              <w:marBottom w:val="0"/>
              <w:divBdr>
                <w:top w:val="none" w:sz="0" w:space="0" w:color="auto"/>
                <w:left w:val="none" w:sz="0" w:space="0" w:color="auto"/>
                <w:bottom w:val="none" w:sz="0" w:space="0" w:color="auto"/>
                <w:right w:val="none" w:sz="0" w:space="0" w:color="auto"/>
              </w:divBdr>
            </w:div>
            <w:div w:id="1144158416">
              <w:marLeft w:val="0"/>
              <w:marRight w:val="0"/>
              <w:marTop w:val="0"/>
              <w:marBottom w:val="0"/>
              <w:divBdr>
                <w:top w:val="none" w:sz="0" w:space="0" w:color="auto"/>
                <w:left w:val="none" w:sz="0" w:space="0" w:color="auto"/>
                <w:bottom w:val="none" w:sz="0" w:space="0" w:color="auto"/>
                <w:right w:val="none" w:sz="0" w:space="0" w:color="auto"/>
              </w:divBdr>
            </w:div>
            <w:div w:id="1206913036">
              <w:marLeft w:val="0"/>
              <w:marRight w:val="0"/>
              <w:marTop w:val="0"/>
              <w:marBottom w:val="0"/>
              <w:divBdr>
                <w:top w:val="none" w:sz="0" w:space="0" w:color="auto"/>
                <w:left w:val="none" w:sz="0" w:space="0" w:color="auto"/>
                <w:bottom w:val="none" w:sz="0" w:space="0" w:color="auto"/>
                <w:right w:val="none" w:sz="0" w:space="0" w:color="auto"/>
              </w:divBdr>
            </w:div>
            <w:div w:id="1290666991">
              <w:marLeft w:val="0"/>
              <w:marRight w:val="0"/>
              <w:marTop w:val="0"/>
              <w:marBottom w:val="0"/>
              <w:divBdr>
                <w:top w:val="none" w:sz="0" w:space="0" w:color="auto"/>
                <w:left w:val="none" w:sz="0" w:space="0" w:color="auto"/>
                <w:bottom w:val="none" w:sz="0" w:space="0" w:color="auto"/>
                <w:right w:val="none" w:sz="0" w:space="0" w:color="auto"/>
              </w:divBdr>
            </w:div>
            <w:div w:id="1367559210">
              <w:marLeft w:val="0"/>
              <w:marRight w:val="0"/>
              <w:marTop w:val="0"/>
              <w:marBottom w:val="0"/>
              <w:divBdr>
                <w:top w:val="none" w:sz="0" w:space="0" w:color="auto"/>
                <w:left w:val="none" w:sz="0" w:space="0" w:color="auto"/>
                <w:bottom w:val="none" w:sz="0" w:space="0" w:color="auto"/>
                <w:right w:val="none" w:sz="0" w:space="0" w:color="auto"/>
              </w:divBdr>
            </w:div>
            <w:div w:id="1458452152">
              <w:marLeft w:val="0"/>
              <w:marRight w:val="0"/>
              <w:marTop w:val="0"/>
              <w:marBottom w:val="0"/>
              <w:divBdr>
                <w:top w:val="none" w:sz="0" w:space="0" w:color="auto"/>
                <w:left w:val="none" w:sz="0" w:space="0" w:color="auto"/>
                <w:bottom w:val="none" w:sz="0" w:space="0" w:color="auto"/>
                <w:right w:val="none" w:sz="0" w:space="0" w:color="auto"/>
              </w:divBdr>
            </w:div>
            <w:div w:id="1678383587">
              <w:marLeft w:val="0"/>
              <w:marRight w:val="0"/>
              <w:marTop w:val="0"/>
              <w:marBottom w:val="0"/>
              <w:divBdr>
                <w:top w:val="none" w:sz="0" w:space="0" w:color="auto"/>
                <w:left w:val="none" w:sz="0" w:space="0" w:color="auto"/>
                <w:bottom w:val="none" w:sz="0" w:space="0" w:color="auto"/>
                <w:right w:val="none" w:sz="0" w:space="0" w:color="auto"/>
              </w:divBdr>
            </w:div>
            <w:div w:id="1719666989">
              <w:marLeft w:val="0"/>
              <w:marRight w:val="0"/>
              <w:marTop w:val="0"/>
              <w:marBottom w:val="0"/>
              <w:divBdr>
                <w:top w:val="none" w:sz="0" w:space="0" w:color="auto"/>
                <w:left w:val="none" w:sz="0" w:space="0" w:color="auto"/>
                <w:bottom w:val="none" w:sz="0" w:space="0" w:color="auto"/>
                <w:right w:val="none" w:sz="0" w:space="0" w:color="auto"/>
              </w:divBdr>
            </w:div>
            <w:div w:id="1797216289">
              <w:marLeft w:val="0"/>
              <w:marRight w:val="0"/>
              <w:marTop w:val="0"/>
              <w:marBottom w:val="0"/>
              <w:divBdr>
                <w:top w:val="none" w:sz="0" w:space="0" w:color="auto"/>
                <w:left w:val="none" w:sz="0" w:space="0" w:color="auto"/>
                <w:bottom w:val="none" w:sz="0" w:space="0" w:color="auto"/>
                <w:right w:val="none" w:sz="0" w:space="0" w:color="auto"/>
              </w:divBdr>
            </w:div>
            <w:div w:id="1885361028">
              <w:marLeft w:val="0"/>
              <w:marRight w:val="0"/>
              <w:marTop w:val="0"/>
              <w:marBottom w:val="0"/>
              <w:divBdr>
                <w:top w:val="none" w:sz="0" w:space="0" w:color="auto"/>
                <w:left w:val="none" w:sz="0" w:space="0" w:color="auto"/>
                <w:bottom w:val="none" w:sz="0" w:space="0" w:color="auto"/>
                <w:right w:val="none" w:sz="0" w:space="0" w:color="auto"/>
              </w:divBdr>
            </w:div>
            <w:div w:id="20229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115">
      <w:bodyDiv w:val="1"/>
      <w:marLeft w:val="0"/>
      <w:marRight w:val="0"/>
      <w:marTop w:val="0"/>
      <w:marBottom w:val="0"/>
      <w:divBdr>
        <w:top w:val="none" w:sz="0" w:space="0" w:color="auto"/>
        <w:left w:val="none" w:sz="0" w:space="0" w:color="auto"/>
        <w:bottom w:val="none" w:sz="0" w:space="0" w:color="auto"/>
        <w:right w:val="none" w:sz="0" w:space="0" w:color="auto"/>
      </w:divBdr>
      <w:divsChild>
        <w:div w:id="1657419211">
          <w:marLeft w:val="0"/>
          <w:marRight w:val="0"/>
          <w:marTop w:val="0"/>
          <w:marBottom w:val="0"/>
          <w:divBdr>
            <w:top w:val="none" w:sz="0" w:space="0" w:color="auto"/>
            <w:left w:val="none" w:sz="0" w:space="0" w:color="auto"/>
            <w:bottom w:val="none" w:sz="0" w:space="0" w:color="auto"/>
            <w:right w:val="none" w:sz="0" w:space="0" w:color="auto"/>
          </w:divBdr>
          <w:divsChild>
            <w:div w:id="25954692">
              <w:marLeft w:val="0"/>
              <w:marRight w:val="0"/>
              <w:marTop w:val="0"/>
              <w:marBottom w:val="0"/>
              <w:divBdr>
                <w:top w:val="none" w:sz="0" w:space="0" w:color="auto"/>
                <w:left w:val="none" w:sz="0" w:space="0" w:color="auto"/>
                <w:bottom w:val="none" w:sz="0" w:space="0" w:color="auto"/>
                <w:right w:val="none" w:sz="0" w:space="0" w:color="auto"/>
              </w:divBdr>
            </w:div>
            <w:div w:id="35129681">
              <w:marLeft w:val="0"/>
              <w:marRight w:val="0"/>
              <w:marTop w:val="0"/>
              <w:marBottom w:val="0"/>
              <w:divBdr>
                <w:top w:val="none" w:sz="0" w:space="0" w:color="auto"/>
                <w:left w:val="none" w:sz="0" w:space="0" w:color="auto"/>
                <w:bottom w:val="none" w:sz="0" w:space="0" w:color="auto"/>
                <w:right w:val="none" w:sz="0" w:space="0" w:color="auto"/>
              </w:divBdr>
            </w:div>
            <w:div w:id="179129376">
              <w:marLeft w:val="0"/>
              <w:marRight w:val="0"/>
              <w:marTop w:val="0"/>
              <w:marBottom w:val="0"/>
              <w:divBdr>
                <w:top w:val="none" w:sz="0" w:space="0" w:color="auto"/>
                <w:left w:val="none" w:sz="0" w:space="0" w:color="auto"/>
                <w:bottom w:val="none" w:sz="0" w:space="0" w:color="auto"/>
                <w:right w:val="none" w:sz="0" w:space="0" w:color="auto"/>
              </w:divBdr>
            </w:div>
            <w:div w:id="252278455">
              <w:marLeft w:val="0"/>
              <w:marRight w:val="0"/>
              <w:marTop w:val="0"/>
              <w:marBottom w:val="0"/>
              <w:divBdr>
                <w:top w:val="none" w:sz="0" w:space="0" w:color="auto"/>
                <w:left w:val="none" w:sz="0" w:space="0" w:color="auto"/>
                <w:bottom w:val="none" w:sz="0" w:space="0" w:color="auto"/>
                <w:right w:val="none" w:sz="0" w:space="0" w:color="auto"/>
              </w:divBdr>
            </w:div>
            <w:div w:id="325599145">
              <w:marLeft w:val="0"/>
              <w:marRight w:val="0"/>
              <w:marTop w:val="0"/>
              <w:marBottom w:val="0"/>
              <w:divBdr>
                <w:top w:val="none" w:sz="0" w:space="0" w:color="auto"/>
                <w:left w:val="none" w:sz="0" w:space="0" w:color="auto"/>
                <w:bottom w:val="none" w:sz="0" w:space="0" w:color="auto"/>
                <w:right w:val="none" w:sz="0" w:space="0" w:color="auto"/>
              </w:divBdr>
            </w:div>
            <w:div w:id="340864223">
              <w:marLeft w:val="0"/>
              <w:marRight w:val="0"/>
              <w:marTop w:val="0"/>
              <w:marBottom w:val="0"/>
              <w:divBdr>
                <w:top w:val="none" w:sz="0" w:space="0" w:color="auto"/>
                <w:left w:val="none" w:sz="0" w:space="0" w:color="auto"/>
                <w:bottom w:val="none" w:sz="0" w:space="0" w:color="auto"/>
                <w:right w:val="none" w:sz="0" w:space="0" w:color="auto"/>
              </w:divBdr>
            </w:div>
            <w:div w:id="385760108">
              <w:marLeft w:val="0"/>
              <w:marRight w:val="0"/>
              <w:marTop w:val="0"/>
              <w:marBottom w:val="0"/>
              <w:divBdr>
                <w:top w:val="none" w:sz="0" w:space="0" w:color="auto"/>
                <w:left w:val="none" w:sz="0" w:space="0" w:color="auto"/>
                <w:bottom w:val="none" w:sz="0" w:space="0" w:color="auto"/>
                <w:right w:val="none" w:sz="0" w:space="0" w:color="auto"/>
              </w:divBdr>
            </w:div>
            <w:div w:id="442845855">
              <w:marLeft w:val="0"/>
              <w:marRight w:val="0"/>
              <w:marTop w:val="0"/>
              <w:marBottom w:val="0"/>
              <w:divBdr>
                <w:top w:val="none" w:sz="0" w:space="0" w:color="auto"/>
                <w:left w:val="none" w:sz="0" w:space="0" w:color="auto"/>
                <w:bottom w:val="none" w:sz="0" w:space="0" w:color="auto"/>
                <w:right w:val="none" w:sz="0" w:space="0" w:color="auto"/>
              </w:divBdr>
            </w:div>
            <w:div w:id="449859519">
              <w:marLeft w:val="0"/>
              <w:marRight w:val="0"/>
              <w:marTop w:val="0"/>
              <w:marBottom w:val="0"/>
              <w:divBdr>
                <w:top w:val="none" w:sz="0" w:space="0" w:color="auto"/>
                <w:left w:val="none" w:sz="0" w:space="0" w:color="auto"/>
                <w:bottom w:val="none" w:sz="0" w:space="0" w:color="auto"/>
                <w:right w:val="none" w:sz="0" w:space="0" w:color="auto"/>
              </w:divBdr>
            </w:div>
            <w:div w:id="482743575">
              <w:marLeft w:val="0"/>
              <w:marRight w:val="0"/>
              <w:marTop w:val="0"/>
              <w:marBottom w:val="0"/>
              <w:divBdr>
                <w:top w:val="none" w:sz="0" w:space="0" w:color="auto"/>
                <w:left w:val="none" w:sz="0" w:space="0" w:color="auto"/>
                <w:bottom w:val="none" w:sz="0" w:space="0" w:color="auto"/>
                <w:right w:val="none" w:sz="0" w:space="0" w:color="auto"/>
              </w:divBdr>
            </w:div>
            <w:div w:id="552430138">
              <w:marLeft w:val="0"/>
              <w:marRight w:val="0"/>
              <w:marTop w:val="0"/>
              <w:marBottom w:val="0"/>
              <w:divBdr>
                <w:top w:val="none" w:sz="0" w:space="0" w:color="auto"/>
                <w:left w:val="none" w:sz="0" w:space="0" w:color="auto"/>
                <w:bottom w:val="none" w:sz="0" w:space="0" w:color="auto"/>
                <w:right w:val="none" w:sz="0" w:space="0" w:color="auto"/>
              </w:divBdr>
            </w:div>
            <w:div w:id="628710476">
              <w:marLeft w:val="0"/>
              <w:marRight w:val="0"/>
              <w:marTop w:val="0"/>
              <w:marBottom w:val="0"/>
              <w:divBdr>
                <w:top w:val="none" w:sz="0" w:space="0" w:color="auto"/>
                <w:left w:val="none" w:sz="0" w:space="0" w:color="auto"/>
                <w:bottom w:val="none" w:sz="0" w:space="0" w:color="auto"/>
                <w:right w:val="none" w:sz="0" w:space="0" w:color="auto"/>
              </w:divBdr>
            </w:div>
            <w:div w:id="678700333">
              <w:marLeft w:val="0"/>
              <w:marRight w:val="0"/>
              <w:marTop w:val="0"/>
              <w:marBottom w:val="0"/>
              <w:divBdr>
                <w:top w:val="none" w:sz="0" w:space="0" w:color="auto"/>
                <w:left w:val="none" w:sz="0" w:space="0" w:color="auto"/>
                <w:bottom w:val="none" w:sz="0" w:space="0" w:color="auto"/>
                <w:right w:val="none" w:sz="0" w:space="0" w:color="auto"/>
              </w:divBdr>
            </w:div>
            <w:div w:id="693070779">
              <w:marLeft w:val="0"/>
              <w:marRight w:val="0"/>
              <w:marTop w:val="0"/>
              <w:marBottom w:val="0"/>
              <w:divBdr>
                <w:top w:val="none" w:sz="0" w:space="0" w:color="auto"/>
                <w:left w:val="none" w:sz="0" w:space="0" w:color="auto"/>
                <w:bottom w:val="none" w:sz="0" w:space="0" w:color="auto"/>
                <w:right w:val="none" w:sz="0" w:space="0" w:color="auto"/>
              </w:divBdr>
            </w:div>
            <w:div w:id="760368388">
              <w:marLeft w:val="0"/>
              <w:marRight w:val="0"/>
              <w:marTop w:val="0"/>
              <w:marBottom w:val="0"/>
              <w:divBdr>
                <w:top w:val="none" w:sz="0" w:space="0" w:color="auto"/>
                <w:left w:val="none" w:sz="0" w:space="0" w:color="auto"/>
                <w:bottom w:val="none" w:sz="0" w:space="0" w:color="auto"/>
                <w:right w:val="none" w:sz="0" w:space="0" w:color="auto"/>
              </w:divBdr>
            </w:div>
            <w:div w:id="767775399">
              <w:marLeft w:val="0"/>
              <w:marRight w:val="0"/>
              <w:marTop w:val="0"/>
              <w:marBottom w:val="0"/>
              <w:divBdr>
                <w:top w:val="none" w:sz="0" w:space="0" w:color="auto"/>
                <w:left w:val="none" w:sz="0" w:space="0" w:color="auto"/>
                <w:bottom w:val="none" w:sz="0" w:space="0" w:color="auto"/>
                <w:right w:val="none" w:sz="0" w:space="0" w:color="auto"/>
              </w:divBdr>
            </w:div>
            <w:div w:id="905412004">
              <w:marLeft w:val="0"/>
              <w:marRight w:val="0"/>
              <w:marTop w:val="0"/>
              <w:marBottom w:val="0"/>
              <w:divBdr>
                <w:top w:val="none" w:sz="0" w:space="0" w:color="auto"/>
                <w:left w:val="none" w:sz="0" w:space="0" w:color="auto"/>
                <w:bottom w:val="none" w:sz="0" w:space="0" w:color="auto"/>
                <w:right w:val="none" w:sz="0" w:space="0" w:color="auto"/>
              </w:divBdr>
            </w:div>
            <w:div w:id="973027905">
              <w:marLeft w:val="0"/>
              <w:marRight w:val="0"/>
              <w:marTop w:val="0"/>
              <w:marBottom w:val="0"/>
              <w:divBdr>
                <w:top w:val="none" w:sz="0" w:space="0" w:color="auto"/>
                <w:left w:val="none" w:sz="0" w:space="0" w:color="auto"/>
                <w:bottom w:val="none" w:sz="0" w:space="0" w:color="auto"/>
                <w:right w:val="none" w:sz="0" w:space="0" w:color="auto"/>
              </w:divBdr>
            </w:div>
            <w:div w:id="984817120">
              <w:marLeft w:val="0"/>
              <w:marRight w:val="0"/>
              <w:marTop w:val="0"/>
              <w:marBottom w:val="0"/>
              <w:divBdr>
                <w:top w:val="none" w:sz="0" w:space="0" w:color="auto"/>
                <w:left w:val="none" w:sz="0" w:space="0" w:color="auto"/>
                <w:bottom w:val="none" w:sz="0" w:space="0" w:color="auto"/>
                <w:right w:val="none" w:sz="0" w:space="0" w:color="auto"/>
              </w:divBdr>
            </w:div>
            <w:div w:id="1000088077">
              <w:marLeft w:val="0"/>
              <w:marRight w:val="0"/>
              <w:marTop w:val="0"/>
              <w:marBottom w:val="0"/>
              <w:divBdr>
                <w:top w:val="none" w:sz="0" w:space="0" w:color="auto"/>
                <w:left w:val="none" w:sz="0" w:space="0" w:color="auto"/>
                <w:bottom w:val="none" w:sz="0" w:space="0" w:color="auto"/>
                <w:right w:val="none" w:sz="0" w:space="0" w:color="auto"/>
              </w:divBdr>
            </w:div>
            <w:div w:id="1017079369">
              <w:marLeft w:val="0"/>
              <w:marRight w:val="0"/>
              <w:marTop w:val="0"/>
              <w:marBottom w:val="0"/>
              <w:divBdr>
                <w:top w:val="none" w:sz="0" w:space="0" w:color="auto"/>
                <w:left w:val="none" w:sz="0" w:space="0" w:color="auto"/>
                <w:bottom w:val="none" w:sz="0" w:space="0" w:color="auto"/>
                <w:right w:val="none" w:sz="0" w:space="0" w:color="auto"/>
              </w:divBdr>
            </w:div>
            <w:div w:id="1080980735">
              <w:marLeft w:val="0"/>
              <w:marRight w:val="0"/>
              <w:marTop w:val="0"/>
              <w:marBottom w:val="0"/>
              <w:divBdr>
                <w:top w:val="none" w:sz="0" w:space="0" w:color="auto"/>
                <w:left w:val="none" w:sz="0" w:space="0" w:color="auto"/>
                <w:bottom w:val="none" w:sz="0" w:space="0" w:color="auto"/>
                <w:right w:val="none" w:sz="0" w:space="0" w:color="auto"/>
              </w:divBdr>
            </w:div>
            <w:div w:id="1114714471">
              <w:marLeft w:val="0"/>
              <w:marRight w:val="0"/>
              <w:marTop w:val="0"/>
              <w:marBottom w:val="0"/>
              <w:divBdr>
                <w:top w:val="none" w:sz="0" w:space="0" w:color="auto"/>
                <w:left w:val="none" w:sz="0" w:space="0" w:color="auto"/>
                <w:bottom w:val="none" w:sz="0" w:space="0" w:color="auto"/>
                <w:right w:val="none" w:sz="0" w:space="0" w:color="auto"/>
              </w:divBdr>
            </w:div>
            <w:div w:id="1206454251">
              <w:marLeft w:val="0"/>
              <w:marRight w:val="0"/>
              <w:marTop w:val="0"/>
              <w:marBottom w:val="0"/>
              <w:divBdr>
                <w:top w:val="none" w:sz="0" w:space="0" w:color="auto"/>
                <w:left w:val="none" w:sz="0" w:space="0" w:color="auto"/>
                <w:bottom w:val="none" w:sz="0" w:space="0" w:color="auto"/>
                <w:right w:val="none" w:sz="0" w:space="0" w:color="auto"/>
              </w:divBdr>
            </w:div>
            <w:div w:id="1248346149">
              <w:marLeft w:val="0"/>
              <w:marRight w:val="0"/>
              <w:marTop w:val="0"/>
              <w:marBottom w:val="0"/>
              <w:divBdr>
                <w:top w:val="none" w:sz="0" w:space="0" w:color="auto"/>
                <w:left w:val="none" w:sz="0" w:space="0" w:color="auto"/>
                <w:bottom w:val="none" w:sz="0" w:space="0" w:color="auto"/>
                <w:right w:val="none" w:sz="0" w:space="0" w:color="auto"/>
              </w:divBdr>
            </w:div>
            <w:div w:id="1278561580">
              <w:marLeft w:val="0"/>
              <w:marRight w:val="0"/>
              <w:marTop w:val="0"/>
              <w:marBottom w:val="0"/>
              <w:divBdr>
                <w:top w:val="none" w:sz="0" w:space="0" w:color="auto"/>
                <w:left w:val="none" w:sz="0" w:space="0" w:color="auto"/>
                <w:bottom w:val="none" w:sz="0" w:space="0" w:color="auto"/>
                <w:right w:val="none" w:sz="0" w:space="0" w:color="auto"/>
              </w:divBdr>
            </w:div>
            <w:div w:id="1320689528">
              <w:marLeft w:val="0"/>
              <w:marRight w:val="0"/>
              <w:marTop w:val="0"/>
              <w:marBottom w:val="0"/>
              <w:divBdr>
                <w:top w:val="none" w:sz="0" w:space="0" w:color="auto"/>
                <w:left w:val="none" w:sz="0" w:space="0" w:color="auto"/>
                <w:bottom w:val="none" w:sz="0" w:space="0" w:color="auto"/>
                <w:right w:val="none" w:sz="0" w:space="0" w:color="auto"/>
              </w:divBdr>
            </w:div>
            <w:div w:id="1372992316">
              <w:marLeft w:val="0"/>
              <w:marRight w:val="0"/>
              <w:marTop w:val="0"/>
              <w:marBottom w:val="0"/>
              <w:divBdr>
                <w:top w:val="none" w:sz="0" w:space="0" w:color="auto"/>
                <w:left w:val="none" w:sz="0" w:space="0" w:color="auto"/>
                <w:bottom w:val="none" w:sz="0" w:space="0" w:color="auto"/>
                <w:right w:val="none" w:sz="0" w:space="0" w:color="auto"/>
              </w:divBdr>
            </w:div>
            <w:div w:id="1417942591">
              <w:marLeft w:val="0"/>
              <w:marRight w:val="0"/>
              <w:marTop w:val="0"/>
              <w:marBottom w:val="0"/>
              <w:divBdr>
                <w:top w:val="none" w:sz="0" w:space="0" w:color="auto"/>
                <w:left w:val="none" w:sz="0" w:space="0" w:color="auto"/>
                <w:bottom w:val="none" w:sz="0" w:space="0" w:color="auto"/>
                <w:right w:val="none" w:sz="0" w:space="0" w:color="auto"/>
              </w:divBdr>
            </w:div>
            <w:div w:id="1498611747">
              <w:marLeft w:val="0"/>
              <w:marRight w:val="0"/>
              <w:marTop w:val="0"/>
              <w:marBottom w:val="0"/>
              <w:divBdr>
                <w:top w:val="none" w:sz="0" w:space="0" w:color="auto"/>
                <w:left w:val="none" w:sz="0" w:space="0" w:color="auto"/>
                <w:bottom w:val="none" w:sz="0" w:space="0" w:color="auto"/>
                <w:right w:val="none" w:sz="0" w:space="0" w:color="auto"/>
              </w:divBdr>
            </w:div>
            <w:div w:id="1509637943">
              <w:marLeft w:val="0"/>
              <w:marRight w:val="0"/>
              <w:marTop w:val="0"/>
              <w:marBottom w:val="0"/>
              <w:divBdr>
                <w:top w:val="none" w:sz="0" w:space="0" w:color="auto"/>
                <w:left w:val="none" w:sz="0" w:space="0" w:color="auto"/>
                <w:bottom w:val="none" w:sz="0" w:space="0" w:color="auto"/>
                <w:right w:val="none" w:sz="0" w:space="0" w:color="auto"/>
              </w:divBdr>
            </w:div>
            <w:div w:id="1567181037">
              <w:marLeft w:val="0"/>
              <w:marRight w:val="0"/>
              <w:marTop w:val="0"/>
              <w:marBottom w:val="0"/>
              <w:divBdr>
                <w:top w:val="none" w:sz="0" w:space="0" w:color="auto"/>
                <w:left w:val="none" w:sz="0" w:space="0" w:color="auto"/>
                <w:bottom w:val="none" w:sz="0" w:space="0" w:color="auto"/>
                <w:right w:val="none" w:sz="0" w:space="0" w:color="auto"/>
              </w:divBdr>
            </w:div>
            <w:div w:id="1682662046">
              <w:marLeft w:val="0"/>
              <w:marRight w:val="0"/>
              <w:marTop w:val="0"/>
              <w:marBottom w:val="0"/>
              <w:divBdr>
                <w:top w:val="none" w:sz="0" w:space="0" w:color="auto"/>
                <w:left w:val="none" w:sz="0" w:space="0" w:color="auto"/>
                <w:bottom w:val="none" w:sz="0" w:space="0" w:color="auto"/>
                <w:right w:val="none" w:sz="0" w:space="0" w:color="auto"/>
              </w:divBdr>
            </w:div>
            <w:div w:id="1732462121">
              <w:marLeft w:val="0"/>
              <w:marRight w:val="0"/>
              <w:marTop w:val="0"/>
              <w:marBottom w:val="0"/>
              <w:divBdr>
                <w:top w:val="none" w:sz="0" w:space="0" w:color="auto"/>
                <w:left w:val="none" w:sz="0" w:space="0" w:color="auto"/>
                <w:bottom w:val="none" w:sz="0" w:space="0" w:color="auto"/>
                <w:right w:val="none" w:sz="0" w:space="0" w:color="auto"/>
              </w:divBdr>
            </w:div>
            <w:div w:id="1775127791">
              <w:marLeft w:val="0"/>
              <w:marRight w:val="0"/>
              <w:marTop w:val="0"/>
              <w:marBottom w:val="0"/>
              <w:divBdr>
                <w:top w:val="none" w:sz="0" w:space="0" w:color="auto"/>
                <w:left w:val="none" w:sz="0" w:space="0" w:color="auto"/>
                <w:bottom w:val="none" w:sz="0" w:space="0" w:color="auto"/>
                <w:right w:val="none" w:sz="0" w:space="0" w:color="auto"/>
              </w:divBdr>
            </w:div>
            <w:div w:id="1801339067">
              <w:marLeft w:val="0"/>
              <w:marRight w:val="0"/>
              <w:marTop w:val="0"/>
              <w:marBottom w:val="0"/>
              <w:divBdr>
                <w:top w:val="none" w:sz="0" w:space="0" w:color="auto"/>
                <w:left w:val="none" w:sz="0" w:space="0" w:color="auto"/>
                <w:bottom w:val="none" w:sz="0" w:space="0" w:color="auto"/>
                <w:right w:val="none" w:sz="0" w:space="0" w:color="auto"/>
              </w:divBdr>
            </w:div>
            <w:div w:id="1801798283">
              <w:marLeft w:val="0"/>
              <w:marRight w:val="0"/>
              <w:marTop w:val="0"/>
              <w:marBottom w:val="0"/>
              <w:divBdr>
                <w:top w:val="none" w:sz="0" w:space="0" w:color="auto"/>
                <w:left w:val="none" w:sz="0" w:space="0" w:color="auto"/>
                <w:bottom w:val="none" w:sz="0" w:space="0" w:color="auto"/>
                <w:right w:val="none" w:sz="0" w:space="0" w:color="auto"/>
              </w:divBdr>
            </w:div>
            <w:div w:id="1806041706">
              <w:marLeft w:val="0"/>
              <w:marRight w:val="0"/>
              <w:marTop w:val="0"/>
              <w:marBottom w:val="0"/>
              <w:divBdr>
                <w:top w:val="none" w:sz="0" w:space="0" w:color="auto"/>
                <w:left w:val="none" w:sz="0" w:space="0" w:color="auto"/>
                <w:bottom w:val="none" w:sz="0" w:space="0" w:color="auto"/>
                <w:right w:val="none" w:sz="0" w:space="0" w:color="auto"/>
              </w:divBdr>
            </w:div>
            <w:div w:id="1833712094">
              <w:marLeft w:val="0"/>
              <w:marRight w:val="0"/>
              <w:marTop w:val="0"/>
              <w:marBottom w:val="0"/>
              <w:divBdr>
                <w:top w:val="none" w:sz="0" w:space="0" w:color="auto"/>
                <w:left w:val="none" w:sz="0" w:space="0" w:color="auto"/>
                <w:bottom w:val="none" w:sz="0" w:space="0" w:color="auto"/>
                <w:right w:val="none" w:sz="0" w:space="0" w:color="auto"/>
              </w:divBdr>
            </w:div>
            <w:div w:id="1926572004">
              <w:marLeft w:val="0"/>
              <w:marRight w:val="0"/>
              <w:marTop w:val="0"/>
              <w:marBottom w:val="0"/>
              <w:divBdr>
                <w:top w:val="none" w:sz="0" w:space="0" w:color="auto"/>
                <w:left w:val="none" w:sz="0" w:space="0" w:color="auto"/>
                <w:bottom w:val="none" w:sz="0" w:space="0" w:color="auto"/>
                <w:right w:val="none" w:sz="0" w:space="0" w:color="auto"/>
              </w:divBdr>
            </w:div>
            <w:div w:id="2000890320">
              <w:marLeft w:val="0"/>
              <w:marRight w:val="0"/>
              <w:marTop w:val="0"/>
              <w:marBottom w:val="0"/>
              <w:divBdr>
                <w:top w:val="none" w:sz="0" w:space="0" w:color="auto"/>
                <w:left w:val="none" w:sz="0" w:space="0" w:color="auto"/>
                <w:bottom w:val="none" w:sz="0" w:space="0" w:color="auto"/>
                <w:right w:val="none" w:sz="0" w:space="0" w:color="auto"/>
              </w:divBdr>
            </w:div>
            <w:div w:id="2069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564">
      <w:bodyDiv w:val="1"/>
      <w:marLeft w:val="0"/>
      <w:marRight w:val="0"/>
      <w:marTop w:val="0"/>
      <w:marBottom w:val="0"/>
      <w:divBdr>
        <w:top w:val="none" w:sz="0" w:space="0" w:color="auto"/>
        <w:left w:val="none" w:sz="0" w:space="0" w:color="auto"/>
        <w:bottom w:val="none" w:sz="0" w:space="0" w:color="auto"/>
        <w:right w:val="none" w:sz="0" w:space="0" w:color="auto"/>
      </w:divBdr>
    </w:div>
    <w:div w:id="1005591672">
      <w:bodyDiv w:val="1"/>
      <w:marLeft w:val="0"/>
      <w:marRight w:val="0"/>
      <w:marTop w:val="0"/>
      <w:marBottom w:val="0"/>
      <w:divBdr>
        <w:top w:val="none" w:sz="0" w:space="0" w:color="auto"/>
        <w:left w:val="none" w:sz="0" w:space="0" w:color="auto"/>
        <w:bottom w:val="none" w:sz="0" w:space="0" w:color="auto"/>
        <w:right w:val="none" w:sz="0" w:space="0" w:color="auto"/>
      </w:divBdr>
    </w:div>
    <w:div w:id="1068696543">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144814112">
      <w:bodyDiv w:val="1"/>
      <w:marLeft w:val="0"/>
      <w:marRight w:val="0"/>
      <w:marTop w:val="0"/>
      <w:marBottom w:val="0"/>
      <w:divBdr>
        <w:top w:val="none" w:sz="0" w:space="0" w:color="auto"/>
        <w:left w:val="none" w:sz="0" w:space="0" w:color="auto"/>
        <w:bottom w:val="none" w:sz="0" w:space="0" w:color="auto"/>
        <w:right w:val="none" w:sz="0" w:space="0" w:color="auto"/>
      </w:divBdr>
      <w:divsChild>
        <w:div w:id="661004193">
          <w:marLeft w:val="0"/>
          <w:marRight w:val="0"/>
          <w:marTop w:val="0"/>
          <w:marBottom w:val="0"/>
          <w:divBdr>
            <w:top w:val="none" w:sz="0" w:space="0" w:color="auto"/>
            <w:left w:val="none" w:sz="0" w:space="0" w:color="auto"/>
            <w:bottom w:val="none" w:sz="0" w:space="0" w:color="auto"/>
            <w:right w:val="none" w:sz="0" w:space="0" w:color="auto"/>
          </w:divBdr>
        </w:div>
      </w:divsChild>
    </w:div>
    <w:div w:id="1224292424">
      <w:bodyDiv w:val="1"/>
      <w:marLeft w:val="0"/>
      <w:marRight w:val="0"/>
      <w:marTop w:val="0"/>
      <w:marBottom w:val="0"/>
      <w:divBdr>
        <w:top w:val="none" w:sz="0" w:space="0" w:color="auto"/>
        <w:left w:val="none" w:sz="0" w:space="0" w:color="auto"/>
        <w:bottom w:val="none" w:sz="0" w:space="0" w:color="auto"/>
        <w:right w:val="none" w:sz="0" w:space="0" w:color="auto"/>
      </w:divBdr>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474298961">
      <w:bodyDiv w:val="1"/>
      <w:marLeft w:val="0"/>
      <w:marRight w:val="0"/>
      <w:marTop w:val="0"/>
      <w:marBottom w:val="0"/>
      <w:divBdr>
        <w:top w:val="none" w:sz="0" w:space="0" w:color="auto"/>
        <w:left w:val="none" w:sz="0" w:space="0" w:color="auto"/>
        <w:bottom w:val="none" w:sz="0" w:space="0" w:color="auto"/>
        <w:right w:val="none" w:sz="0" w:space="0" w:color="auto"/>
      </w:divBdr>
    </w:div>
    <w:div w:id="1583562412">
      <w:bodyDiv w:val="1"/>
      <w:marLeft w:val="0"/>
      <w:marRight w:val="0"/>
      <w:marTop w:val="0"/>
      <w:marBottom w:val="0"/>
      <w:divBdr>
        <w:top w:val="none" w:sz="0" w:space="0" w:color="auto"/>
        <w:left w:val="none" w:sz="0" w:space="0" w:color="auto"/>
        <w:bottom w:val="none" w:sz="0" w:space="0" w:color="auto"/>
        <w:right w:val="none" w:sz="0" w:space="0" w:color="auto"/>
      </w:divBdr>
    </w:div>
    <w:div w:id="1771318686">
      <w:bodyDiv w:val="1"/>
      <w:marLeft w:val="0"/>
      <w:marRight w:val="0"/>
      <w:marTop w:val="0"/>
      <w:marBottom w:val="0"/>
      <w:divBdr>
        <w:top w:val="none" w:sz="0" w:space="0" w:color="auto"/>
        <w:left w:val="none" w:sz="0" w:space="0" w:color="auto"/>
        <w:bottom w:val="none" w:sz="0" w:space="0" w:color="auto"/>
        <w:right w:val="none" w:sz="0" w:space="0" w:color="auto"/>
      </w:divBdr>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16670535">
      <w:bodyDiv w:val="1"/>
      <w:marLeft w:val="0"/>
      <w:marRight w:val="0"/>
      <w:marTop w:val="0"/>
      <w:marBottom w:val="0"/>
      <w:divBdr>
        <w:top w:val="none" w:sz="0" w:space="0" w:color="auto"/>
        <w:left w:val="none" w:sz="0" w:space="0" w:color="auto"/>
        <w:bottom w:val="none" w:sz="0" w:space="0" w:color="auto"/>
        <w:right w:val="none" w:sz="0" w:space="0" w:color="auto"/>
      </w:divBdr>
      <w:divsChild>
        <w:div w:id="750084256">
          <w:marLeft w:val="0"/>
          <w:marRight w:val="0"/>
          <w:marTop w:val="0"/>
          <w:marBottom w:val="0"/>
          <w:divBdr>
            <w:top w:val="none" w:sz="0" w:space="0" w:color="auto"/>
            <w:left w:val="none" w:sz="0" w:space="0" w:color="auto"/>
            <w:bottom w:val="none" w:sz="0" w:space="0" w:color="auto"/>
            <w:right w:val="none" w:sz="0" w:space="0" w:color="auto"/>
          </w:divBdr>
          <w:divsChild>
            <w:div w:id="47656941">
              <w:marLeft w:val="0"/>
              <w:marRight w:val="0"/>
              <w:marTop w:val="0"/>
              <w:marBottom w:val="0"/>
              <w:divBdr>
                <w:top w:val="none" w:sz="0" w:space="0" w:color="auto"/>
                <w:left w:val="none" w:sz="0" w:space="0" w:color="auto"/>
                <w:bottom w:val="none" w:sz="0" w:space="0" w:color="auto"/>
                <w:right w:val="none" w:sz="0" w:space="0" w:color="auto"/>
              </w:divBdr>
            </w:div>
            <w:div w:id="75246102">
              <w:marLeft w:val="0"/>
              <w:marRight w:val="0"/>
              <w:marTop w:val="0"/>
              <w:marBottom w:val="0"/>
              <w:divBdr>
                <w:top w:val="none" w:sz="0" w:space="0" w:color="auto"/>
                <w:left w:val="none" w:sz="0" w:space="0" w:color="auto"/>
                <w:bottom w:val="none" w:sz="0" w:space="0" w:color="auto"/>
                <w:right w:val="none" w:sz="0" w:space="0" w:color="auto"/>
              </w:divBdr>
            </w:div>
            <w:div w:id="101187955">
              <w:marLeft w:val="0"/>
              <w:marRight w:val="0"/>
              <w:marTop w:val="0"/>
              <w:marBottom w:val="0"/>
              <w:divBdr>
                <w:top w:val="none" w:sz="0" w:space="0" w:color="auto"/>
                <w:left w:val="none" w:sz="0" w:space="0" w:color="auto"/>
                <w:bottom w:val="none" w:sz="0" w:space="0" w:color="auto"/>
                <w:right w:val="none" w:sz="0" w:space="0" w:color="auto"/>
              </w:divBdr>
            </w:div>
            <w:div w:id="116333740">
              <w:marLeft w:val="0"/>
              <w:marRight w:val="0"/>
              <w:marTop w:val="0"/>
              <w:marBottom w:val="0"/>
              <w:divBdr>
                <w:top w:val="none" w:sz="0" w:space="0" w:color="auto"/>
                <w:left w:val="none" w:sz="0" w:space="0" w:color="auto"/>
                <w:bottom w:val="none" w:sz="0" w:space="0" w:color="auto"/>
                <w:right w:val="none" w:sz="0" w:space="0" w:color="auto"/>
              </w:divBdr>
            </w:div>
            <w:div w:id="139663417">
              <w:marLeft w:val="0"/>
              <w:marRight w:val="0"/>
              <w:marTop w:val="0"/>
              <w:marBottom w:val="0"/>
              <w:divBdr>
                <w:top w:val="none" w:sz="0" w:space="0" w:color="auto"/>
                <w:left w:val="none" w:sz="0" w:space="0" w:color="auto"/>
                <w:bottom w:val="none" w:sz="0" w:space="0" w:color="auto"/>
                <w:right w:val="none" w:sz="0" w:space="0" w:color="auto"/>
              </w:divBdr>
            </w:div>
            <w:div w:id="173149287">
              <w:marLeft w:val="0"/>
              <w:marRight w:val="0"/>
              <w:marTop w:val="0"/>
              <w:marBottom w:val="0"/>
              <w:divBdr>
                <w:top w:val="none" w:sz="0" w:space="0" w:color="auto"/>
                <w:left w:val="none" w:sz="0" w:space="0" w:color="auto"/>
                <w:bottom w:val="none" w:sz="0" w:space="0" w:color="auto"/>
                <w:right w:val="none" w:sz="0" w:space="0" w:color="auto"/>
              </w:divBdr>
            </w:div>
            <w:div w:id="214895137">
              <w:marLeft w:val="0"/>
              <w:marRight w:val="0"/>
              <w:marTop w:val="0"/>
              <w:marBottom w:val="0"/>
              <w:divBdr>
                <w:top w:val="none" w:sz="0" w:space="0" w:color="auto"/>
                <w:left w:val="none" w:sz="0" w:space="0" w:color="auto"/>
                <w:bottom w:val="none" w:sz="0" w:space="0" w:color="auto"/>
                <w:right w:val="none" w:sz="0" w:space="0" w:color="auto"/>
              </w:divBdr>
            </w:div>
            <w:div w:id="265969471">
              <w:marLeft w:val="0"/>
              <w:marRight w:val="0"/>
              <w:marTop w:val="0"/>
              <w:marBottom w:val="0"/>
              <w:divBdr>
                <w:top w:val="none" w:sz="0" w:space="0" w:color="auto"/>
                <w:left w:val="none" w:sz="0" w:space="0" w:color="auto"/>
                <w:bottom w:val="none" w:sz="0" w:space="0" w:color="auto"/>
                <w:right w:val="none" w:sz="0" w:space="0" w:color="auto"/>
              </w:divBdr>
            </w:div>
            <w:div w:id="275868414">
              <w:marLeft w:val="0"/>
              <w:marRight w:val="0"/>
              <w:marTop w:val="0"/>
              <w:marBottom w:val="0"/>
              <w:divBdr>
                <w:top w:val="none" w:sz="0" w:space="0" w:color="auto"/>
                <w:left w:val="none" w:sz="0" w:space="0" w:color="auto"/>
                <w:bottom w:val="none" w:sz="0" w:space="0" w:color="auto"/>
                <w:right w:val="none" w:sz="0" w:space="0" w:color="auto"/>
              </w:divBdr>
            </w:div>
            <w:div w:id="286473653">
              <w:marLeft w:val="0"/>
              <w:marRight w:val="0"/>
              <w:marTop w:val="0"/>
              <w:marBottom w:val="0"/>
              <w:divBdr>
                <w:top w:val="none" w:sz="0" w:space="0" w:color="auto"/>
                <w:left w:val="none" w:sz="0" w:space="0" w:color="auto"/>
                <w:bottom w:val="none" w:sz="0" w:space="0" w:color="auto"/>
                <w:right w:val="none" w:sz="0" w:space="0" w:color="auto"/>
              </w:divBdr>
            </w:div>
            <w:div w:id="314459471">
              <w:marLeft w:val="0"/>
              <w:marRight w:val="0"/>
              <w:marTop w:val="0"/>
              <w:marBottom w:val="0"/>
              <w:divBdr>
                <w:top w:val="none" w:sz="0" w:space="0" w:color="auto"/>
                <w:left w:val="none" w:sz="0" w:space="0" w:color="auto"/>
                <w:bottom w:val="none" w:sz="0" w:space="0" w:color="auto"/>
                <w:right w:val="none" w:sz="0" w:space="0" w:color="auto"/>
              </w:divBdr>
            </w:div>
            <w:div w:id="412239370">
              <w:marLeft w:val="0"/>
              <w:marRight w:val="0"/>
              <w:marTop w:val="0"/>
              <w:marBottom w:val="0"/>
              <w:divBdr>
                <w:top w:val="none" w:sz="0" w:space="0" w:color="auto"/>
                <w:left w:val="none" w:sz="0" w:space="0" w:color="auto"/>
                <w:bottom w:val="none" w:sz="0" w:space="0" w:color="auto"/>
                <w:right w:val="none" w:sz="0" w:space="0" w:color="auto"/>
              </w:divBdr>
            </w:div>
            <w:div w:id="413940083">
              <w:marLeft w:val="0"/>
              <w:marRight w:val="0"/>
              <w:marTop w:val="0"/>
              <w:marBottom w:val="0"/>
              <w:divBdr>
                <w:top w:val="none" w:sz="0" w:space="0" w:color="auto"/>
                <w:left w:val="none" w:sz="0" w:space="0" w:color="auto"/>
                <w:bottom w:val="none" w:sz="0" w:space="0" w:color="auto"/>
                <w:right w:val="none" w:sz="0" w:space="0" w:color="auto"/>
              </w:divBdr>
            </w:div>
            <w:div w:id="554241156">
              <w:marLeft w:val="0"/>
              <w:marRight w:val="0"/>
              <w:marTop w:val="0"/>
              <w:marBottom w:val="0"/>
              <w:divBdr>
                <w:top w:val="none" w:sz="0" w:space="0" w:color="auto"/>
                <w:left w:val="none" w:sz="0" w:space="0" w:color="auto"/>
                <w:bottom w:val="none" w:sz="0" w:space="0" w:color="auto"/>
                <w:right w:val="none" w:sz="0" w:space="0" w:color="auto"/>
              </w:divBdr>
            </w:div>
            <w:div w:id="563183488">
              <w:marLeft w:val="0"/>
              <w:marRight w:val="0"/>
              <w:marTop w:val="0"/>
              <w:marBottom w:val="0"/>
              <w:divBdr>
                <w:top w:val="none" w:sz="0" w:space="0" w:color="auto"/>
                <w:left w:val="none" w:sz="0" w:space="0" w:color="auto"/>
                <w:bottom w:val="none" w:sz="0" w:space="0" w:color="auto"/>
                <w:right w:val="none" w:sz="0" w:space="0" w:color="auto"/>
              </w:divBdr>
            </w:div>
            <w:div w:id="567034542">
              <w:marLeft w:val="0"/>
              <w:marRight w:val="0"/>
              <w:marTop w:val="0"/>
              <w:marBottom w:val="0"/>
              <w:divBdr>
                <w:top w:val="none" w:sz="0" w:space="0" w:color="auto"/>
                <w:left w:val="none" w:sz="0" w:space="0" w:color="auto"/>
                <w:bottom w:val="none" w:sz="0" w:space="0" w:color="auto"/>
                <w:right w:val="none" w:sz="0" w:space="0" w:color="auto"/>
              </w:divBdr>
            </w:div>
            <w:div w:id="584262823">
              <w:marLeft w:val="0"/>
              <w:marRight w:val="0"/>
              <w:marTop w:val="0"/>
              <w:marBottom w:val="0"/>
              <w:divBdr>
                <w:top w:val="none" w:sz="0" w:space="0" w:color="auto"/>
                <w:left w:val="none" w:sz="0" w:space="0" w:color="auto"/>
                <w:bottom w:val="none" w:sz="0" w:space="0" w:color="auto"/>
                <w:right w:val="none" w:sz="0" w:space="0" w:color="auto"/>
              </w:divBdr>
            </w:div>
            <w:div w:id="746658130">
              <w:marLeft w:val="0"/>
              <w:marRight w:val="0"/>
              <w:marTop w:val="0"/>
              <w:marBottom w:val="0"/>
              <w:divBdr>
                <w:top w:val="none" w:sz="0" w:space="0" w:color="auto"/>
                <w:left w:val="none" w:sz="0" w:space="0" w:color="auto"/>
                <w:bottom w:val="none" w:sz="0" w:space="0" w:color="auto"/>
                <w:right w:val="none" w:sz="0" w:space="0" w:color="auto"/>
              </w:divBdr>
            </w:div>
            <w:div w:id="750850984">
              <w:marLeft w:val="0"/>
              <w:marRight w:val="0"/>
              <w:marTop w:val="0"/>
              <w:marBottom w:val="0"/>
              <w:divBdr>
                <w:top w:val="none" w:sz="0" w:space="0" w:color="auto"/>
                <w:left w:val="none" w:sz="0" w:space="0" w:color="auto"/>
                <w:bottom w:val="none" w:sz="0" w:space="0" w:color="auto"/>
                <w:right w:val="none" w:sz="0" w:space="0" w:color="auto"/>
              </w:divBdr>
            </w:div>
            <w:div w:id="802387556">
              <w:marLeft w:val="0"/>
              <w:marRight w:val="0"/>
              <w:marTop w:val="0"/>
              <w:marBottom w:val="0"/>
              <w:divBdr>
                <w:top w:val="none" w:sz="0" w:space="0" w:color="auto"/>
                <w:left w:val="none" w:sz="0" w:space="0" w:color="auto"/>
                <w:bottom w:val="none" w:sz="0" w:space="0" w:color="auto"/>
                <w:right w:val="none" w:sz="0" w:space="0" w:color="auto"/>
              </w:divBdr>
            </w:div>
            <w:div w:id="913979273">
              <w:marLeft w:val="0"/>
              <w:marRight w:val="0"/>
              <w:marTop w:val="0"/>
              <w:marBottom w:val="0"/>
              <w:divBdr>
                <w:top w:val="none" w:sz="0" w:space="0" w:color="auto"/>
                <w:left w:val="none" w:sz="0" w:space="0" w:color="auto"/>
                <w:bottom w:val="none" w:sz="0" w:space="0" w:color="auto"/>
                <w:right w:val="none" w:sz="0" w:space="0" w:color="auto"/>
              </w:divBdr>
            </w:div>
            <w:div w:id="938175589">
              <w:marLeft w:val="0"/>
              <w:marRight w:val="0"/>
              <w:marTop w:val="0"/>
              <w:marBottom w:val="0"/>
              <w:divBdr>
                <w:top w:val="none" w:sz="0" w:space="0" w:color="auto"/>
                <w:left w:val="none" w:sz="0" w:space="0" w:color="auto"/>
                <w:bottom w:val="none" w:sz="0" w:space="0" w:color="auto"/>
                <w:right w:val="none" w:sz="0" w:space="0" w:color="auto"/>
              </w:divBdr>
            </w:div>
            <w:div w:id="990064676">
              <w:marLeft w:val="0"/>
              <w:marRight w:val="0"/>
              <w:marTop w:val="0"/>
              <w:marBottom w:val="0"/>
              <w:divBdr>
                <w:top w:val="none" w:sz="0" w:space="0" w:color="auto"/>
                <w:left w:val="none" w:sz="0" w:space="0" w:color="auto"/>
                <w:bottom w:val="none" w:sz="0" w:space="0" w:color="auto"/>
                <w:right w:val="none" w:sz="0" w:space="0" w:color="auto"/>
              </w:divBdr>
            </w:div>
            <w:div w:id="1015305734">
              <w:marLeft w:val="0"/>
              <w:marRight w:val="0"/>
              <w:marTop w:val="0"/>
              <w:marBottom w:val="0"/>
              <w:divBdr>
                <w:top w:val="none" w:sz="0" w:space="0" w:color="auto"/>
                <w:left w:val="none" w:sz="0" w:space="0" w:color="auto"/>
                <w:bottom w:val="none" w:sz="0" w:space="0" w:color="auto"/>
                <w:right w:val="none" w:sz="0" w:space="0" w:color="auto"/>
              </w:divBdr>
            </w:div>
            <w:div w:id="1048576622">
              <w:marLeft w:val="0"/>
              <w:marRight w:val="0"/>
              <w:marTop w:val="0"/>
              <w:marBottom w:val="0"/>
              <w:divBdr>
                <w:top w:val="none" w:sz="0" w:space="0" w:color="auto"/>
                <w:left w:val="none" w:sz="0" w:space="0" w:color="auto"/>
                <w:bottom w:val="none" w:sz="0" w:space="0" w:color="auto"/>
                <w:right w:val="none" w:sz="0" w:space="0" w:color="auto"/>
              </w:divBdr>
            </w:div>
            <w:div w:id="1189025694">
              <w:marLeft w:val="0"/>
              <w:marRight w:val="0"/>
              <w:marTop w:val="0"/>
              <w:marBottom w:val="0"/>
              <w:divBdr>
                <w:top w:val="none" w:sz="0" w:space="0" w:color="auto"/>
                <w:left w:val="none" w:sz="0" w:space="0" w:color="auto"/>
                <w:bottom w:val="none" w:sz="0" w:space="0" w:color="auto"/>
                <w:right w:val="none" w:sz="0" w:space="0" w:color="auto"/>
              </w:divBdr>
            </w:div>
            <w:div w:id="1189248599">
              <w:marLeft w:val="0"/>
              <w:marRight w:val="0"/>
              <w:marTop w:val="0"/>
              <w:marBottom w:val="0"/>
              <w:divBdr>
                <w:top w:val="none" w:sz="0" w:space="0" w:color="auto"/>
                <w:left w:val="none" w:sz="0" w:space="0" w:color="auto"/>
                <w:bottom w:val="none" w:sz="0" w:space="0" w:color="auto"/>
                <w:right w:val="none" w:sz="0" w:space="0" w:color="auto"/>
              </w:divBdr>
            </w:div>
            <w:div w:id="1260021989">
              <w:marLeft w:val="0"/>
              <w:marRight w:val="0"/>
              <w:marTop w:val="0"/>
              <w:marBottom w:val="0"/>
              <w:divBdr>
                <w:top w:val="none" w:sz="0" w:space="0" w:color="auto"/>
                <w:left w:val="none" w:sz="0" w:space="0" w:color="auto"/>
                <w:bottom w:val="none" w:sz="0" w:space="0" w:color="auto"/>
                <w:right w:val="none" w:sz="0" w:space="0" w:color="auto"/>
              </w:divBdr>
            </w:div>
            <w:div w:id="1376272258">
              <w:marLeft w:val="0"/>
              <w:marRight w:val="0"/>
              <w:marTop w:val="0"/>
              <w:marBottom w:val="0"/>
              <w:divBdr>
                <w:top w:val="none" w:sz="0" w:space="0" w:color="auto"/>
                <w:left w:val="none" w:sz="0" w:space="0" w:color="auto"/>
                <w:bottom w:val="none" w:sz="0" w:space="0" w:color="auto"/>
                <w:right w:val="none" w:sz="0" w:space="0" w:color="auto"/>
              </w:divBdr>
            </w:div>
            <w:div w:id="1442459097">
              <w:marLeft w:val="0"/>
              <w:marRight w:val="0"/>
              <w:marTop w:val="0"/>
              <w:marBottom w:val="0"/>
              <w:divBdr>
                <w:top w:val="none" w:sz="0" w:space="0" w:color="auto"/>
                <w:left w:val="none" w:sz="0" w:space="0" w:color="auto"/>
                <w:bottom w:val="none" w:sz="0" w:space="0" w:color="auto"/>
                <w:right w:val="none" w:sz="0" w:space="0" w:color="auto"/>
              </w:divBdr>
            </w:div>
            <w:div w:id="1587570805">
              <w:marLeft w:val="0"/>
              <w:marRight w:val="0"/>
              <w:marTop w:val="0"/>
              <w:marBottom w:val="0"/>
              <w:divBdr>
                <w:top w:val="none" w:sz="0" w:space="0" w:color="auto"/>
                <w:left w:val="none" w:sz="0" w:space="0" w:color="auto"/>
                <w:bottom w:val="none" w:sz="0" w:space="0" w:color="auto"/>
                <w:right w:val="none" w:sz="0" w:space="0" w:color="auto"/>
              </w:divBdr>
            </w:div>
            <w:div w:id="1622496074">
              <w:marLeft w:val="0"/>
              <w:marRight w:val="0"/>
              <w:marTop w:val="0"/>
              <w:marBottom w:val="0"/>
              <w:divBdr>
                <w:top w:val="none" w:sz="0" w:space="0" w:color="auto"/>
                <w:left w:val="none" w:sz="0" w:space="0" w:color="auto"/>
                <w:bottom w:val="none" w:sz="0" w:space="0" w:color="auto"/>
                <w:right w:val="none" w:sz="0" w:space="0" w:color="auto"/>
              </w:divBdr>
            </w:div>
            <w:div w:id="1743334771">
              <w:marLeft w:val="0"/>
              <w:marRight w:val="0"/>
              <w:marTop w:val="0"/>
              <w:marBottom w:val="0"/>
              <w:divBdr>
                <w:top w:val="none" w:sz="0" w:space="0" w:color="auto"/>
                <w:left w:val="none" w:sz="0" w:space="0" w:color="auto"/>
                <w:bottom w:val="none" w:sz="0" w:space="0" w:color="auto"/>
                <w:right w:val="none" w:sz="0" w:space="0" w:color="auto"/>
              </w:divBdr>
            </w:div>
            <w:div w:id="1752896383">
              <w:marLeft w:val="0"/>
              <w:marRight w:val="0"/>
              <w:marTop w:val="0"/>
              <w:marBottom w:val="0"/>
              <w:divBdr>
                <w:top w:val="none" w:sz="0" w:space="0" w:color="auto"/>
                <w:left w:val="none" w:sz="0" w:space="0" w:color="auto"/>
                <w:bottom w:val="none" w:sz="0" w:space="0" w:color="auto"/>
                <w:right w:val="none" w:sz="0" w:space="0" w:color="auto"/>
              </w:divBdr>
            </w:div>
            <w:div w:id="1858545176">
              <w:marLeft w:val="0"/>
              <w:marRight w:val="0"/>
              <w:marTop w:val="0"/>
              <w:marBottom w:val="0"/>
              <w:divBdr>
                <w:top w:val="none" w:sz="0" w:space="0" w:color="auto"/>
                <w:left w:val="none" w:sz="0" w:space="0" w:color="auto"/>
                <w:bottom w:val="none" w:sz="0" w:space="0" w:color="auto"/>
                <w:right w:val="none" w:sz="0" w:space="0" w:color="auto"/>
              </w:divBdr>
            </w:div>
            <w:div w:id="1870215107">
              <w:marLeft w:val="0"/>
              <w:marRight w:val="0"/>
              <w:marTop w:val="0"/>
              <w:marBottom w:val="0"/>
              <w:divBdr>
                <w:top w:val="none" w:sz="0" w:space="0" w:color="auto"/>
                <w:left w:val="none" w:sz="0" w:space="0" w:color="auto"/>
                <w:bottom w:val="none" w:sz="0" w:space="0" w:color="auto"/>
                <w:right w:val="none" w:sz="0" w:space="0" w:color="auto"/>
              </w:divBdr>
            </w:div>
            <w:div w:id="1972130403">
              <w:marLeft w:val="0"/>
              <w:marRight w:val="0"/>
              <w:marTop w:val="0"/>
              <w:marBottom w:val="0"/>
              <w:divBdr>
                <w:top w:val="none" w:sz="0" w:space="0" w:color="auto"/>
                <w:left w:val="none" w:sz="0" w:space="0" w:color="auto"/>
                <w:bottom w:val="none" w:sz="0" w:space="0" w:color="auto"/>
                <w:right w:val="none" w:sz="0" w:space="0" w:color="auto"/>
              </w:divBdr>
            </w:div>
            <w:div w:id="2031446054">
              <w:marLeft w:val="0"/>
              <w:marRight w:val="0"/>
              <w:marTop w:val="0"/>
              <w:marBottom w:val="0"/>
              <w:divBdr>
                <w:top w:val="none" w:sz="0" w:space="0" w:color="auto"/>
                <w:left w:val="none" w:sz="0" w:space="0" w:color="auto"/>
                <w:bottom w:val="none" w:sz="0" w:space="0" w:color="auto"/>
                <w:right w:val="none" w:sz="0" w:space="0" w:color="auto"/>
              </w:divBdr>
            </w:div>
            <w:div w:id="2054764496">
              <w:marLeft w:val="0"/>
              <w:marRight w:val="0"/>
              <w:marTop w:val="0"/>
              <w:marBottom w:val="0"/>
              <w:divBdr>
                <w:top w:val="none" w:sz="0" w:space="0" w:color="auto"/>
                <w:left w:val="none" w:sz="0" w:space="0" w:color="auto"/>
                <w:bottom w:val="none" w:sz="0" w:space="0" w:color="auto"/>
                <w:right w:val="none" w:sz="0" w:space="0" w:color="auto"/>
              </w:divBdr>
            </w:div>
            <w:div w:id="2087800997">
              <w:marLeft w:val="0"/>
              <w:marRight w:val="0"/>
              <w:marTop w:val="0"/>
              <w:marBottom w:val="0"/>
              <w:divBdr>
                <w:top w:val="none" w:sz="0" w:space="0" w:color="auto"/>
                <w:left w:val="none" w:sz="0" w:space="0" w:color="auto"/>
                <w:bottom w:val="none" w:sz="0" w:space="0" w:color="auto"/>
                <w:right w:val="none" w:sz="0" w:space="0" w:color="auto"/>
              </w:divBdr>
            </w:div>
            <w:div w:id="21075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 w:id="2125417106">
      <w:bodyDiv w:val="1"/>
      <w:marLeft w:val="0"/>
      <w:marRight w:val="0"/>
      <w:marTop w:val="0"/>
      <w:marBottom w:val="0"/>
      <w:divBdr>
        <w:top w:val="none" w:sz="0" w:space="0" w:color="auto"/>
        <w:left w:val="none" w:sz="0" w:space="0" w:color="auto"/>
        <w:bottom w:val="none" w:sz="0" w:space="0" w:color="auto"/>
        <w:right w:val="none" w:sz="0" w:space="0" w:color="auto"/>
      </w:divBdr>
      <w:divsChild>
        <w:div w:id="580410454">
          <w:marLeft w:val="0"/>
          <w:marRight w:val="0"/>
          <w:marTop w:val="0"/>
          <w:marBottom w:val="0"/>
          <w:divBdr>
            <w:top w:val="none" w:sz="0" w:space="0" w:color="auto"/>
            <w:left w:val="none" w:sz="0" w:space="0" w:color="auto"/>
            <w:bottom w:val="none" w:sz="0" w:space="0" w:color="auto"/>
            <w:right w:val="none" w:sz="0" w:space="0" w:color="auto"/>
          </w:divBdr>
          <w:divsChild>
            <w:div w:id="107554602">
              <w:marLeft w:val="0"/>
              <w:marRight w:val="0"/>
              <w:marTop w:val="0"/>
              <w:marBottom w:val="0"/>
              <w:divBdr>
                <w:top w:val="none" w:sz="0" w:space="0" w:color="auto"/>
                <w:left w:val="none" w:sz="0" w:space="0" w:color="auto"/>
                <w:bottom w:val="none" w:sz="0" w:space="0" w:color="auto"/>
                <w:right w:val="none" w:sz="0" w:space="0" w:color="auto"/>
              </w:divBdr>
            </w:div>
            <w:div w:id="180827078">
              <w:marLeft w:val="0"/>
              <w:marRight w:val="0"/>
              <w:marTop w:val="0"/>
              <w:marBottom w:val="0"/>
              <w:divBdr>
                <w:top w:val="none" w:sz="0" w:space="0" w:color="auto"/>
                <w:left w:val="none" w:sz="0" w:space="0" w:color="auto"/>
                <w:bottom w:val="none" w:sz="0" w:space="0" w:color="auto"/>
                <w:right w:val="none" w:sz="0" w:space="0" w:color="auto"/>
              </w:divBdr>
            </w:div>
            <w:div w:id="321660042">
              <w:marLeft w:val="0"/>
              <w:marRight w:val="0"/>
              <w:marTop w:val="0"/>
              <w:marBottom w:val="0"/>
              <w:divBdr>
                <w:top w:val="none" w:sz="0" w:space="0" w:color="auto"/>
                <w:left w:val="none" w:sz="0" w:space="0" w:color="auto"/>
                <w:bottom w:val="none" w:sz="0" w:space="0" w:color="auto"/>
                <w:right w:val="none" w:sz="0" w:space="0" w:color="auto"/>
              </w:divBdr>
            </w:div>
            <w:div w:id="350037242">
              <w:marLeft w:val="0"/>
              <w:marRight w:val="0"/>
              <w:marTop w:val="0"/>
              <w:marBottom w:val="0"/>
              <w:divBdr>
                <w:top w:val="none" w:sz="0" w:space="0" w:color="auto"/>
                <w:left w:val="none" w:sz="0" w:space="0" w:color="auto"/>
                <w:bottom w:val="none" w:sz="0" w:space="0" w:color="auto"/>
                <w:right w:val="none" w:sz="0" w:space="0" w:color="auto"/>
              </w:divBdr>
            </w:div>
            <w:div w:id="397020281">
              <w:marLeft w:val="0"/>
              <w:marRight w:val="0"/>
              <w:marTop w:val="0"/>
              <w:marBottom w:val="0"/>
              <w:divBdr>
                <w:top w:val="none" w:sz="0" w:space="0" w:color="auto"/>
                <w:left w:val="none" w:sz="0" w:space="0" w:color="auto"/>
                <w:bottom w:val="none" w:sz="0" w:space="0" w:color="auto"/>
                <w:right w:val="none" w:sz="0" w:space="0" w:color="auto"/>
              </w:divBdr>
            </w:div>
            <w:div w:id="450979657">
              <w:marLeft w:val="0"/>
              <w:marRight w:val="0"/>
              <w:marTop w:val="0"/>
              <w:marBottom w:val="0"/>
              <w:divBdr>
                <w:top w:val="none" w:sz="0" w:space="0" w:color="auto"/>
                <w:left w:val="none" w:sz="0" w:space="0" w:color="auto"/>
                <w:bottom w:val="none" w:sz="0" w:space="0" w:color="auto"/>
                <w:right w:val="none" w:sz="0" w:space="0" w:color="auto"/>
              </w:divBdr>
            </w:div>
            <w:div w:id="630483155">
              <w:marLeft w:val="0"/>
              <w:marRight w:val="0"/>
              <w:marTop w:val="0"/>
              <w:marBottom w:val="0"/>
              <w:divBdr>
                <w:top w:val="none" w:sz="0" w:space="0" w:color="auto"/>
                <w:left w:val="none" w:sz="0" w:space="0" w:color="auto"/>
                <w:bottom w:val="none" w:sz="0" w:space="0" w:color="auto"/>
                <w:right w:val="none" w:sz="0" w:space="0" w:color="auto"/>
              </w:divBdr>
            </w:div>
            <w:div w:id="797801704">
              <w:marLeft w:val="0"/>
              <w:marRight w:val="0"/>
              <w:marTop w:val="0"/>
              <w:marBottom w:val="0"/>
              <w:divBdr>
                <w:top w:val="none" w:sz="0" w:space="0" w:color="auto"/>
                <w:left w:val="none" w:sz="0" w:space="0" w:color="auto"/>
                <w:bottom w:val="none" w:sz="0" w:space="0" w:color="auto"/>
                <w:right w:val="none" w:sz="0" w:space="0" w:color="auto"/>
              </w:divBdr>
            </w:div>
            <w:div w:id="866679290">
              <w:marLeft w:val="0"/>
              <w:marRight w:val="0"/>
              <w:marTop w:val="0"/>
              <w:marBottom w:val="0"/>
              <w:divBdr>
                <w:top w:val="none" w:sz="0" w:space="0" w:color="auto"/>
                <w:left w:val="none" w:sz="0" w:space="0" w:color="auto"/>
                <w:bottom w:val="none" w:sz="0" w:space="0" w:color="auto"/>
                <w:right w:val="none" w:sz="0" w:space="0" w:color="auto"/>
              </w:divBdr>
            </w:div>
            <w:div w:id="1034500009">
              <w:marLeft w:val="0"/>
              <w:marRight w:val="0"/>
              <w:marTop w:val="0"/>
              <w:marBottom w:val="0"/>
              <w:divBdr>
                <w:top w:val="none" w:sz="0" w:space="0" w:color="auto"/>
                <w:left w:val="none" w:sz="0" w:space="0" w:color="auto"/>
                <w:bottom w:val="none" w:sz="0" w:space="0" w:color="auto"/>
                <w:right w:val="none" w:sz="0" w:space="0" w:color="auto"/>
              </w:divBdr>
            </w:div>
            <w:div w:id="1081950881">
              <w:marLeft w:val="0"/>
              <w:marRight w:val="0"/>
              <w:marTop w:val="0"/>
              <w:marBottom w:val="0"/>
              <w:divBdr>
                <w:top w:val="none" w:sz="0" w:space="0" w:color="auto"/>
                <w:left w:val="none" w:sz="0" w:space="0" w:color="auto"/>
                <w:bottom w:val="none" w:sz="0" w:space="0" w:color="auto"/>
                <w:right w:val="none" w:sz="0" w:space="0" w:color="auto"/>
              </w:divBdr>
            </w:div>
            <w:div w:id="1219395542">
              <w:marLeft w:val="0"/>
              <w:marRight w:val="0"/>
              <w:marTop w:val="0"/>
              <w:marBottom w:val="0"/>
              <w:divBdr>
                <w:top w:val="none" w:sz="0" w:space="0" w:color="auto"/>
                <w:left w:val="none" w:sz="0" w:space="0" w:color="auto"/>
                <w:bottom w:val="none" w:sz="0" w:space="0" w:color="auto"/>
                <w:right w:val="none" w:sz="0" w:space="0" w:color="auto"/>
              </w:divBdr>
            </w:div>
            <w:div w:id="1221747528">
              <w:marLeft w:val="0"/>
              <w:marRight w:val="0"/>
              <w:marTop w:val="0"/>
              <w:marBottom w:val="0"/>
              <w:divBdr>
                <w:top w:val="none" w:sz="0" w:space="0" w:color="auto"/>
                <w:left w:val="none" w:sz="0" w:space="0" w:color="auto"/>
                <w:bottom w:val="none" w:sz="0" w:space="0" w:color="auto"/>
                <w:right w:val="none" w:sz="0" w:space="0" w:color="auto"/>
              </w:divBdr>
            </w:div>
            <w:div w:id="1492260765">
              <w:marLeft w:val="0"/>
              <w:marRight w:val="0"/>
              <w:marTop w:val="0"/>
              <w:marBottom w:val="0"/>
              <w:divBdr>
                <w:top w:val="none" w:sz="0" w:space="0" w:color="auto"/>
                <w:left w:val="none" w:sz="0" w:space="0" w:color="auto"/>
                <w:bottom w:val="none" w:sz="0" w:space="0" w:color="auto"/>
                <w:right w:val="none" w:sz="0" w:space="0" w:color="auto"/>
              </w:divBdr>
            </w:div>
            <w:div w:id="1525746554">
              <w:marLeft w:val="0"/>
              <w:marRight w:val="0"/>
              <w:marTop w:val="0"/>
              <w:marBottom w:val="0"/>
              <w:divBdr>
                <w:top w:val="none" w:sz="0" w:space="0" w:color="auto"/>
                <w:left w:val="none" w:sz="0" w:space="0" w:color="auto"/>
                <w:bottom w:val="none" w:sz="0" w:space="0" w:color="auto"/>
                <w:right w:val="none" w:sz="0" w:space="0" w:color="auto"/>
              </w:divBdr>
            </w:div>
            <w:div w:id="1534421764">
              <w:marLeft w:val="0"/>
              <w:marRight w:val="0"/>
              <w:marTop w:val="0"/>
              <w:marBottom w:val="0"/>
              <w:divBdr>
                <w:top w:val="none" w:sz="0" w:space="0" w:color="auto"/>
                <w:left w:val="none" w:sz="0" w:space="0" w:color="auto"/>
                <w:bottom w:val="none" w:sz="0" w:space="0" w:color="auto"/>
                <w:right w:val="none" w:sz="0" w:space="0" w:color="auto"/>
              </w:divBdr>
            </w:div>
            <w:div w:id="1635865475">
              <w:marLeft w:val="0"/>
              <w:marRight w:val="0"/>
              <w:marTop w:val="0"/>
              <w:marBottom w:val="0"/>
              <w:divBdr>
                <w:top w:val="none" w:sz="0" w:space="0" w:color="auto"/>
                <w:left w:val="none" w:sz="0" w:space="0" w:color="auto"/>
                <w:bottom w:val="none" w:sz="0" w:space="0" w:color="auto"/>
                <w:right w:val="none" w:sz="0" w:space="0" w:color="auto"/>
              </w:divBdr>
            </w:div>
            <w:div w:id="1770155840">
              <w:marLeft w:val="0"/>
              <w:marRight w:val="0"/>
              <w:marTop w:val="0"/>
              <w:marBottom w:val="0"/>
              <w:divBdr>
                <w:top w:val="none" w:sz="0" w:space="0" w:color="auto"/>
                <w:left w:val="none" w:sz="0" w:space="0" w:color="auto"/>
                <w:bottom w:val="none" w:sz="0" w:space="0" w:color="auto"/>
                <w:right w:val="none" w:sz="0" w:space="0" w:color="auto"/>
              </w:divBdr>
            </w:div>
            <w:div w:id="1896433727">
              <w:marLeft w:val="0"/>
              <w:marRight w:val="0"/>
              <w:marTop w:val="0"/>
              <w:marBottom w:val="0"/>
              <w:divBdr>
                <w:top w:val="none" w:sz="0" w:space="0" w:color="auto"/>
                <w:left w:val="none" w:sz="0" w:space="0" w:color="auto"/>
                <w:bottom w:val="none" w:sz="0" w:space="0" w:color="auto"/>
                <w:right w:val="none" w:sz="0" w:space="0" w:color="auto"/>
              </w:divBdr>
            </w:div>
            <w:div w:id="1902787021">
              <w:marLeft w:val="0"/>
              <w:marRight w:val="0"/>
              <w:marTop w:val="0"/>
              <w:marBottom w:val="0"/>
              <w:divBdr>
                <w:top w:val="none" w:sz="0" w:space="0" w:color="auto"/>
                <w:left w:val="none" w:sz="0" w:space="0" w:color="auto"/>
                <w:bottom w:val="none" w:sz="0" w:space="0" w:color="auto"/>
                <w:right w:val="none" w:sz="0" w:space="0" w:color="auto"/>
              </w:divBdr>
            </w:div>
            <w:div w:id="2021658731">
              <w:marLeft w:val="0"/>
              <w:marRight w:val="0"/>
              <w:marTop w:val="0"/>
              <w:marBottom w:val="0"/>
              <w:divBdr>
                <w:top w:val="none" w:sz="0" w:space="0" w:color="auto"/>
                <w:left w:val="none" w:sz="0" w:space="0" w:color="auto"/>
                <w:bottom w:val="none" w:sz="0" w:space="0" w:color="auto"/>
                <w:right w:val="none" w:sz="0" w:space="0" w:color="auto"/>
              </w:divBdr>
            </w:div>
            <w:div w:id="2066877977">
              <w:marLeft w:val="0"/>
              <w:marRight w:val="0"/>
              <w:marTop w:val="0"/>
              <w:marBottom w:val="0"/>
              <w:divBdr>
                <w:top w:val="none" w:sz="0" w:space="0" w:color="auto"/>
                <w:left w:val="none" w:sz="0" w:space="0" w:color="auto"/>
                <w:bottom w:val="none" w:sz="0" w:space="0" w:color="auto"/>
                <w:right w:val="none" w:sz="0" w:space="0" w:color="auto"/>
              </w:divBdr>
            </w:div>
            <w:div w:id="20765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lectronics-tutorials.ws/filter/filter_1.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MODELE-POPPI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E4F49A9A4B4260AD3732655AB0819B"/>
        <w:category>
          <w:name w:val="Général"/>
          <w:gallery w:val="placeholder"/>
        </w:category>
        <w:types>
          <w:type w:val="bbPlcHdr"/>
        </w:types>
        <w:behaviors>
          <w:behavior w:val="content"/>
        </w:behaviors>
        <w:guid w:val="{858AFEB2-F3D3-442F-A67D-3402939CA188}"/>
      </w:docPartPr>
      <w:docPartBody>
        <w:p w:rsidR="00086E8E" w:rsidRDefault="00140291">
          <w:pPr>
            <w:pStyle w:val="8DE4F49A9A4B4260AD3732655AB0819B"/>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3A"/>
    <w:rsid w:val="00086C33"/>
    <w:rsid w:val="00086E8E"/>
    <w:rsid w:val="000F5BAA"/>
    <w:rsid w:val="00140291"/>
    <w:rsid w:val="00247E81"/>
    <w:rsid w:val="00601FA2"/>
    <w:rsid w:val="0070283A"/>
    <w:rsid w:val="007B5B1F"/>
    <w:rsid w:val="007E4182"/>
    <w:rsid w:val="00861F20"/>
    <w:rsid w:val="008B7EB8"/>
    <w:rsid w:val="009644EF"/>
    <w:rsid w:val="009826CF"/>
    <w:rsid w:val="00AB6BE1"/>
    <w:rsid w:val="00B44BD4"/>
    <w:rsid w:val="00BE3AC9"/>
    <w:rsid w:val="00C330CE"/>
    <w:rsid w:val="00CA4397"/>
    <w:rsid w:val="00D071D1"/>
    <w:rsid w:val="00E4755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B5B1F"/>
    <w:rPr>
      <w:color w:val="808080"/>
    </w:rPr>
  </w:style>
  <w:style w:type="paragraph" w:customStyle="1" w:styleId="8DE4F49A9A4B4260AD3732655AB0819B">
    <w:name w:val="8DE4F49A9A4B4260AD3732655AB08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MODELE-POPPINS</Template>
  <TotalTime>300</TotalTime>
  <Pages>1</Pages>
  <Words>666</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Lab-03-Sensor Robotics</vt:lpstr>
    </vt:vector>
  </TitlesOfParts>
  <Company/>
  <LinksUpToDate>false</LinksUpToDate>
  <CharactersWithSpaces>4327</CharactersWithSpaces>
  <SharedDoc>false</SharedDoc>
  <HLinks>
    <vt:vector size="6" baseType="variant">
      <vt:variant>
        <vt:i4>5242948</vt:i4>
      </vt:variant>
      <vt:variant>
        <vt:i4>0</vt:i4>
      </vt:variant>
      <vt:variant>
        <vt:i4>0</vt:i4>
      </vt:variant>
      <vt:variant>
        <vt:i4>5</vt:i4>
      </vt:variant>
      <vt:variant>
        <vt:lpwstr>matlab:matlab.lang.internal.introspective.errorDocCallback('horzcat')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Lab-05-Ultrasound</dc:title>
  <dc:subject/>
  <dc:creator>user</dc:creator>
  <cp:keywords/>
  <dc:description/>
  <cp:lastModifiedBy>Alexis Gibert</cp:lastModifiedBy>
  <cp:revision>76</cp:revision>
  <cp:lastPrinted>2024-04-10T07:46:00Z</cp:lastPrinted>
  <dcterms:created xsi:type="dcterms:W3CDTF">2024-04-12T10:28:00Z</dcterms:created>
  <dcterms:modified xsi:type="dcterms:W3CDTF">2024-04-18T09:46:00Z</dcterms:modified>
</cp:coreProperties>
</file>