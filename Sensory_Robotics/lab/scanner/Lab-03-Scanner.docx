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864569"/>
    <w:bookmarkEnd w:id="0"/>
    <w:p w14:paraId="62E67BE4" w14:textId="0CA59C03" w:rsidR="00BC4250" w:rsidRPr="00774C9D" w:rsidRDefault="00000000" w:rsidP="00BC4250">
      <w:pPr>
        <w:pStyle w:val="Titre"/>
        <w:rPr>
          <w:rFonts w:hint="eastAsia"/>
          <w:lang w:val="en-US"/>
        </w:rPr>
      </w:pPr>
      <w:sdt>
        <w:sdtPr>
          <w:rPr>
            <w:lang w:val="en-US"/>
          </w:rPr>
          <w:alias w:val="Titre "/>
          <w:tag w:val=""/>
          <w:id w:val="1311910653"/>
          <w:placeholder>
            <w:docPart w:val="8DE4F49A9A4B4260AD3732655AB081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B754A" w:rsidRPr="00774C9D">
            <w:rPr>
              <w:lang w:val="en-US"/>
            </w:rPr>
            <w:t>Lab-0</w:t>
          </w:r>
          <w:r w:rsidR="001F1697">
            <w:rPr>
              <w:lang w:val="en-US"/>
            </w:rPr>
            <w:t>3</w:t>
          </w:r>
          <w:r w:rsidR="006B754A" w:rsidRPr="00774C9D">
            <w:rPr>
              <w:lang w:val="en-US"/>
            </w:rPr>
            <w:t>-Sensor Robotics</w:t>
          </w:r>
        </w:sdtContent>
      </w:sdt>
    </w:p>
    <w:p w14:paraId="78DD8991" w14:textId="5CFEA4DF" w:rsidR="005E6A01" w:rsidRDefault="00097457" w:rsidP="00F43548">
      <w:pPr>
        <w:rPr>
          <w:lang w:val="en-US"/>
        </w:rPr>
      </w:pPr>
      <w:r>
        <w:rPr>
          <w:lang w:val="en-US"/>
        </w:rPr>
        <w:t>Students: Alexis GIBERT / Souha GHAZOUANI</w:t>
      </w:r>
    </w:p>
    <w:p w14:paraId="4A137C03" w14:textId="766B8994" w:rsidR="00CD417D" w:rsidRDefault="00CD417D" w:rsidP="00CD417D">
      <w:pPr>
        <w:pStyle w:val="Titre1"/>
        <w:rPr>
          <w:rFonts w:hint="eastAsia"/>
          <w:lang w:val="en-US"/>
        </w:rPr>
      </w:pPr>
      <w:r>
        <w:rPr>
          <w:lang w:val="en-US"/>
        </w:rPr>
        <w:t>Goals</w:t>
      </w:r>
    </w:p>
    <w:p w14:paraId="1EE563A9" w14:textId="53C18F47" w:rsidR="00B71DEE" w:rsidRDefault="00B71DEE" w:rsidP="00B71DEE">
      <w:pPr>
        <w:rPr>
          <w:lang w:val="en-US"/>
        </w:rPr>
      </w:pPr>
      <w:r w:rsidRPr="00B71DEE">
        <w:rPr>
          <w:lang w:val="en-US"/>
        </w:rPr>
        <w:t>Scanning - reconstruction of a 3D surface with the help of a 2D laser scanner and a 2-axes accelerometer.</w:t>
      </w:r>
    </w:p>
    <w:p w14:paraId="1C11FFE6" w14:textId="06730146" w:rsidR="00725D3D" w:rsidRDefault="00725D3D" w:rsidP="00725D3D">
      <w:pPr>
        <w:pStyle w:val="Titre1"/>
        <w:rPr>
          <w:rFonts w:hint="eastAsia"/>
          <w:lang w:val="en-US"/>
        </w:rPr>
      </w:pPr>
      <w:r>
        <w:rPr>
          <w:lang w:val="en-US"/>
        </w:rPr>
        <w:t>Readings</w:t>
      </w:r>
    </w:p>
    <w:p w14:paraId="1A96D106" w14:textId="29A29177" w:rsidR="00725D3D" w:rsidRDefault="00725D3D" w:rsidP="00C6130A">
      <w:pPr>
        <w:pStyle w:val="Gras"/>
        <w:rPr>
          <w:rFonts w:hint="eastAsia"/>
          <w:lang w:val="en-US"/>
        </w:rPr>
      </w:pPr>
      <w:r w:rsidRPr="00725D3D">
        <w:rPr>
          <w:lang w:val="en-US"/>
        </w:rPr>
        <w:t>laserscanner_description___URG_04LX_UG01.pdf</w:t>
      </w:r>
    </w:p>
    <w:p w14:paraId="08640218" w14:textId="77777777" w:rsidR="00C6130A" w:rsidRPr="00C6130A" w:rsidRDefault="00C6130A" w:rsidP="00C6130A">
      <w:pPr>
        <w:pStyle w:val="Paragraphedeliste"/>
        <w:numPr>
          <w:ilvl w:val="0"/>
          <w:numId w:val="3"/>
        </w:numPr>
        <w:rPr>
          <w:lang w:val="en-US"/>
        </w:rPr>
      </w:pPr>
      <w:r w:rsidRPr="00C6130A">
        <w:rPr>
          <w:lang w:val="en-US"/>
        </w:rPr>
        <w:t>It utilizes an infrared laser with a wavelength of 785nm.</w:t>
      </w:r>
    </w:p>
    <w:p w14:paraId="7FB1109B" w14:textId="77777777" w:rsidR="00C6130A" w:rsidRPr="00C6130A" w:rsidRDefault="00C6130A" w:rsidP="00C6130A">
      <w:pPr>
        <w:pStyle w:val="Paragraphedeliste"/>
        <w:numPr>
          <w:ilvl w:val="0"/>
          <w:numId w:val="3"/>
        </w:numPr>
        <w:rPr>
          <w:lang w:val="en-US"/>
        </w:rPr>
      </w:pPr>
      <w:r w:rsidRPr="00C6130A">
        <w:rPr>
          <w:lang w:val="en-US"/>
        </w:rPr>
        <w:t>The scan area is a 240º semicircle with a maximum radius of 4000mm.</w:t>
      </w:r>
    </w:p>
    <w:p w14:paraId="46D70BDC" w14:textId="77777777" w:rsidR="00C6130A" w:rsidRPr="00C6130A" w:rsidRDefault="00C6130A" w:rsidP="00C6130A">
      <w:pPr>
        <w:pStyle w:val="Paragraphedeliste"/>
        <w:numPr>
          <w:ilvl w:val="0"/>
          <w:numId w:val="3"/>
        </w:numPr>
        <w:rPr>
          <w:lang w:val="en-US"/>
        </w:rPr>
      </w:pPr>
      <w:r w:rsidRPr="00C6130A">
        <w:rPr>
          <w:lang w:val="en-US"/>
        </w:rPr>
        <w:t>It has an angular resolution of 0.36º and outputs distance measurements at every point (683 steps).</w:t>
      </w:r>
    </w:p>
    <w:p w14:paraId="655C0D2E" w14:textId="42EED302" w:rsidR="000E111B" w:rsidRPr="00533490" w:rsidRDefault="00C6130A" w:rsidP="00C6130A">
      <w:pPr>
        <w:pStyle w:val="Paragraphedeliste"/>
        <w:numPr>
          <w:ilvl w:val="0"/>
          <w:numId w:val="3"/>
        </w:numPr>
        <w:rPr>
          <w:lang w:val="en-US"/>
        </w:rPr>
      </w:pPr>
      <w:r w:rsidRPr="00C6130A">
        <w:rPr>
          <w:lang w:val="en-US"/>
        </w:rPr>
        <w:t>Principle of distance measurement is based on calculating the phase difference, providing stable measurements with minimal influence from object color and reflectance.</w:t>
      </w:r>
    </w:p>
    <w:p w14:paraId="4643B20C" w14:textId="78BC0748" w:rsidR="00725D3D" w:rsidRDefault="00411915" w:rsidP="00E3554F">
      <w:pPr>
        <w:pStyle w:val="Gras"/>
        <w:rPr>
          <w:rFonts w:hint="eastAsia"/>
          <w:lang w:val="en-US"/>
        </w:rPr>
      </w:pPr>
      <w:r w:rsidRPr="00411915">
        <w:rPr>
          <w:lang w:val="en-US"/>
        </w:rPr>
        <w:t>laserscanner_communication_protocol___URG_04LX_UG01.pdf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5377"/>
      </w:tblGrid>
      <w:tr w:rsidR="00AA680D" w14:paraId="4B997621" w14:textId="77777777" w:rsidTr="00E110EF">
        <w:tc>
          <w:tcPr>
            <w:tcW w:w="4531" w:type="dxa"/>
          </w:tcPr>
          <w:p w14:paraId="23A9026D" w14:textId="77777777" w:rsidR="00E110EF" w:rsidRPr="00E110EF" w:rsidRDefault="00E110EF" w:rsidP="00E110EF">
            <w:pPr>
              <w:rPr>
                <w:lang w:val="en-US"/>
              </w:rPr>
            </w:pPr>
            <w:r w:rsidRPr="00E110EF">
              <w:rPr>
                <w:lang w:val="en-US"/>
              </w:rPr>
              <w:t>Sensor rotates anti-clockwise when viewed from the top.</w:t>
            </w:r>
          </w:p>
          <w:p w14:paraId="25CEDA9A" w14:textId="77777777" w:rsidR="00E110EF" w:rsidRPr="00E110EF" w:rsidRDefault="00E110EF" w:rsidP="00E110EF">
            <w:pPr>
              <w:rPr>
                <w:lang w:val="en-US"/>
              </w:rPr>
            </w:pPr>
            <w:r w:rsidRPr="00E110EF">
              <w:rPr>
                <w:lang w:val="en-US"/>
              </w:rPr>
              <w:t>Detection Range (E) is the maximum angle scanned by the sensor.</w:t>
            </w:r>
          </w:p>
          <w:p w14:paraId="0BA518F8" w14:textId="77777777" w:rsidR="00E110EF" w:rsidRPr="00E110EF" w:rsidRDefault="00E110EF" w:rsidP="00E110EF">
            <w:pPr>
              <w:rPr>
                <w:lang w:val="en-US"/>
              </w:rPr>
            </w:pPr>
            <w:r w:rsidRPr="00E110EF">
              <w:rPr>
                <w:lang w:val="en-US"/>
              </w:rPr>
              <w:t>Angular Resolution is defined as 360 degrees divided by the Slit Division (F).</w:t>
            </w:r>
          </w:p>
          <w:p w14:paraId="7F33D849" w14:textId="24594D49" w:rsidR="00E110EF" w:rsidRPr="00E110EF" w:rsidRDefault="00E110EF" w:rsidP="00E110EF">
            <w:pPr>
              <w:rPr>
                <w:lang w:val="en-US"/>
              </w:rPr>
            </w:pPr>
            <w:r w:rsidRPr="00E110EF">
              <w:rPr>
                <w:lang w:val="en-US"/>
              </w:rPr>
              <w:t>Measurement points are called Steps, with Step 0 being the first measurement point and Step D being the last.</w:t>
            </w:r>
          </w:p>
        </w:tc>
        <w:tc>
          <w:tcPr>
            <w:tcW w:w="4531" w:type="dxa"/>
          </w:tcPr>
          <w:p w14:paraId="02FD5458" w14:textId="03C0E9B9" w:rsidR="00E110EF" w:rsidRDefault="00E110EF" w:rsidP="00E3554F">
            <w:pPr>
              <w:pStyle w:val="Gras"/>
              <w:rPr>
                <w:rFonts w:hint="eastAsia"/>
                <w:lang w:val="en-US"/>
              </w:rPr>
            </w:pPr>
            <w:r w:rsidRPr="00E110EF">
              <w:rPr>
                <w:noProof/>
                <w:lang w:val="en-US"/>
              </w:rPr>
              <w:drawing>
                <wp:inline distT="0" distB="0" distL="0" distR="0" wp14:anchorId="1AD310A3" wp14:editId="2AF0E7FD">
                  <wp:extent cx="3277479" cy="1710994"/>
                  <wp:effectExtent l="0" t="0" r="0" b="3810"/>
                  <wp:docPr id="254709249" name="Image 1" descr="Une image contenant texte, diagramme, cercle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09249" name="Image 1" descr="Une image contenant texte, diagramme, cercle, lign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925" cy="173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1A0A3" w14:textId="4C8624C5" w:rsidR="004850FC" w:rsidRPr="004850FC" w:rsidRDefault="00E110EF" w:rsidP="004850FC">
      <w:pPr>
        <w:rPr>
          <w:lang w:val="en-US"/>
        </w:rPr>
      </w:pPr>
      <w:r>
        <w:rPr>
          <w:lang w:val="en-US"/>
        </w:rPr>
        <w:br/>
      </w:r>
      <w:r w:rsidR="004850FC" w:rsidRPr="004850FC">
        <w:rPr>
          <w:lang w:val="en-US"/>
        </w:rPr>
        <w:t>T</w:t>
      </w:r>
      <w:r w:rsidR="004850FC">
        <w:rPr>
          <w:lang w:val="en-US"/>
        </w:rPr>
        <w:t xml:space="preserve">he </w:t>
      </w:r>
      <w:r w:rsidR="004850FC" w:rsidRPr="004850FC">
        <w:rPr>
          <w:lang w:val="en-US"/>
        </w:rPr>
        <w:t>Three-Character Encoding technique is applied to express data having maximum length of 18 bits. Encoding is done by separating data into upper, middle and lower 6 bits and then 30H is added to convert them into ASCII</w:t>
      </w:r>
      <w:r w:rsidR="004850FC">
        <w:rPr>
          <w:lang w:val="en-US"/>
        </w:rPr>
        <w:t xml:space="preserve"> </w:t>
      </w:r>
      <w:r w:rsidR="004850FC" w:rsidRPr="004850FC">
        <w:rPr>
          <w:lang w:val="en-US"/>
        </w:rPr>
        <w:t>characters.</w:t>
      </w:r>
    </w:p>
    <w:p w14:paraId="55C566DC" w14:textId="0F5F523D" w:rsidR="00533490" w:rsidRPr="00BD5F37" w:rsidRDefault="00E3554F" w:rsidP="00DE4542">
      <w:pPr>
        <w:rPr>
          <w:lang w:val="en-US"/>
        </w:rPr>
      </w:pPr>
      <w:r w:rsidRPr="00E3554F">
        <w:rPr>
          <w:lang w:val="en-US"/>
        </w:rPr>
        <w:t>Communication Forma</w:t>
      </w:r>
      <w:r w:rsidR="00BD5F37">
        <w:rPr>
          <w:lang w:val="en-US"/>
        </w:rPr>
        <w:t>t are p</w:t>
      </w:r>
      <w:r w:rsidRPr="00E3554F">
        <w:rPr>
          <w:lang w:val="en-US"/>
        </w:rPr>
        <w:t>redefined commands are exchanged between the sensor and host.</w:t>
      </w:r>
      <w:r w:rsidR="00BD5F37">
        <w:rPr>
          <w:lang w:val="en-US"/>
        </w:rPr>
        <w:t xml:space="preserve"> </w:t>
      </w:r>
      <w:r w:rsidR="004B51A0">
        <w:rPr>
          <w:lang w:val="en-US"/>
        </w:rPr>
        <w:t>The</w:t>
      </w:r>
      <w:r w:rsidR="00A960D1">
        <w:rPr>
          <w:lang w:val="en-US"/>
        </w:rPr>
        <w:t>i</w:t>
      </w:r>
      <w:r w:rsidR="004B51A0">
        <w:rPr>
          <w:lang w:val="en-US"/>
        </w:rPr>
        <w:t>r</w:t>
      </w:r>
      <w:r w:rsidR="00DE4542">
        <w:rPr>
          <w:lang w:val="en-US"/>
        </w:rPr>
        <w:t xml:space="preserve"> c</w:t>
      </w:r>
      <w:r w:rsidRPr="00BD5F37">
        <w:rPr>
          <w:lang w:val="en-US"/>
        </w:rPr>
        <w:t>ommands have a specific format known as the communication format.</w:t>
      </w:r>
    </w:p>
    <w:p w14:paraId="74DBF366" w14:textId="1517BB76" w:rsidR="00BD5F37" w:rsidRDefault="000016F6" w:rsidP="00BD5F37">
      <w:pPr>
        <w:jc w:val="center"/>
        <w:rPr>
          <w:lang w:val="en-US"/>
        </w:rPr>
      </w:pPr>
      <w:r w:rsidRPr="00335711">
        <w:rPr>
          <w:noProof/>
          <w:lang w:val="en-US"/>
        </w:rPr>
        <w:drawing>
          <wp:inline distT="0" distB="0" distL="0" distR="0" wp14:anchorId="371DCDF3" wp14:editId="1050C9E7">
            <wp:extent cx="2913891" cy="468104"/>
            <wp:effectExtent l="0" t="0" r="1270" b="8255"/>
            <wp:docPr id="1138042076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87778" name="Image 1" descr="Une image contenant texte, capture d’écran, ligne, Police&#10;&#10;Description générée automatiquement"/>
                    <pic:cNvPicPr/>
                  </pic:nvPicPr>
                  <pic:blipFill rotWithShape="1">
                    <a:blip r:embed="rId9"/>
                    <a:srcRect b="54627"/>
                    <a:stretch/>
                  </pic:blipFill>
                  <pic:spPr bwMode="auto">
                    <a:xfrm>
                      <a:off x="0" y="0"/>
                      <a:ext cx="2999279" cy="48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5F37" w:rsidRPr="00335711">
        <w:rPr>
          <w:noProof/>
          <w:lang w:val="en-US"/>
        </w:rPr>
        <w:drawing>
          <wp:inline distT="0" distB="0" distL="0" distR="0" wp14:anchorId="1404AB7D" wp14:editId="5E6C6A1E">
            <wp:extent cx="2788078" cy="516410"/>
            <wp:effectExtent l="0" t="0" r="0" b="0"/>
            <wp:docPr id="452687778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87778" name="Image 1" descr="Une image contenant texte, capture d’écran, ligne, Police&#10;&#10;Description générée automatiquement"/>
                    <pic:cNvPicPr/>
                  </pic:nvPicPr>
                  <pic:blipFill rotWithShape="1">
                    <a:blip r:embed="rId9"/>
                    <a:srcRect l="-143" t="47686" r="143"/>
                    <a:stretch/>
                  </pic:blipFill>
                  <pic:spPr bwMode="auto">
                    <a:xfrm>
                      <a:off x="0" y="0"/>
                      <a:ext cx="2868077" cy="53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043B" w14:textId="4EDD2722" w:rsidR="00FB13CF" w:rsidRPr="00FB13CF" w:rsidRDefault="005E1B50" w:rsidP="00FB13CF">
      <w:pPr>
        <w:rPr>
          <w:lang w:val="en-US"/>
        </w:rPr>
      </w:pPr>
      <w:r w:rsidRPr="005E1B50">
        <w:rPr>
          <w:lang w:val="en-US"/>
        </w:rPr>
        <w:t>The [MDMS-Command] is a command used for sensor data acquisition.</w:t>
      </w:r>
      <w:r w:rsidR="00FB13CF">
        <w:rPr>
          <w:lang w:val="en-US"/>
        </w:rPr>
        <w:t xml:space="preserve"> </w:t>
      </w:r>
      <w:r w:rsidR="00FB13CF" w:rsidRPr="00FB13CF">
        <w:rPr>
          <w:lang w:val="en-US"/>
        </w:rPr>
        <w:t>Laser switches on</w:t>
      </w:r>
      <w:r w:rsidR="00FB13CF">
        <w:rPr>
          <w:lang w:val="en-US"/>
        </w:rPr>
        <w:t>/off</w:t>
      </w:r>
      <w:r w:rsidR="00FB13CF" w:rsidRPr="00FB13CF">
        <w:rPr>
          <w:lang w:val="en-US"/>
        </w:rPr>
        <w:t xml:space="preserve"> automatically before</w:t>
      </w:r>
      <w:r w:rsidR="00FB13CF">
        <w:rPr>
          <w:lang w:val="en-US"/>
        </w:rPr>
        <w:t>/after</w:t>
      </w:r>
      <w:r w:rsidR="00FB13CF" w:rsidRPr="00FB13CF">
        <w:rPr>
          <w:lang w:val="en-US"/>
        </w:rPr>
        <w:t xml:space="preserve"> the measurement</w:t>
      </w:r>
    </w:p>
    <w:p w14:paraId="571B15EA" w14:textId="68E964CA" w:rsidR="000016F6" w:rsidRDefault="000016F6" w:rsidP="005E1B50">
      <w:pPr>
        <w:rPr>
          <w:lang w:val="en-US"/>
        </w:rPr>
      </w:pPr>
      <w:r w:rsidRPr="000016F6">
        <w:rPr>
          <w:noProof/>
          <w:lang w:val="en-US"/>
        </w:rPr>
        <w:drawing>
          <wp:inline distT="0" distB="0" distL="0" distR="0" wp14:anchorId="0631FAFA" wp14:editId="1D7BA43B">
            <wp:extent cx="3091008" cy="500972"/>
            <wp:effectExtent l="0" t="0" r="0" b="0"/>
            <wp:docPr id="2029761094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61094" name="Image 1" descr="Une image contenant texte, Police, ligne, capture d’écran&#10;&#10;Description générée automatiquement"/>
                    <pic:cNvPicPr/>
                  </pic:nvPicPr>
                  <pic:blipFill rotWithShape="1">
                    <a:blip r:embed="rId10"/>
                    <a:srcRect r="1655"/>
                    <a:stretch/>
                  </pic:blipFill>
                  <pic:spPr bwMode="auto">
                    <a:xfrm>
                      <a:off x="0" y="0"/>
                      <a:ext cx="3194392" cy="51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41D5" w:rsidRPr="00CB41D5">
        <w:rPr>
          <w:noProof/>
          <w:lang w:val="en-US"/>
        </w:rPr>
        <w:drawing>
          <wp:inline distT="0" distB="0" distL="0" distR="0" wp14:anchorId="5CCC9922" wp14:editId="0FEF04E2">
            <wp:extent cx="2619784" cy="583089"/>
            <wp:effectExtent l="0" t="0" r="0" b="7620"/>
            <wp:docPr id="118630829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829" name="Image 1" descr="Une image contenant texte, Police, ligne, capture d’écran&#10;&#10;Description générée automatiquement"/>
                    <pic:cNvPicPr/>
                  </pic:nvPicPr>
                  <pic:blipFill rotWithShape="1">
                    <a:blip r:embed="rId11"/>
                    <a:srcRect l="2567" r="28246"/>
                    <a:stretch/>
                  </pic:blipFill>
                  <pic:spPr bwMode="auto">
                    <a:xfrm>
                      <a:off x="0" y="0"/>
                      <a:ext cx="2707074" cy="60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0073B" w14:textId="744DFD49" w:rsidR="00BA13FD" w:rsidRPr="00BD5F37" w:rsidRDefault="00CA03A3" w:rsidP="005E1B50">
      <w:pPr>
        <w:rPr>
          <w:lang w:val="en-US"/>
        </w:rPr>
      </w:pPr>
      <w:r>
        <w:rPr>
          <w:lang w:val="en-US"/>
        </w:rPr>
        <w:t>Note:</w:t>
      </w:r>
      <w:r w:rsidR="006D325A">
        <w:rPr>
          <w:lang w:val="en-US"/>
        </w:rPr>
        <w:t xml:space="preserve"> </w:t>
      </w:r>
      <w:r w:rsidR="008B4738">
        <w:rPr>
          <w:lang w:val="en-US"/>
        </w:rPr>
        <w:t>‘</w:t>
      </w:r>
      <w:r w:rsidR="007933D9" w:rsidRPr="007933D9">
        <w:rPr>
          <w:lang w:val="en-US"/>
        </w:rPr>
        <w:t>00</w:t>
      </w:r>
      <w:r w:rsidR="008B4738">
        <w:rPr>
          <w:lang w:val="en-US"/>
        </w:rPr>
        <w:t>’</w:t>
      </w:r>
      <w:r w:rsidR="007933D9" w:rsidRPr="007933D9">
        <w:rPr>
          <w:lang w:val="en-US"/>
        </w:rPr>
        <w:t xml:space="preserve">  </w:t>
      </w:r>
      <w:r w:rsidR="008B4738">
        <w:rPr>
          <w:lang w:val="en-US"/>
        </w:rPr>
        <w:t>Status =</w:t>
      </w:r>
      <w:r w:rsidR="007933D9" w:rsidRPr="007933D9">
        <w:rPr>
          <w:lang w:val="en-US"/>
        </w:rPr>
        <w:t xml:space="preserve"> Command received without any Error</w:t>
      </w:r>
    </w:p>
    <w:p w14:paraId="4CA208F8" w14:textId="4E1C3E80" w:rsidR="00411915" w:rsidRDefault="000E111B" w:rsidP="000016F6">
      <w:pPr>
        <w:pStyle w:val="Gras"/>
        <w:rPr>
          <w:rFonts w:hint="eastAsia"/>
          <w:lang w:val="en-US"/>
        </w:rPr>
      </w:pPr>
      <w:r w:rsidRPr="000E111B">
        <w:rPr>
          <w:lang w:val="en-US"/>
        </w:rPr>
        <w:t>accelerometer_2axis___Phidget_1053.pdf</w:t>
      </w:r>
    </w:p>
    <w:p w14:paraId="47465517" w14:textId="4D3466D1" w:rsidR="58C36B4F" w:rsidRDefault="07F725F1" w:rsidP="58C36B4F">
      <w:pPr>
        <w:pStyle w:val="Paragraphedeliste"/>
        <w:numPr>
          <w:ilvl w:val="0"/>
          <w:numId w:val="3"/>
        </w:numPr>
        <w:rPr>
          <w:lang w:val="en-US"/>
        </w:rPr>
      </w:pPr>
      <w:r w:rsidRPr="07F725F1">
        <w:rPr>
          <w:lang w:val="en-US"/>
        </w:rPr>
        <w:t>Sensor: Uses ADXL320 to measure acceleration up to ±5g across two axes.</w:t>
      </w:r>
    </w:p>
    <w:p w14:paraId="7BE3AF0C" w14:textId="74C4E49D" w:rsidR="6723FEE3" w:rsidRDefault="4C47FEC6" w:rsidP="6723FEE3">
      <w:pPr>
        <w:pStyle w:val="Paragraphedeliste"/>
        <w:numPr>
          <w:ilvl w:val="0"/>
          <w:numId w:val="3"/>
        </w:numPr>
        <w:rPr>
          <w:lang w:val="en-US"/>
        </w:rPr>
      </w:pPr>
      <w:r w:rsidRPr="4C47FEC6">
        <w:rPr>
          <w:lang w:val="en-US"/>
        </w:rPr>
        <w:t>Measurements: Can detect both static (tilt) and dynamic (movement) acceleration.</w:t>
      </w:r>
    </w:p>
    <w:p w14:paraId="3F4FE993" w14:textId="2F6BB96B" w:rsidR="00533490" w:rsidRPr="00533490" w:rsidRDefault="3FF086D8" w:rsidP="00533490">
      <w:pPr>
        <w:pStyle w:val="Paragraphedeliste"/>
        <w:numPr>
          <w:ilvl w:val="0"/>
          <w:numId w:val="3"/>
        </w:numPr>
        <w:rPr>
          <w:lang w:val="en-US"/>
        </w:rPr>
      </w:pPr>
      <w:r w:rsidRPr="3FF086D8">
        <w:rPr>
          <w:lang w:val="en-US"/>
        </w:rPr>
        <w:t>Use static acceleration only to calculate the tilt angle. Ignore values beyond 1G during movement.</w:t>
      </w:r>
    </w:p>
    <w:p w14:paraId="6AE56072" w14:textId="24CB8457" w:rsidR="3FF086D8" w:rsidRDefault="3FF086D8" w:rsidP="3FF086D8">
      <w:pPr>
        <w:pStyle w:val="Paragraphedeliste"/>
        <w:numPr>
          <w:ilvl w:val="0"/>
          <w:numId w:val="3"/>
        </w:numPr>
        <w:rPr>
          <w:lang w:val="en-US"/>
        </w:rPr>
      </w:pPr>
      <w:r w:rsidRPr="7F95C208">
        <w:rPr>
          <w:lang w:val="en-US"/>
        </w:rPr>
        <w:lastRenderedPageBreak/>
        <w:t>Angle calculation formula:</w:t>
      </w:r>
      <w:r w:rsidRPr="1B0861EC">
        <w:rPr>
          <w:lang w:val="en-US"/>
        </w:rPr>
        <w:t xml:space="preserve"> θ=arcsin(o/h</w:t>
      </w:r>
      <w:r w:rsidR="0466D54C" w:rsidRPr="0466D54C">
        <w:rPr>
          <w:lang w:val="en-US"/>
        </w:rPr>
        <w:t xml:space="preserve">), </w:t>
      </w:r>
      <w:r w:rsidR="627B72C7" w:rsidRPr="627B72C7">
        <w:rPr>
          <w:lang w:val="en-US"/>
        </w:rPr>
        <w:t>where o</w:t>
      </w:r>
      <w:r w:rsidR="69DFA62E" w:rsidRPr="69DFA62E">
        <w:rPr>
          <w:lang w:val="en-US"/>
        </w:rPr>
        <w:t xml:space="preserve"> is the </w:t>
      </w:r>
      <w:r w:rsidR="4933BB27" w:rsidRPr="4933BB27">
        <w:rPr>
          <w:lang w:val="en-US"/>
        </w:rPr>
        <w:t xml:space="preserve">acceleration </w:t>
      </w:r>
      <w:r w:rsidR="5918BD27" w:rsidRPr="5918BD27">
        <w:rPr>
          <w:lang w:val="en-US"/>
        </w:rPr>
        <w:t xml:space="preserve">measured on an </w:t>
      </w:r>
      <w:r w:rsidR="2F7FD092" w:rsidRPr="2F7FD092">
        <w:rPr>
          <w:lang w:val="en-US"/>
        </w:rPr>
        <w:t>axis,</w:t>
      </w:r>
      <w:r w:rsidR="3CC13843" w:rsidRPr="3CC13843">
        <w:rPr>
          <w:lang w:val="en-US"/>
        </w:rPr>
        <w:t xml:space="preserve"> and h = </w:t>
      </w:r>
      <w:r w:rsidR="3D947CCB" w:rsidRPr="3D947CCB">
        <w:rPr>
          <w:lang w:val="en-US"/>
        </w:rPr>
        <w:t xml:space="preserve">1G </w:t>
      </w:r>
      <w:r w:rsidR="73E08378" w:rsidRPr="73E08378">
        <w:rPr>
          <w:lang w:val="en-US"/>
        </w:rPr>
        <w:t xml:space="preserve">is </w:t>
      </w:r>
      <w:r w:rsidR="3166F0D6" w:rsidRPr="3166F0D6">
        <w:rPr>
          <w:lang w:val="en-US"/>
        </w:rPr>
        <w:t>standard gravity.</w:t>
      </w:r>
    </w:p>
    <w:p w14:paraId="3843C46E" w14:textId="57AB1E89" w:rsidR="3166F0D6" w:rsidRDefault="0034B3FC" w:rsidP="3166F0D6">
      <w:pPr>
        <w:pStyle w:val="Paragraphedeliste"/>
        <w:numPr>
          <w:ilvl w:val="0"/>
          <w:numId w:val="3"/>
        </w:numPr>
        <w:rPr>
          <w:lang w:val="en-US"/>
        </w:rPr>
      </w:pPr>
      <w:r w:rsidRPr="0034B3FC">
        <w:rPr>
          <w:lang w:val="en-US"/>
        </w:rPr>
        <w:t xml:space="preserve">PhidgetAccelerometer API: </w:t>
      </w:r>
    </w:p>
    <w:p w14:paraId="66C47AC4" w14:textId="4C76EF2E" w:rsidR="67940DAA" w:rsidRDefault="67940DAA" w:rsidP="67940DAA">
      <w:pPr>
        <w:pStyle w:val="Paragraphedeliste"/>
        <w:numPr>
          <w:ilvl w:val="1"/>
          <w:numId w:val="3"/>
        </w:numPr>
        <w:rPr>
          <w:lang w:val="en-US"/>
        </w:rPr>
      </w:pPr>
      <w:r w:rsidRPr="1577FCA2">
        <w:rPr>
          <w:lang w:val="en-US"/>
        </w:rPr>
        <w:t>AxisCount(): Measures on 2 axes</w:t>
      </w:r>
      <w:r w:rsidR="25D2B2B4" w:rsidRPr="25D2B2B4">
        <w:rPr>
          <w:lang w:val="en-US"/>
        </w:rPr>
        <w:t xml:space="preserve"> (horizontal and vertical axes)</w:t>
      </w:r>
    </w:p>
    <w:p w14:paraId="384D710F" w14:textId="099EF01D" w:rsidR="67940DAA" w:rsidRDefault="67940DAA" w:rsidP="67940DAA">
      <w:pPr>
        <w:pStyle w:val="Paragraphedeliste"/>
        <w:numPr>
          <w:ilvl w:val="1"/>
          <w:numId w:val="3"/>
        </w:numPr>
        <w:rPr>
          <w:szCs w:val="16"/>
          <w:lang w:val="en-US"/>
        </w:rPr>
      </w:pPr>
      <w:r w:rsidRPr="67940DAA">
        <w:rPr>
          <w:szCs w:val="16"/>
          <w:lang w:val="en-US"/>
        </w:rPr>
        <w:t>Acceleration(int AxisIndex): Measures acceleration on a specific axis</w:t>
      </w:r>
    </w:p>
    <w:p w14:paraId="2BCDC46A" w14:textId="2A0C97DD" w:rsidR="67940DAA" w:rsidRDefault="67940DAA" w:rsidP="67940DAA">
      <w:pPr>
        <w:pStyle w:val="Paragraphedeliste"/>
        <w:numPr>
          <w:ilvl w:val="1"/>
          <w:numId w:val="3"/>
        </w:numPr>
        <w:rPr>
          <w:szCs w:val="16"/>
          <w:lang w:val="en-US"/>
        </w:rPr>
      </w:pPr>
      <w:r w:rsidRPr="67940DAA">
        <w:rPr>
          <w:szCs w:val="16"/>
          <w:lang w:val="en-US"/>
        </w:rPr>
        <w:t>AccelerationMax and AccelerationMin: Define the measurable acceleration limits.</w:t>
      </w:r>
    </w:p>
    <w:p w14:paraId="3F710404" w14:textId="4ECADF6F" w:rsidR="4D3F6ABA" w:rsidRDefault="67940DAA" w:rsidP="4CBE6681">
      <w:pPr>
        <w:pStyle w:val="Paragraphedeliste"/>
        <w:numPr>
          <w:ilvl w:val="1"/>
          <w:numId w:val="3"/>
        </w:numPr>
        <w:rPr>
          <w:szCs w:val="16"/>
          <w:lang w:val="en-US"/>
        </w:rPr>
      </w:pPr>
      <w:r w:rsidRPr="67940DAA">
        <w:rPr>
          <w:szCs w:val="16"/>
          <w:lang w:val="en-US"/>
        </w:rPr>
        <w:t>AccelerationChangeTrigger: Sets the threshold for detecting acceleration changes.</w:t>
      </w:r>
    </w:p>
    <w:p w14:paraId="6E835FC6" w14:textId="3B5D5095" w:rsidR="00255792" w:rsidRDefault="6AD8F7CC" w:rsidP="253835F1">
      <w:pPr>
        <w:pStyle w:val="Paragraphedeliste"/>
        <w:numPr>
          <w:ilvl w:val="0"/>
          <w:numId w:val="3"/>
        </w:numPr>
        <w:rPr>
          <w:lang w:val="en-US"/>
        </w:rPr>
      </w:pPr>
      <w:r w:rsidRPr="253835F1">
        <w:rPr>
          <w:lang w:val="en-US"/>
        </w:rPr>
        <w:t>Events: OnAccelerationChange responds to significant acceleration changes.</w:t>
      </w:r>
    </w:p>
    <w:p w14:paraId="11DE5CD9" w14:textId="06F976FB" w:rsidR="2416795D" w:rsidRDefault="49C2D309" w:rsidP="49C2D309">
      <w:pPr>
        <w:pStyle w:val="Paragraphedeliste"/>
        <w:numPr>
          <w:ilvl w:val="0"/>
          <w:numId w:val="3"/>
        </w:numPr>
        <w:rPr>
          <w:lang w:val="en-US"/>
        </w:rPr>
      </w:pPr>
      <w:r w:rsidRPr="49C2D309">
        <w:rPr>
          <w:lang w:val="en-US"/>
        </w:rPr>
        <w:t>Focus on calibration and accuracy for correct measurements.</w:t>
      </w:r>
    </w:p>
    <w:p w14:paraId="0B54511B" w14:textId="77777777" w:rsidR="002E53E5" w:rsidRDefault="002E53E5" w:rsidP="002E53E5">
      <w:pPr>
        <w:rPr>
          <w:lang w:val="en-US"/>
        </w:rPr>
      </w:pPr>
    </w:p>
    <w:p w14:paraId="08965081" w14:textId="2D715B9A" w:rsidR="002E53E5" w:rsidRDefault="002E53E5" w:rsidP="002E53E5">
      <w:pPr>
        <w:pStyle w:val="Titre1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>About the measurements</w:t>
      </w:r>
    </w:p>
    <w:p w14:paraId="02EAC64D" w14:textId="26C08956" w:rsidR="006F3F3E" w:rsidRPr="006F3F3E" w:rsidRDefault="006F3F3E" w:rsidP="006F3F3E">
      <w:pPr>
        <w:rPr>
          <w:lang w:val="en-US"/>
        </w:rPr>
      </w:pPr>
      <w:r w:rsidRPr="006F3F3E">
        <w:rPr>
          <w:lang w:val="en-US"/>
        </w:rPr>
        <w:t>We have measured various inclinations with the lidar, as shown in the photos below:</w:t>
      </w:r>
    </w:p>
    <w:p w14:paraId="5EC055CD" w14:textId="57279C8A" w:rsidR="00573ABB" w:rsidRPr="00C616EA" w:rsidRDefault="00503F7C" w:rsidP="00C616EA">
      <w:pPr>
        <w:jc w:val="center"/>
      </w:pPr>
      <w:r>
        <w:rPr>
          <w:noProof/>
        </w:rPr>
        <w:drawing>
          <wp:inline distT="0" distB="0" distL="0" distR="0" wp14:anchorId="5DAB9C3E" wp14:editId="1B95CC78">
            <wp:extent cx="1315297" cy="1746190"/>
            <wp:effectExtent l="0" t="0" r="0" b="6985"/>
            <wp:docPr id="1632594728" name="Image 2" descr="Une image contenant intérieur, personne, ordinateur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4728" name="Image 2" descr="Une image contenant intérieur, personne, ordinateur, câ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55" cy="17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A1551" wp14:editId="5B10C740">
            <wp:extent cx="1314780" cy="1745504"/>
            <wp:effectExtent l="0" t="0" r="0" b="7620"/>
            <wp:docPr id="554527861" name="Image 3" descr="Une image contenant personne, outil, câbl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27861" name="Image 3" descr="Une image contenant personne, outil, câbl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856" cy="17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6EA9" w14:textId="5EAEAF3D" w:rsidR="006F3F3E" w:rsidRPr="0063135A" w:rsidRDefault="0063135A" w:rsidP="00573ABB">
      <w:pPr>
        <w:rPr>
          <w:lang w:val="en-US"/>
        </w:rPr>
      </w:pPr>
      <w:r w:rsidRPr="00573ABB">
        <w:rPr>
          <w:lang w:val="en-US"/>
        </w:rPr>
        <w:t>The measurement records provide us with .mat files in the following format:</w:t>
      </w:r>
    </w:p>
    <w:p w14:paraId="09352768" w14:textId="7D080F41" w:rsidR="00BC6DD0" w:rsidRPr="0063135A" w:rsidRDefault="00BC6DD0" w:rsidP="00BC6DD0">
      <w:pPr>
        <w:pStyle w:val="Programme"/>
        <w:framePr w:wrap="notBeside"/>
        <w:rPr>
          <w:lang w:val="en-US"/>
        </w:rPr>
      </w:pPr>
      <w:r w:rsidRPr="0063135A">
        <w:rPr>
          <w:lang w:val="en-US"/>
        </w:rPr>
        <w:t>tilt_angles = [1.633    -46.255]</w:t>
      </w:r>
    </w:p>
    <w:p w14:paraId="23F59E5B" w14:textId="77777777" w:rsidR="00BC6DD0" w:rsidRPr="0063135A" w:rsidRDefault="00BC6DD0" w:rsidP="00BC6DD0">
      <w:pPr>
        <w:pStyle w:val="Programme"/>
        <w:framePr w:wrap="notBeside"/>
        <w:rPr>
          <w:lang w:val="en-US"/>
        </w:rPr>
      </w:pPr>
      <w:r w:rsidRPr="0063135A">
        <w:rPr>
          <w:lang w:val="en-US"/>
        </w:rPr>
        <w:t>measurement_data =[ 294</w:t>
      </w:r>
      <w:r w:rsidRPr="0063135A">
        <w:rPr>
          <w:lang w:val="en-US"/>
        </w:rPr>
        <w:tab/>
        <w:t>290</w:t>
      </w:r>
      <w:r w:rsidRPr="0063135A">
        <w:rPr>
          <w:lang w:val="en-US"/>
        </w:rPr>
        <w:tab/>
        <w:t>282</w:t>
      </w:r>
      <w:r w:rsidRPr="0063135A">
        <w:rPr>
          <w:lang w:val="en-US"/>
        </w:rPr>
        <w:tab/>
        <w:t>276</w:t>
      </w:r>
      <w:r w:rsidRPr="0063135A">
        <w:rPr>
          <w:lang w:val="en-US"/>
        </w:rPr>
        <w:tab/>
        <w:t>276</w:t>
      </w:r>
      <w:r w:rsidRPr="0063135A">
        <w:rPr>
          <w:lang w:val="en-US"/>
        </w:rPr>
        <w:tab/>
        <w:t>276</w:t>
      </w:r>
      <w:r w:rsidRPr="0063135A">
        <w:rPr>
          <w:lang w:val="en-US"/>
        </w:rPr>
        <w:tab/>
        <w:t>279</w:t>
      </w:r>
      <w:r w:rsidRPr="0063135A">
        <w:rPr>
          <w:lang w:val="en-US"/>
        </w:rPr>
        <w:tab/>
        <w:t>279</w:t>
      </w:r>
      <w:r w:rsidRPr="0063135A">
        <w:rPr>
          <w:lang w:val="en-US"/>
        </w:rPr>
        <w:tab/>
        <w:t>282</w:t>
      </w:r>
      <w:r w:rsidRPr="0063135A">
        <w:rPr>
          <w:lang w:val="en-US"/>
        </w:rPr>
        <w:tab/>
        <w:t>282</w:t>
      </w:r>
      <w:r w:rsidRPr="0063135A">
        <w:rPr>
          <w:lang w:val="en-US"/>
        </w:rPr>
        <w:tab/>
        <w:t>284</w:t>
      </w:r>
      <w:r w:rsidRPr="0063135A">
        <w:rPr>
          <w:lang w:val="en-US"/>
        </w:rPr>
        <w:tab/>
        <w:t>295</w:t>
      </w:r>
      <w:r w:rsidRPr="0063135A">
        <w:rPr>
          <w:lang w:val="en-US"/>
        </w:rPr>
        <w:tab/>
        <w:t>296</w:t>
      </w:r>
      <w:r w:rsidRPr="0063135A">
        <w:rPr>
          <w:lang w:val="en-US"/>
        </w:rPr>
        <w:tab/>
        <w:t>372</w:t>
      </w:r>
      <w:r w:rsidRPr="0063135A">
        <w:rPr>
          <w:lang w:val="en-US"/>
        </w:rPr>
        <w:tab/>
        <w:t>376</w:t>
      </w:r>
      <w:r w:rsidRPr="0063135A">
        <w:rPr>
          <w:lang w:val="en-US"/>
        </w:rPr>
        <w:tab/>
        <w:t>379</w:t>
      </w:r>
      <w:r w:rsidRPr="0063135A">
        <w:rPr>
          <w:lang w:val="en-US"/>
        </w:rPr>
        <w:tab/>
        <w:t>381</w:t>
      </w:r>
      <w:r w:rsidRPr="0063135A">
        <w:rPr>
          <w:lang w:val="en-US"/>
        </w:rPr>
        <w:tab/>
        <w:t>388</w:t>
      </w:r>
      <w:r w:rsidRPr="0063135A">
        <w:rPr>
          <w:lang w:val="en-US"/>
        </w:rPr>
        <w:tab/>
        <w:t>388</w:t>
      </w:r>
      <w:r w:rsidRPr="0063135A">
        <w:rPr>
          <w:lang w:val="en-US"/>
        </w:rPr>
        <w:tab/>
        <w:t>388</w:t>
      </w:r>
      <w:r w:rsidRPr="0063135A">
        <w:rPr>
          <w:lang w:val="en-US"/>
        </w:rPr>
        <w:tab/>
        <w:t>389</w:t>
      </w:r>
      <w:r w:rsidRPr="0063135A">
        <w:rPr>
          <w:lang w:val="en-US"/>
        </w:rPr>
        <w:tab/>
        <w:t>387</w:t>
      </w:r>
      <w:r w:rsidRPr="0063135A">
        <w:rPr>
          <w:lang w:val="en-US"/>
        </w:rPr>
        <w:tab/>
        <w:t>384</w:t>
      </w:r>
      <w:r w:rsidRPr="0063135A">
        <w:rPr>
          <w:lang w:val="en-US"/>
        </w:rPr>
        <w:tab/>
        <w:t>387</w:t>
      </w:r>
      <w:r w:rsidRPr="0063135A">
        <w:rPr>
          <w:lang w:val="en-US"/>
        </w:rPr>
        <w:tab/>
        <w:t>390</w:t>
      </w:r>
      <w:r w:rsidRPr="0063135A">
        <w:rPr>
          <w:lang w:val="en-US"/>
        </w:rPr>
        <w:tab/>
        <w:t>390</w:t>
      </w:r>
      <w:r w:rsidRPr="0063135A">
        <w:rPr>
          <w:lang w:val="en-US"/>
        </w:rPr>
        <w:tab/>
        <w:t>390</w:t>
      </w:r>
      <w:r w:rsidRPr="0063135A">
        <w:rPr>
          <w:lang w:val="en-US"/>
        </w:rPr>
        <w:tab/>
        <w:t>390</w:t>
      </w:r>
      <w:r w:rsidRPr="0063135A">
        <w:rPr>
          <w:lang w:val="en-US"/>
        </w:rPr>
        <w:tab/>
        <w:t>390</w:t>
      </w:r>
      <w:r w:rsidRPr="0063135A">
        <w:rPr>
          <w:lang w:val="en-US"/>
        </w:rPr>
        <w:tab/>
        <w:t>391</w:t>
      </w:r>
      <w:r w:rsidRPr="0063135A">
        <w:rPr>
          <w:lang w:val="en-US"/>
        </w:rPr>
        <w:tab/>
        <w:t>391</w:t>
      </w:r>
      <w:r w:rsidRPr="0063135A">
        <w:rPr>
          <w:lang w:val="en-US"/>
        </w:rPr>
        <w:tab/>
        <w:t>398</w:t>
      </w:r>
      <w:r w:rsidRPr="0063135A">
        <w:rPr>
          <w:lang w:val="en-US"/>
        </w:rPr>
        <w:tab/>
        <w:t>398</w:t>
      </w:r>
      <w:r w:rsidRPr="0063135A">
        <w:rPr>
          <w:lang w:val="en-US"/>
        </w:rPr>
        <w:tab/>
        <w:t>404</w:t>
      </w:r>
      <w:r w:rsidRPr="0063135A">
        <w:rPr>
          <w:lang w:val="en-US"/>
        </w:rPr>
        <w:tab/>
        <w:t>412</w:t>
      </w:r>
      <w:r w:rsidRPr="0063135A">
        <w:rPr>
          <w:lang w:val="en-US"/>
        </w:rPr>
        <w:tab/>
        <w:t>410</w:t>
      </w:r>
      <w:r w:rsidRPr="0063135A">
        <w:rPr>
          <w:lang w:val="en-US"/>
        </w:rPr>
        <w:tab/>
        <w:t>412</w:t>
      </w:r>
      <w:r w:rsidRPr="0063135A">
        <w:rPr>
          <w:lang w:val="en-US"/>
        </w:rPr>
        <w:tab/>
        <w:t>413</w:t>
      </w:r>
      <w:r w:rsidRPr="0063135A">
        <w:rPr>
          <w:lang w:val="en-US"/>
        </w:rPr>
        <w:tab/>
        <w:t>413</w:t>
      </w:r>
      <w:r w:rsidRPr="0063135A">
        <w:rPr>
          <w:lang w:val="en-US"/>
        </w:rPr>
        <w:tab/>
        <w:t>427</w:t>
      </w:r>
      <w:r w:rsidRPr="0063135A">
        <w:rPr>
          <w:lang w:val="en-US"/>
        </w:rPr>
        <w:tab/>
        <w:t>428</w:t>
      </w:r>
      <w:r w:rsidRPr="0063135A">
        <w:rPr>
          <w:lang w:val="en-US"/>
        </w:rPr>
        <w:tab/>
        <w:t>428</w:t>
      </w:r>
      <w:r w:rsidRPr="0063135A">
        <w:rPr>
          <w:lang w:val="en-US"/>
        </w:rPr>
        <w:tab/>
      </w:r>
    </w:p>
    <w:p w14:paraId="533A1FCF" w14:textId="2503983F" w:rsidR="00BC6DD0" w:rsidRPr="0063135A" w:rsidRDefault="00BC6DD0" w:rsidP="00BC6DD0">
      <w:pPr>
        <w:pStyle w:val="Programme"/>
        <w:framePr w:wrap="notBeside"/>
        <w:ind w:firstLine="141"/>
        <w:rPr>
          <w:lang w:val="en-US"/>
        </w:rPr>
      </w:pPr>
      <w:r w:rsidRPr="0063135A">
        <w:rPr>
          <w:lang w:val="en-US"/>
        </w:rPr>
        <w:t>…</w:t>
      </w:r>
    </w:p>
    <w:p w14:paraId="2816B9AB" w14:textId="20C8D257" w:rsidR="00722BB8" w:rsidRPr="0063135A" w:rsidRDefault="00BC6DD0" w:rsidP="00BC6DD0">
      <w:pPr>
        <w:pStyle w:val="Programme"/>
        <w:framePr w:wrap="notBeside"/>
        <w:rPr>
          <w:lang w:val="en-US"/>
        </w:rPr>
      </w:pPr>
      <w:r w:rsidRPr="0063135A">
        <w:rPr>
          <w:lang w:val="en-US"/>
        </w:rPr>
        <w:tab/>
        <w:t>5006</w:t>
      </w:r>
      <w:r w:rsidRPr="0063135A">
        <w:rPr>
          <w:lang w:val="en-US"/>
        </w:rPr>
        <w:tab/>
        <w:t>2335</w:t>
      </w:r>
      <w:r w:rsidRPr="0063135A">
        <w:rPr>
          <w:lang w:val="en-US"/>
        </w:rPr>
        <w:tab/>
        <w:t>2285</w:t>
      </w:r>
      <w:r w:rsidRPr="0063135A">
        <w:rPr>
          <w:lang w:val="en-US"/>
        </w:rPr>
        <w:tab/>
        <w:t>1521</w:t>
      </w:r>
      <w:r w:rsidRPr="0063135A">
        <w:rPr>
          <w:lang w:val="en-US"/>
        </w:rPr>
        <w:tab/>
        <w:t>1478</w:t>
      </w:r>
      <w:r w:rsidRPr="0063135A">
        <w:rPr>
          <w:lang w:val="en-US"/>
        </w:rPr>
        <w:tab/>
        <w:t>1469</w:t>
      </w:r>
      <w:r w:rsidRPr="0063135A">
        <w:rPr>
          <w:lang w:val="en-US"/>
        </w:rPr>
        <w:tab/>
        <w:t>1462</w:t>
      </w:r>
      <w:r w:rsidRPr="0063135A">
        <w:rPr>
          <w:lang w:val="en-US"/>
        </w:rPr>
        <w:tab/>
        <w:t>1447</w:t>
      </w:r>
      <w:r w:rsidRPr="0063135A">
        <w:rPr>
          <w:lang w:val="en-US"/>
        </w:rPr>
        <w:tab/>
        <w:t>1438</w:t>
      </w:r>
      <w:r w:rsidRPr="0063135A">
        <w:rPr>
          <w:lang w:val="en-US"/>
        </w:rPr>
        <w:tab/>
        <w:t>1423</w:t>
      </w:r>
      <w:r w:rsidRPr="0063135A">
        <w:rPr>
          <w:lang w:val="en-US"/>
        </w:rPr>
        <w:tab/>
        <w:t>1394</w:t>
      </w:r>
      <w:r w:rsidRPr="0063135A">
        <w:rPr>
          <w:lang w:val="en-US"/>
        </w:rPr>
        <w:tab/>
        <w:t>1380</w:t>
      </w:r>
      <w:r w:rsidRPr="0063135A">
        <w:rPr>
          <w:lang w:val="en-US"/>
        </w:rPr>
        <w:tab/>
        <w:t>1364</w:t>
      </w:r>
      <w:r w:rsidRPr="0063135A">
        <w:rPr>
          <w:lang w:val="en-US"/>
        </w:rPr>
        <w:tab/>
        <w:t>1352</w:t>
      </w:r>
      <w:r w:rsidRPr="0063135A">
        <w:rPr>
          <w:lang w:val="en-US"/>
        </w:rPr>
        <w:tab/>
        <w:t>1345</w:t>
      </w:r>
      <w:r w:rsidRPr="0063135A">
        <w:rPr>
          <w:lang w:val="en-US"/>
        </w:rPr>
        <w:tab/>
        <w:t>1345</w:t>
      </w:r>
      <w:r w:rsidRPr="0063135A">
        <w:rPr>
          <w:lang w:val="en-US"/>
        </w:rPr>
        <w:tab/>
        <w:t>1315</w:t>
      </w:r>
      <w:r w:rsidRPr="0063135A">
        <w:rPr>
          <w:lang w:val="en-US"/>
        </w:rPr>
        <w:tab/>
        <w:t>1282</w:t>
      </w:r>
      <w:r w:rsidRPr="0063135A">
        <w:rPr>
          <w:lang w:val="en-US"/>
        </w:rPr>
        <w:tab/>
        <w:t>1110</w:t>
      </w:r>
      <w:r w:rsidRPr="0063135A">
        <w:rPr>
          <w:lang w:val="en-US"/>
        </w:rPr>
        <w:tab/>
        <w:t>1110</w:t>
      </w:r>
      <w:r w:rsidRPr="0063135A">
        <w:rPr>
          <w:lang w:val="en-US"/>
        </w:rPr>
        <w:tab/>
        <w:t>1110</w:t>
      </w:r>
      <w:r w:rsidRPr="0063135A">
        <w:rPr>
          <w:lang w:val="en-US"/>
        </w:rPr>
        <w:tab/>
        <w:t>3023</w:t>
      </w:r>
      <w:r w:rsidRPr="0063135A">
        <w:rPr>
          <w:lang w:val="en-US"/>
        </w:rPr>
        <w:tab/>
        <w:t>0</w:t>
      </w:r>
      <w:r w:rsidRPr="0063135A">
        <w:rPr>
          <w:lang w:val="en-US"/>
        </w:rPr>
        <w:tab/>
        <w:t>7</w:t>
      </w:r>
      <w:r w:rsidRPr="0063135A">
        <w:rPr>
          <w:lang w:val="en-US"/>
        </w:rPr>
        <w:tab/>
        <w:t>0</w:t>
      </w:r>
      <w:r w:rsidRPr="0063135A">
        <w:rPr>
          <w:lang w:val="en-US"/>
        </w:rPr>
        <w:tab/>
        <w:t>0</w:t>
      </w:r>
      <w:r w:rsidRPr="0063135A">
        <w:rPr>
          <w:lang w:val="en-US"/>
        </w:rPr>
        <w:tab/>
        <w:t>0</w:t>
      </w:r>
      <w:r w:rsidRPr="0063135A">
        <w:rPr>
          <w:lang w:val="en-US"/>
        </w:rPr>
        <w:tab/>
        <w:t>0</w:t>
      </w:r>
      <w:r w:rsidRPr="0063135A">
        <w:rPr>
          <w:lang w:val="en-US"/>
        </w:rPr>
        <w:tab/>
        <w:t>959</w:t>
      </w:r>
      <w:r w:rsidRPr="0063135A">
        <w:rPr>
          <w:lang w:val="en-US"/>
        </w:rPr>
        <w:tab/>
        <w:t>953</w:t>
      </w:r>
      <w:r w:rsidRPr="0063135A">
        <w:rPr>
          <w:lang w:val="en-US"/>
        </w:rPr>
        <w:tab/>
        <w:t>947</w:t>
      </w:r>
      <w:r w:rsidRPr="0063135A">
        <w:rPr>
          <w:lang w:val="en-US"/>
        </w:rPr>
        <w:tab/>
        <w:t>947</w:t>
      </w:r>
      <w:r w:rsidRPr="0063135A">
        <w:rPr>
          <w:lang w:val="en-US"/>
        </w:rPr>
        <w:tab/>
        <w:t>940</w:t>
      </w:r>
      <w:r w:rsidRPr="0063135A">
        <w:rPr>
          <w:lang w:val="en-US"/>
        </w:rPr>
        <w:tab/>
        <w:t>938</w:t>
      </w:r>
      <w:r w:rsidRPr="0063135A">
        <w:rPr>
          <w:lang w:val="en-US"/>
        </w:rPr>
        <w:tab/>
        <w:t>926]</w:t>
      </w:r>
    </w:p>
    <w:p w14:paraId="6FC8B4ED" w14:textId="31170E83" w:rsidR="008450CB" w:rsidRPr="0063135A" w:rsidRDefault="008450CB" w:rsidP="00255792">
      <w:pPr>
        <w:rPr>
          <w:lang w:val="en-US"/>
        </w:rPr>
      </w:pPr>
    </w:p>
    <w:p w14:paraId="24844986" w14:textId="460F0839" w:rsidR="00BC3F31" w:rsidRPr="00BC3F31" w:rsidRDefault="00F46028" w:rsidP="00BC3F31">
      <w:pPr>
        <w:pStyle w:val="Titre1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t>About the code</w:t>
      </w:r>
    </w:p>
    <w:p w14:paraId="4860881A" w14:textId="75826BB6" w:rsidR="00BC3F31" w:rsidRDefault="00BC3F31" w:rsidP="00BC3F31">
      <w:pPr>
        <w:jc w:val="center"/>
      </w:pPr>
      <w:r>
        <w:rPr>
          <w:noProof/>
        </w:rPr>
        <w:drawing>
          <wp:inline distT="0" distB="0" distL="0" distR="0" wp14:anchorId="7F52AF3A" wp14:editId="7AC33C91">
            <wp:extent cx="1888434" cy="1426230"/>
            <wp:effectExtent l="0" t="0" r="0" b="2540"/>
            <wp:docPr id="833590391" name="Picture 83359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5903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59" cy="14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DFAA1" wp14:editId="64DC8410">
            <wp:extent cx="1902207" cy="1414863"/>
            <wp:effectExtent l="0" t="0" r="3175" b="0"/>
            <wp:docPr id="479285617" name="Picture 479285617" descr="Une image contenant diagramme, text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856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88" cy="14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D58CB" wp14:editId="5224B264">
            <wp:extent cx="1913282" cy="1424331"/>
            <wp:effectExtent l="0" t="0" r="0" b="4445"/>
            <wp:docPr id="604887579" name="Picture 604887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038" cy="14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D48C" w14:textId="2765B6C7" w:rsidR="005069EF" w:rsidRPr="00DA0407" w:rsidRDefault="001D3056" w:rsidP="00DA0407">
      <w:pPr>
        <w:jc w:val="center"/>
        <w:rPr>
          <w:i/>
          <w:iCs/>
          <w:lang w:val="en-US"/>
        </w:rPr>
      </w:pPr>
      <w:r w:rsidRPr="005069EF">
        <w:rPr>
          <w:i/>
          <w:iCs/>
          <w:lang w:val="en-US"/>
        </w:rPr>
        <w:t>3D reconstruction</w:t>
      </w:r>
      <w:r w:rsidR="00065FA4" w:rsidRPr="005069EF">
        <w:rPr>
          <w:i/>
          <w:iCs/>
          <w:lang w:val="en-US"/>
        </w:rPr>
        <w:t xml:space="preserve"> in the </w:t>
      </w:r>
      <w:r w:rsidR="001355D4" w:rsidRPr="005069EF">
        <w:rPr>
          <w:i/>
          <w:iCs/>
          <w:lang w:val="en-US"/>
        </w:rPr>
        <w:t xml:space="preserve">ZX plane (in the </w:t>
      </w:r>
      <w:r w:rsidR="005069EF" w:rsidRPr="005069EF">
        <w:rPr>
          <w:i/>
          <w:iCs/>
          <w:lang w:val="en-US"/>
        </w:rPr>
        <w:t>left</w:t>
      </w:r>
      <w:r w:rsidR="001355D4" w:rsidRPr="005069EF">
        <w:rPr>
          <w:i/>
          <w:iCs/>
          <w:lang w:val="en-US"/>
        </w:rPr>
        <w:t>), in the</w:t>
      </w:r>
      <w:r w:rsidR="00E252F3" w:rsidRPr="005069EF">
        <w:rPr>
          <w:i/>
          <w:iCs/>
          <w:lang w:val="en-US"/>
        </w:rPr>
        <w:t xml:space="preserve"> isometric view (in the center) and in the </w:t>
      </w:r>
      <w:r w:rsidR="005069EF" w:rsidRPr="005069EF">
        <w:rPr>
          <w:i/>
          <w:iCs/>
          <w:lang w:val="en-US"/>
        </w:rPr>
        <w:t>Y</w:t>
      </w:r>
      <w:r w:rsidR="00292A0D">
        <w:rPr>
          <w:i/>
          <w:iCs/>
          <w:lang w:val="en-US"/>
        </w:rPr>
        <w:t>X</w:t>
      </w:r>
      <w:r w:rsidR="005069EF" w:rsidRPr="005069EF">
        <w:rPr>
          <w:i/>
          <w:iCs/>
          <w:lang w:val="en-US"/>
        </w:rPr>
        <w:t xml:space="preserve"> plane (in the right)</w:t>
      </w:r>
    </w:p>
    <w:p w14:paraId="68B10338" w14:textId="5177C0EB" w:rsidR="19297E60" w:rsidRPr="006F3F3E" w:rsidRDefault="0064116D" w:rsidP="19297E60">
      <w:pPr>
        <w:rPr>
          <w:lang w:val="en-US"/>
        </w:rPr>
      </w:pPr>
      <w:r w:rsidRPr="0064116D">
        <w:rPr>
          <w:lang w:val="en-US"/>
        </w:rPr>
        <w:t xml:space="preserve">We attempted to reconstruct the 3D box in MATLAB using the following </w:t>
      </w:r>
      <w:r w:rsidRPr="001A2E1A">
        <w:rPr>
          <w:lang w:val="en-US"/>
        </w:rPr>
        <w:t xml:space="preserve">code, </w:t>
      </w:r>
      <w:r w:rsidR="001A2E1A" w:rsidRPr="001A2E1A">
        <w:rPr>
          <w:lang w:val="en-US"/>
        </w:rPr>
        <w:t>but</w:t>
      </w:r>
      <w:r w:rsidR="00FA5870" w:rsidRPr="001A2E1A">
        <w:rPr>
          <w:lang w:val="en-US"/>
        </w:rPr>
        <w:t xml:space="preserve"> </w:t>
      </w:r>
      <w:r w:rsidR="001A2E1A" w:rsidRPr="001A2E1A">
        <w:rPr>
          <w:lang w:val="en-US"/>
        </w:rPr>
        <w:t>w</w:t>
      </w:r>
      <w:r w:rsidRPr="001A2E1A">
        <w:rPr>
          <w:lang w:val="en-US"/>
        </w:rPr>
        <w:t>e were</w:t>
      </w:r>
      <w:r w:rsidRPr="0064116D">
        <w:rPr>
          <w:lang w:val="en-US"/>
        </w:rPr>
        <w:t xml:space="preserve"> only able to reconstruct the data in 2D under different </w:t>
      </w:r>
      <w:r w:rsidR="00EA2891">
        <w:rPr>
          <w:lang w:val="en-US"/>
        </w:rPr>
        <w:t>tilt_angles</w:t>
      </w:r>
      <w:r w:rsidRPr="0064116D">
        <w:rPr>
          <w:lang w:val="en-US"/>
        </w:rPr>
        <w:t>.</w:t>
      </w:r>
    </w:p>
    <w:p w14:paraId="6F76CBC8" w14:textId="34F94DE4" w:rsidR="008C71F4" w:rsidRPr="00DA0407" w:rsidRDefault="2AF6D08F" w:rsidP="00274C0A">
      <w:pPr>
        <w:pStyle w:val="Programme"/>
        <w:framePr w:wrap="notBeside"/>
        <w:rPr>
          <w:color w:val="A709F5"/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lastRenderedPageBreak/>
        <w:t xml:space="preserve">clear </w:t>
      </w:r>
      <w:r w:rsidRPr="00DA0407">
        <w:rPr>
          <w:color w:val="A709F5"/>
          <w:sz w:val="14"/>
          <w:szCs w:val="20"/>
          <w:lang w:val="en-US"/>
        </w:rPr>
        <w:t>all</w:t>
      </w:r>
    </w:p>
    <w:p w14:paraId="2A13355F" w14:textId="77777777" w:rsidR="00274C0A" w:rsidRPr="00DA0407" w:rsidRDefault="00274C0A" w:rsidP="00274C0A">
      <w:pPr>
        <w:pStyle w:val="Programme"/>
        <w:framePr w:wrap="notBeside"/>
        <w:rPr>
          <w:sz w:val="14"/>
          <w:szCs w:val="20"/>
          <w:lang w:val="en-US"/>
        </w:rPr>
      </w:pPr>
    </w:p>
    <w:p w14:paraId="208481D2" w14:textId="7D1CA1E1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 xml:space="preserve">num_files = 8; </w:t>
      </w:r>
      <w:r w:rsidR="00DA0407" w:rsidRPr="00DA0407">
        <w:rPr>
          <w:sz w:val="14"/>
          <w:szCs w:val="20"/>
          <w:lang w:val="en-US"/>
        </w:rPr>
        <w:tab/>
      </w:r>
      <w:r w:rsidRPr="00DA0407">
        <w:rPr>
          <w:color w:val="008013"/>
          <w:sz w:val="14"/>
          <w:szCs w:val="20"/>
          <w:lang w:val="en-US"/>
        </w:rPr>
        <w:t>% Number of data files to merge</w:t>
      </w:r>
    </w:p>
    <w:p w14:paraId="499E2DA2" w14:textId="722A9504" w:rsidR="008C71F4" w:rsidRPr="00DA0407" w:rsidRDefault="2AF6D08F" w:rsidP="00274C0A">
      <w:pPr>
        <w:pStyle w:val="Programme"/>
        <w:framePr w:wrap="notBeside"/>
        <w:rPr>
          <w:color w:val="008013"/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all_points = [];</w:t>
      </w:r>
      <w:r w:rsidR="00DA0407" w:rsidRPr="00DA0407">
        <w:rPr>
          <w:sz w:val="14"/>
          <w:szCs w:val="20"/>
          <w:lang w:val="en-US"/>
        </w:rPr>
        <w:tab/>
      </w:r>
      <w:r w:rsidRPr="00DA0407">
        <w:rPr>
          <w:color w:val="008013"/>
          <w:sz w:val="14"/>
          <w:szCs w:val="20"/>
          <w:lang w:val="en-US"/>
        </w:rPr>
        <w:t>% Initialize empty matrix to store all points</w:t>
      </w:r>
    </w:p>
    <w:p w14:paraId="3B2BAC37" w14:textId="77777777" w:rsidR="00274C0A" w:rsidRPr="00DA0407" w:rsidRDefault="00274C0A" w:rsidP="00274C0A">
      <w:pPr>
        <w:pStyle w:val="Programme"/>
        <w:framePr w:wrap="notBeside"/>
        <w:rPr>
          <w:sz w:val="14"/>
          <w:szCs w:val="20"/>
          <w:lang w:val="en-US"/>
        </w:rPr>
      </w:pPr>
    </w:p>
    <w:p w14:paraId="019C0703" w14:textId="4E6049DB" w:rsidR="008C71F4" w:rsidRPr="00DA0407" w:rsidRDefault="2AF6D08F" w:rsidP="00DA0407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color w:val="0E00FF"/>
          <w:sz w:val="14"/>
          <w:szCs w:val="20"/>
          <w:lang w:val="en-US"/>
        </w:rPr>
        <w:t xml:space="preserve">for </w:t>
      </w:r>
      <w:r w:rsidRPr="00DA0407">
        <w:rPr>
          <w:sz w:val="14"/>
          <w:szCs w:val="20"/>
          <w:lang w:val="en-US"/>
        </w:rPr>
        <w:t>i = 1:num_files</w:t>
      </w:r>
      <w:r w:rsidR="00DA0407" w:rsidRPr="00DA0407">
        <w:rPr>
          <w:sz w:val="14"/>
          <w:szCs w:val="20"/>
          <w:lang w:val="en-US"/>
        </w:rPr>
        <w:tab/>
      </w:r>
      <w:r w:rsidR="00DA0407" w:rsidRPr="00DA0407">
        <w:rPr>
          <w:color w:val="008013"/>
          <w:sz w:val="14"/>
          <w:szCs w:val="20"/>
          <w:lang w:val="en-US"/>
        </w:rPr>
        <w:t>% Iterate through all data files</w:t>
      </w:r>
    </w:p>
    <w:p w14:paraId="13411859" w14:textId="3842E757" w:rsidR="008C71F4" w:rsidRPr="00DA0407" w:rsidRDefault="2AF6D08F" w:rsidP="00274C0A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filename = sprintf(</w:t>
      </w:r>
      <w:r w:rsidRPr="00DA0407">
        <w:rPr>
          <w:color w:val="A709F5"/>
          <w:sz w:val="14"/>
          <w:szCs w:val="20"/>
          <w:lang w:val="en-US"/>
        </w:rPr>
        <w:t>'measurement_data_case1%d.mat'</w:t>
      </w:r>
      <w:r w:rsidRPr="00DA0407">
        <w:rPr>
          <w:sz w:val="14"/>
          <w:szCs w:val="20"/>
          <w:lang w:val="en-US"/>
        </w:rPr>
        <w:t>, i);</w:t>
      </w:r>
    </w:p>
    <w:p w14:paraId="44796CC1" w14:textId="1E9E50AC" w:rsidR="008C71F4" w:rsidRPr="00DA0407" w:rsidRDefault="2AF6D08F" w:rsidP="00274C0A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data = load(filename);</w:t>
      </w:r>
    </w:p>
    <w:p w14:paraId="4C508728" w14:textId="3D1E6EB1" w:rsidR="008C71F4" w:rsidRPr="00DA0407" w:rsidRDefault="2AF6D08F" w:rsidP="00274C0A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 xml:space="preserve">phi = data.tilt_angles(2); </w:t>
      </w:r>
      <w:r w:rsidRPr="00DA0407">
        <w:rPr>
          <w:color w:val="008013"/>
          <w:sz w:val="14"/>
          <w:szCs w:val="20"/>
          <w:lang w:val="en-US"/>
        </w:rPr>
        <w:t>% Vertical angle</w:t>
      </w:r>
    </w:p>
    <w:p w14:paraId="3D39CA2E" w14:textId="27D51447" w:rsidR="008C71F4" w:rsidRPr="00DA0407" w:rsidRDefault="2AF6D08F" w:rsidP="00274C0A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measurement_data = data.measurement_data;</w:t>
      </w:r>
    </w:p>
    <w:p w14:paraId="265FCA24" w14:textId="77777777" w:rsidR="00DA0407" w:rsidRPr="00DA0407" w:rsidRDefault="00DA0407" w:rsidP="00274C0A">
      <w:pPr>
        <w:pStyle w:val="Programme"/>
        <w:framePr w:wrap="notBeside"/>
        <w:ind w:left="708"/>
        <w:rPr>
          <w:color w:val="008013"/>
          <w:sz w:val="14"/>
          <w:szCs w:val="20"/>
          <w:lang w:val="en-US"/>
        </w:rPr>
      </w:pPr>
    </w:p>
    <w:p w14:paraId="25DB7F64" w14:textId="6C3575E3" w:rsidR="008C71F4" w:rsidRPr="00DA0407" w:rsidRDefault="2AF6D08F" w:rsidP="00274C0A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color w:val="008013"/>
          <w:sz w:val="14"/>
          <w:szCs w:val="20"/>
          <w:lang w:val="en-US"/>
        </w:rPr>
        <w:t>% Convert measurements and angles into XYZ coordinates</w:t>
      </w:r>
    </w:p>
    <w:p w14:paraId="2786CE43" w14:textId="268538C6" w:rsidR="008C71F4" w:rsidRPr="00DA0407" w:rsidRDefault="2AF6D08F" w:rsidP="00274C0A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 xml:space="preserve">Z = measurement_data .* sind(phi); </w:t>
      </w:r>
      <w:r w:rsidRPr="00DA0407">
        <w:rPr>
          <w:color w:val="008013"/>
          <w:sz w:val="14"/>
          <w:szCs w:val="20"/>
          <w:lang w:val="en-US"/>
        </w:rPr>
        <w:t>% Using vertical angle for Z</w:t>
      </w:r>
    </w:p>
    <w:p w14:paraId="6139B7B0" w14:textId="73E283A1" w:rsidR="00DA0407" w:rsidRPr="00DA0407" w:rsidRDefault="2AF6D08F" w:rsidP="00DA0407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 xml:space="preserve">X = measurement_data .* cosd(phi); </w:t>
      </w:r>
      <w:r w:rsidRPr="00DA0407">
        <w:rPr>
          <w:color w:val="008013"/>
          <w:sz w:val="14"/>
          <w:szCs w:val="20"/>
          <w:lang w:val="en-US"/>
        </w:rPr>
        <w:t>% Using vertical angle for X</w:t>
      </w:r>
    </w:p>
    <w:p w14:paraId="5EE37A21" w14:textId="254CC367" w:rsidR="00DA0407" w:rsidRPr="00DA0407" w:rsidRDefault="2AF6D08F" w:rsidP="00DA0407">
      <w:pPr>
        <w:pStyle w:val="Programme"/>
        <w:framePr w:wrap="notBeside"/>
        <w:ind w:left="708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 xml:space="preserve">all_points = [all_points; [X', </w:t>
      </w:r>
      <w:r w:rsidRPr="00CF1224">
        <w:rPr>
          <w:sz w:val="14"/>
          <w:szCs w:val="20"/>
          <w:highlight w:val="green"/>
          <w:lang w:val="en-US"/>
        </w:rPr>
        <w:t>zeros(size(X'))</w:t>
      </w:r>
      <w:r w:rsidRPr="00DA0407">
        <w:rPr>
          <w:sz w:val="14"/>
          <w:szCs w:val="20"/>
          <w:lang w:val="en-US"/>
        </w:rPr>
        <w:t>, Z']];</w:t>
      </w:r>
    </w:p>
    <w:p w14:paraId="0C704C6E" w14:textId="7BD944DE" w:rsidR="008C71F4" w:rsidRPr="00DA0407" w:rsidRDefault="2AF6D08F" w:rsidP="00274C0A">
      <w:pPr>
        <w:pStyle w:val="Programme"/>
        <w:framePr w:wrap="notBeside"/>
        <w:rPr>
          <w:color w:val="0E00FF"/>
          <w:sz w:val="14"/>
          <w:szCs w:val="20"/>
          <w:lang w:val="en-US"/>
        </w:rPr>
      </w:pPr>
      <w:r w:rsidRPr="00DA0407">
        <w:rPr>
          <w:color w:val="0E00FF"/>
          <w:sz w:val="14"/>
          <w:szCs w:val="20"/>
          <w:lang w:val="en-US"/>
        </w:rPr>
        <w:t>end</w:t>
      </w:r>
    </w:p>
    <w:p w14:paraId="49702D3A" w14:textId="77777777" w:rsidR="00DA0407" w:rsidRPr="00DA0407" w:rsidRDefault="00DA0407" w:rsidP="00274C0A">
      <w:pPr>
        <w:pStyle w:val="Programme"/>
        <w:framePr w:wrap="notBeside"/>
        <w:rPr>
          <w:sz w:val="14"/>
          <w:szCs w:val="20"/>
          <w:lang w:val="en-US"/>
        </w:rPr>
      </w:pPr>
    </w:p>
    <w:p w14:paraId="2B33DEEA" w14:textId="71C3303F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color w:val="008013"/>
          <w:sz w:val="14"/>
          <w:szCs w:val="20"/>
          <w:lang w:val="en-US"/>
        </w:rPr>
        <w:t>% Display 3D model</w:t>
      </w:r>
    </w:p>
    <w:p w14:paraId="042B335F" w14:textId="7DC10177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figure;</w:t>
      </w:r>
    </w:p>
    <w:p w14:paraId="70B6C9AF" w14:textId="5F690FC4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 xml:space="preserve">scatter3(all_points(:,1), all_points(:,2), all_points(:,3), </w:t>
      </w:r>
      <w:r w:rsidRPr="00DA0407">
        <w:rPr>
          <w:color w:val="A709F5"/>
          <w:sz w:val="14"/>
          <w:szCs w:val="20"/>
          <w:lang w:val="en-US"/>
        </w:rPr>
        <w:t>'b.'</w:t>
      </w:r>
      <w:r w:rsidRPr="00DA0407">
        <w:rPr>
          <w:sz w:val="14"/>
          <w:szCs w:val="20"/>
          <w:lang w:val="en-US"/>
        </w:rPr>
        <w:t>);</w:t>
      </w:r>
    </w:p>
    <w:p w14:paraId="4D71D5A2" w14:textId="34A23BB2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xlabel(</w:t>
      </w:r>
      <w:r w:rsidRPr="00DA0407">
        <w:rPr>
          <w:color w:val="A709F5"/>
          <w:sz w:val="14"/>
          <w:szCs w:val="20"/>
          <w:lang w:val="en-US"/>
        </w:rPr>
        <w:t>'X'</w:t>
      </w:r>
      <w:r w:rsidRPr="00DA0407">
        <w:rPr>
          <w:sz w:val="14"/>
          <w:szCs w:val="20"/>
          <w:lang w:val="en-US"/>
        </w:rPr>
        <w:t>);</w:t>
      </w:r>
    </w:p>
    <w:p w14:paraId="3C439DE5" w14:textId="58A11295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ylabel(</w:t>
      </w:r>
      <w:r w:rsidRPr="00DA0407">
        <w:rPr>
          <w:color w:val="A709F5"/>
          <w:sz w:val="14"/>
          <w:szCs w:val="20"/>
          <w:lang w:val="en-US"/>
        </w:rPr>
        <w:t>'Y'</w:t>
      </w:r>
      <w:r w:rsidRPr="00DA0407">
        <w:rPr>
          <w:sz w:val="14"/>
          <w:szCs w:val="20"/>
          <w:lang w:val="en-US"/>
        </w:rPr>
        <w:t>);</w:t>
      </w:r>
    </w:p>
    <w:p w14:paraId="5C1FD75F" w14:textId="6C0C1720" w:rsidR="008C71F4" w:rsidRPr="00DA0407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zlabel(</w:t>
      </w:r>
      <w:r w:rsidRPr="00DA0407">
        <w:rPr>
          <w:color w:val="A709F5"/>
          <w:sz w:val="14"/>
          <w:szCs w:val="20"/>
          <w:lang w:val="en-US"/>
        </w:rPr>
        <w:t>'Z'</w:t>
      </w:r>
      <w:r w:rsidRPr="00DA0407">
        <w:rPr>
          <w:sz w:val="14"/>
          <w:szCs w:val="20"/>
          <w:lang w:val="en-US"/>
        </w:rPr>
        <w:t>);</w:t>
      </w:r>
    </w:p>
    <w:p w14:paraId="4A56B3E7" w14:textId="43348E60" w:rsidR="008C71F4" w:rsidRDefault="2AF6D08F" w:rsidP="00274C0A">
      <w:pPr>
        <w:pStyle w:val="Programme"/>
        <w:framePr w:wrap="notBeside"/>
        <w:rPr>
          <w:sz w:val="14"/>
          <w:szCs w:val="20"/>
          <w:lang w:val="en-US"/>
        </w:rPr>
      </w:pPr>
      <w:r w:rsidRPr="00DA0407">
        <w:rPr>
          <w:sz w:val="14"/>
          <w:szCs w:val="20"/>
          <w:lang w:val="en-US"/>
        </w:rPr>
        <w:t>title(</w:t>
      </w:r>
      <w:r w:rsidRPr="00DA0407">
        <w:rPr>
          <w:color w:val="A709F5"/>
          <w:sz w:val="14"/>
          <w:szCs w:val="20"/>
          <w:lang w:val="en-US"/>
        </w:rPr>
        <w:t>'3D Reconstruction'</w:t>
      </w:r>
      <w:r w:rsidRPr="00DA0407">
        <w:rPr>
          <w:sz w:val="14"/>
          <w:szCs w:val="20"/>
          <w:lang w:val="en-US"/>
        </w:rPr>
        <w:t>);</w:t>
      </w:r>
    </w:p>
    <w:p w14:paraId="0A21FC4D" w14:textId="77777777" w:rsidR="004824DD" w:rsidRPr="00DA0407" w:rsidRDefault="004824DD" w:rsidP="00274C0A">
      <w:pPr>
        <w:pStyle w:val="Programme"/>
        <w:framePr w:wrap="notBeside"/>
        <w:rPr>
          <w:sz w:val="14"/>
          <w:szCs w:val="20"/>
          <w:lang w:val="en-US"/>
        </w:rPr>
      </w:pPr>
    </w:p>
    <w:p w14:paraId="73893487" w14:textId="77777777" w:rsidR="0064116D" w:rsidRPr="0064116D" w:rsidRDefault="0064116D" w:rsidP="0064116D">
      <w:pPr>
        <w:rPr>
          <w:lang w:val="en-US"/>
        </w:rPr>
      </w:pPr>
      <w:r w:rsidRPr="0064116D">
        <w:rPr>
          <w:lang w:val="en-US"/>
        </w:rPr>
        <w:t xml:space="preserve">We thought about replacing the </w:t>
      </w:r>
      <w:r w:rsidRPr="00CF1224">
        <w:rPr>
          <w:highlight w:val="green"/>
          <w:lang w:val="en-US"/>
        </w:rPr>
        <w:t>Y</w:t>
      </w:r>
      <w:r w:rsidRPr="0064116D">
        <w:rPr>
          <w:lang w:val="en-US"/>
        </w:rPr>
        <w:t xml:space="preserve"> with measurement_data to display the data in 3D, but an error occurs:</w:t>
      </w:r>
    </w:p>
    <w:p w14:paraId="31989630" w14:textId="3028B64F" w:rsidR="0064116D" w:rsidRDefault="0064116D" w:rsidP="0064116D">
      <w:pPr>
        <w:spacing w:after="0" w:line="257" w:lineRule="exact"/>
        <w:rPr>
          <w:sz w:val="12"/>
          <w:szCs w:val="18"/>
          <w:lang w:val="en-US"/>
        </w:rPr>
      </w:pPr>
      <w:r w:rsidRPr="0064116D">
        <w:rPr>
          <w:rFonts w:eastAsia="Poppins Light" w:cs="Poppins Light"/>
          <w:color w:val="E11B14"/>
          <w:szCs w:val="16"/>
          <w:lang w:val="en-US"/>
        </w:rPr>
        <w:t xml:space="preserve">Error using </w:t>
      </w:r>
      <w:hyperlink r:id="rId17">
        <w:r w:rsidRPr="0064116D">
          <w:rPr>
            <w:rStyle w:val="Lienhypertexte"/>
            <w:rFonts w:eastAsia="Poppins Light" w:cs="Poppins Light"/>
            <w:b/>
            <w:bCs/>
            <w:szCs w:val="16"/>
            <w:lang w:val="en-US"/>
          </w:rPr>
          <w:t>horzcat</w:t>
        </w:r>
        <w:r w:rsidRPr="0064116D">
          <w:rPr>
            <w:sz w:val="12"/>
            <w:szCs w:val="18"/>
            <w:lang w:val="en-US"/>
          </w:rPr>
          <w:br/>
        </w:r>
      </w:hyperlink>
      <w:r w:rsidRPr="0064116D">
        <w:rPr>
          <w:rFonts w:eastAsia="Poppins Light" w:cs="Poppins Light"/>
          <w:color w:val="E11B14"/>
          <w:szCs w:val="16"/>
          <w:lang w:val="en-US"/>
        </w:rPr>
        <w:t>Dimensions of arrays being concatenated are not consistent.</w:t>
      </w:r>
    </w:p>
    <w:p w14:paraId="466E8BB8" w14:textId="77777777" w:rsidR="0064116D" w:rsidRPr="0064116D" w:rsidRDefault="0064116D" w:rsidP="0064116D">
      <w:pPr>
        <w:spacing w:after="0" w:line="257" w:lineRule="exact"/>
        <w:rPr>
          <w:sz w:val="12"/>
          <w:szCs w:val="18"/>
          <w:lang w:val="en-US"/>
        </w:rPr>
      </w:pPr>
    </w:p>
    <w:p w14:paraId="19E82D0E" w14:textId="259BE874" w:rsidR="00F46028" w:rsidRPr="00F46028" w:rsidRDefault="35DC2E33" w:rsidP="0064116D">
      <w:pPr>
        <w:rPr>
          <w:lang w:val="en-US"/>
        </w:rPr>
      </w:pPr>
      <w:r w:rsidRPr="35DC2E33">
        <w:rPr>
          <w:lang w:val="en-US"/>
        </w:rPr>
        <w:t xml:space="preserve">We also considered the possibility of developing an algorithm based on the relationship between the position relative to the number of data points (684), the lidar's viewing angle (240°), and the angular resolution (0.36º) to accurately visualize the data on the lidar plane. </w:t>
      </w:r>
      <w:r w:rsidRPr="00292A0D">
        <w:rPr>
          <w:lang w:val="en-US"/>
        </w:rPr>
        <w:t>However, we opted for a simpler approach due to concerns about potential complexity.</w:t>
      </w:r>
    </w:p>
    <w:sectPr w:rsidR="00F46028" w:rsidRPr="00F46028" w:rsidSect="004444A3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46A8" w14:textId="77777777" w:rsidR="004444A3" w:rsidRDefault="004444A3" w:rsidP="00232FE5">
      <w:pPr>
        <w:spacing w:after="0" w:line="240" w:lineRule="auto"/>
      </w:pPr>
      <w:r>
        <w:separator/>
      </w:r>
    </w:p>
  </w:endnote>
  <w:endnote w:type="continuationSeparator" w:id="0">
    <w:p w14:paraId="72D5D7C6" w14:textId="77777777" w:rsidR="004444A3" w:rsidRDefault="004444A3" w:rsidP="00232FE5">
      <w:pPr>
        <w:spacing w:after="0" w:line="240" w:lineRule="auto"/>
      </w:pPr>
      <w:r>
        <w:continuationSeparator/>
      </w:r>
    </w:p>
  </w:endnote>
  <w:endnote w:type="continuationNotice" w:id="1">
    <w:p w14:paraId="404B45A7" w14:textId="77777777" w:rsidR="004444A3" w:rsidRDefault="004444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Nirmala UI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B8A4" w14:textId="621EB78C" w:rsidR="003226E7" w:rsidRDefault="007A2CE3">
    <w:pPr>
      <w:pStyle w:val="Pieddepage"/>
    </w:pPr>
    <w:r>
      <w:rPr>
        <w:noProof/>
      </w:rPr>
      <w:drawing>
        <wp:anchor distT="0" distB="0" distL="114300" distR="114300" simplePos="0" relativeHeight="251658243" behindDoc="0" locked="0" layoutInCell="1" allowOverlap="1" wp14:anchorId="31367E90" wp14:editId="33C39491">
          <wp:simplePos x="0" y="0"/>
          <wp:positionH relativeFrom="column">
            <wp:posOffset>-568736</wp:posOffset>
          </wp:positionH>
          <wp:positionV relativeFrom="paragraph">
            <wp:posOffset>-311813</wp:posOffset>
          </wp:positionV>
          <wp:extent cx="304800" cy="583995"/>
          <wp:effectExtent l="0" t="0" r="0" b="6985"/>
          <wp:wrapNone/>
          <wp:docPr id="210465073" name="Image 7" descr="Pázmány Péter Catholic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Pázmány Péter Catholic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58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26E7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FCA2A9" wp14:editId="50282616">
              <wp:simplePos x="0" y="0"/>
              <wp:positionH relativeFrom="column">
                <wp:posOffset>6103979</wp:posOffset>
              </wp:positionH>
              <wp:positionV relativeFrom="paragraph">
                <wp:posOffset>-3298411</wp:posOffset>
              </wp:positionV>
              <wp:extent cx="336550" cy="3648241"/>
              <wp:effectExtent l="0" t="0" r="6350" b="952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364824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3EE71F" w14:textId="67FD87E2" w:rsidR="003226E7" w:rsidRPr="007D6654" w:rsidRDefault="00757B18" w:rsidP="003226E7">
                          <w:pPr>
                            <w:rPr>
                              <w:rFonts w:ascii="Roboto Black" w:hAnsi="Roboto Black"/>
                              <w:lang w:val="en-GB"/>
                            </w:rPr>
                          </w:pPr>
                          <w:r w:rsidRPr="00DF0C4E">
                            <w:rPr>
                              <w:rFonts w:ascii="Roboto Black" w:hAnsi="Roboto Black"/>
                              <w:lang w:val="en-US"/>
                            </w:rPr>
                            <w:t>Alexis GIBERT</w:t>
                          </w:r>
                          <w:r w:rsidR="00DF0C4E" w:rsidRPr="00DF0C4E">
                            <w:rPr>
                              <w:rFonts w:ascii="Roboto Black" w:hAnsi="Roboto Black"/>
                              <w:lang w:val="en-US"/>
                            </w:rPr>
                            <w:t xml:space="preserve"> // Souha  GHAZOUANI</w:t>
                          </w:r>
                          <w:r w:rsidRPr="00DF0C4E">
                            <w:rPr>
                              <w:rFonts w:ascii="Roboto Black" w:hAnsi="Roboto Black"/>
                              <w:lang w:val="en-US"/>
                            </w:rPr>
                            <w:t xml:space="preserve"> </w:t>
                          </w:r>
                          <w:r w:rsidR="004B13A9" w:rsidRPr="00DF0C4E">
                            <w:rPr>
                              <w:rFonts w:ascii="Roboto Black" w:hAnsi="Roboto Black"/>
                              <w:lang w:val="en-US"/>
                            </w:rPr>
                            <w:t>//</w:t>
                          </w:r>
                          <w:r w:rsidR="002C5EA8" w:rsidRPr="00DF0C4E">
                            <w:rPr>
                              <w:rFonts w:ascii="Roboto Black" w:hAnsi="Roboto Black"/>
                              <w:lang w:val="en-US"/>
                            </w:rPr>
                            <w:t xml:space="preserve"> </w:t>
                          </w:r>
                          <w:r w:rsidR="00AC3B28" w:rsidRPr="00AC3B28">
                            <w:rPr>
                              <w:rFonts w:ascii="Roboto Black" w:hAnsi="Roboto Black"/>
                              <w:lang w:val="en-US"/>
                            </w:rPr>
                            <w:t>Pázmány Péter Katolikus Egyetem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FCA2A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65pt;margin-top:-259.7pt;width:26.5pt;height:28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" fillcolor="white [3201]" stroked="f" strokeweight=".5pt">
              <v:textbox style="layout-flow:vertical;mso-layout-flow-alt:bottom-to-top">
                <w:txbxContent>
                  <w:p w14:paraId="4C3EE71F" w14:textId="67FD87E2" w:rsidR="003226E7" w:rsidRPr="007D6654" w:rsidRDefault="00757B18" w:rsidP="003226E7">
                    <w:pPr>
                      <w:rPr>
                        <w:rFonts w:ascii="Roboto Black" w:hAnsi="Roboto Black"/>
                        <w:lang w:val="en-GB"/>
                      </w:rPr>
                    </w:pPr>
                    <w:r w:rsidRPr="00DF0C4E">
                      <w:rPr>
                        <w:rFonts w:ascii="Roboto Black" w:hAnsi="Roboto Black"/>
                        <w:lang w:val="en-US"/>
                      </w:rPr>
                      <w:t>Alexis GIBERT</w:t>
                    </w:r>
                    <w:r w:rsidR="00DF0C4E" w:rsidRPr="00DF0C4E">
                      <w:rPr>
                        <w:rFonts w:ascii="Roboto Black" w:hAnsi="Roboto Black"/>
                        <w:lang w:val="en-US"/>
                      </w:rPr>
                      <w:t xml:space="preserve"> // Souha  GHAZOUANI</w:t>
                    </w:r>
                    <w:r w:rsidRPr="00DF0C4E">
                      <w:rPr>
                        <w:rFonts w:ascii="Roboto Black" w:hAnsi="Roboto Black"/>
                        <w:lang w:val="en-US"/>
                      </w:rPr>
                      <w:t xml:space="preserve"> </w:t>
                    </w:r>
                    <w:r w:rsidR="004B13A9" w:rsidRPr="00DF0C4E">
                      <w:rPr>
                        <w:rFonts w:ascii="Roboto Black" w:hAnsi="Roboto Black"/>
                        <w:lang w:val="en-US"/>
                      </w:rPr>
                      <w:t>//</w:t>
                    </w:r>
                    <w:r w:rsidR="002C5EA8" w:rsidRPr="00DF0C4E">
                      <w:rPr>
                        <w:rFonts w:ascii="Roboto Black" w:hAnsi="Roboto Black"/>
                        <w:lang w:val="en-US"/>
                      </w:rPr>
                      <w:t xml:space="preserve"> </w:t>
                    </w:r>
                    <w:r w:rsidR="00AC3B28" w:rsidRPr="00AC3B28">
                      <w:rPr>
                        <w:rFonts w:ascii="Roboto Black" w:hAnsi="Roboto Black"/>
                        <w:lang w:val="en-US"/>
                      </w:rPr>
                      <w:t>Pázmány Péter Katolikus Egyetem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3051" w14:textId="77777777" w:rsidR="004444A3" w:rsidRDefault="004444A3" w:rsidP="00232FE5">
      <w:pPr>
        <w:spacing w:after="0" w:line="240" w:lineRule="auto"/>
      </w:pPr>
      <w:r>
        <w:separator/>
      </w:r>
    </w:p>
  </w:footnote>
  <w:footnote w:type="continuationSeparator" w:id="0">
    <w:p w14:paraId="42EBD041" w14:textId="77777777" w:rsidR="004444A3" w:rsidRDefault="004444A3" w:rsidP="00232FE5">
      <w:pPr>
        <w:spacing w:after="0" w:line="240" w:lineRule="auto"/>
      </w:pPr>
      <w:r>
        <w:continuationSeparator/>
      </w:r>
    </w:p>
  </w:footnote>
  <w:footnote w:type="continuationNotice" w:id="1">
    <w:p w14:paraId="1F036F5E" w14:textId="77777777" w:rsidR="004444A3" w:rsidRDefault="004444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C902" w14:textId="704D3A80" w:rsidR="003226E7" w:rsidRPr="003226E7" w:rsidRDefault="007A2CE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w:t xml:space="preserve"> </w:t>
    </w:r>
    <w:r w:rsidR="0084373C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2C4971" wp14:editId="090A4893">
              <wp:simplePos x="0" y="0"/>
              <wp:positionH relativeFrom="column">
                <wp:posOffset>5905607</wp:posOffset>
              </wp:positionH>
              <wp:positionV relativeFrom="paragraph">
                <wp:posOffset>-133991</wp:posOffset>
              </wp:positionV>
              <wp:extent cx="1366520" cy="1723604"/>
              <wp:effectExtent l="0" t="0" r="508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172360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B4F2BB" w14:textId="77777777" w:rsidR="003226E7" w:rsidRPr="00374E88" w:rsidRDefault="003226E7" w:rsidP="00FC341C">
                          <w:pPr>
                            <w:pStyle w:val="Titre"/>
                            <w:jc w:val="right"/>
                            <w:rPr>
                              <w:rFonts w:hint="eastAsia"/>
                            </w:rPr>
                          </w:pPr>
                          <w:r w:rsidRPr="00374E88">
                            <w:t>0</w:t>
                          </w:r>
                          <w:r w:rsidR="00284E66" w:rsidRPr="00374E88">
                            <w:fldChar w:fldCharType="begin"/>
                          </w:r>
                          <w:r w:rsidR="00284E66" w:rsidRPr="00374E88">
                            <w:instrText xml:space="preserve"> PAGE  \* Arabic  \* MERGEFORMAT </w:instrText>
                          </w:r>
                          <w:r w:rsidR="00284E66" w:rsidRPr="00374E88">
                            <w:fldChar w:fldCharType="separate"/>
                          </w:r>
                          <w:r w:rsidR="00284E66" w:rsidRPr="00374E88">
                            <w:rPr>
                              <w:noProof/>
                            </w:rPr>
                            <w:t>1</w:t>
                          </w:r>
                          <w:r w:rsidR="00284E66" w:rsidRPr="00374E8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2C49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465pt;margin-top:-10.55pt;width:107.6pt;height:135.7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" fillcolor="white [3201]" stroked="f" strokeweight=".5pt">
              <v:textbox style="layout-flow:vertical;mso-layout-flow-alt:bottom-to-top">
                <w:txbxContent>
                  <w:p w14:paraId="0DB4F2BB" w14:textId="77777777" w:rsidR="003226E7" w:rsidRPr="00374E88" w:rsidRDefault="003226E7" w:rsidP="00FC341C">
                    <w:pPr>
                      <w:pStyle w:val="Titre"/>
                      <w:jc w:val="right"/>
                      <w:rPr>
                        <w:rFonts w:hint="eastAsia"/>
                      </w:rPr>
                    </w:pPr>
                    <w:r w:rsidRPr="00374E88">
                      <w:t>0</w:t>
                    </w:r>
                    <w:r w:rsidR="00284E66" w:rsidRPr="00374E88">
                      <w:fldChar w:fldCharType="begin"/>
                    </w:r>
                    <w:r w:rsidR="00284E66" w:rsidRPr="00374E88">
                      <w:instrText xml:space="preserve"> PAGE  \* Arabic  \* MERGEFORMAT </w:instrText>
                    </w:r>
                    <w:r w:rsidR="00284E66" w:rsidRPr="00374E88">
                      <w:fldChar w:fldCharType="separate"/>
                    </w:r>
                    <w:r w:rsidR="00284E66" w:rsidRPr="00374E88">
                      <w:rPr>
                        <w:noProof/>
                      </w:rPr>
                      <w:t>1</w:t>
                    </w:r>
                    <w:r w:rsidR="00284E66" w:rsidRPr="00374E88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11A3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8EDEAE" wp14:editId="0601AAA8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78F791" w14:textId="78117E3C" w:rsidR="00EE6893" w:rsidRPr="00374E88" w:rsidRDefault="0000000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F1697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Lab-03-Sensor Robotics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8EDEAE" id="Zone de texte 1" o:spid="_x0000_s1027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" fillcolor="white [3201]" stroked="f" strokeweight=".5pt">
              <v:textbox style="layout-flow:vertical;mso-layout-flow-alt:bottom-to-top">
                <w:txbxContent>
                  <w:p w14:paraId="6A78F791" w14:textId="78117E3C" w:rsidR="00EE6893" w:rsidRPr="00374E88" w:rsidRDefault="00000000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1F1697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Lab-03-Sensor Robotics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1F7E2367" w14:textId="20FE9820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DD2"/>
    <w:multiLevelType w:val="hybridMultilevel"/>
    <w:tmpl w:val="6BE25ABC"/>
    <w:lvl w:ilvl="0" w:tplc="8576A1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3E46"/>
    <w:multiLevelType w:val="hybridMultilevel"/>
    <w:tmpl w:val="A6FC9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389811454">
    <w:abstractNumId w:val="2"/>
  </w:num>
  <w:num w:numId="2" w16cid:durableId="1489247965">
    <w:abstractNumId w:val="0"/>
  </w:num>
  <w:num w:numId="3" w16cid:durableId="615633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4A"/>
    <w:rsid w:val="000003EC"/>
    <w:rsid w:val="000016F6"/>
    <w:rsid w:val="00001EC3"/>
    <w:rsid w:val="00002077"/>
    <w:rsid w:val="0000383B"/>
    <w:rsid w:val="00004003"/>
    <w:rsid w:val="000047FB"/>
    <w:rsid w:val="000069F3"/>
    <w:rsid w:val="00006F7F"/>
    <w:rsid w:val="00011835"/>
    <w:rsid w:val="00011DB8"/>
    <w:rsid w:val="00012E77"/>
    <w:rsid w:val="0001552C"/>
    <w:rsid w:val="00016F7C"/>
    <w:rsid w:val="00016FA3"/>
    <w:rsid w:val="000178CF"/>
    <w:rsid w:val="00020818"/>
    <w:rsid w:val="00021B34"/>
    <w:rsid w:val="00023018"/>
    <w:rsid w:val="00025616"/>
    <w:rsid w:val="00027338"/>
    <w:rsid w:val="0002767C"/>
    <w:rsid w:val="0003112C"/>
    <w:rsid w:val="00031AC6"/>
    <w:rsid w:val="00032D24"/>
    <w:rsid w:val="00035759"/>
    <w:rsid w:val="000364D9"/>
    <w:rsid w:val="000403B6"/>
    <w:rsid w:val="00040ABD"/>
    <w:rsid w:val="00040C7D"/>
    <w:rsid w:val="00042A68"/>
    <w:rsid w:val="000436BE"/>
    <w:rsid w:val="0004540E"/>
    <w:rsid w:val="000510A4"/>
    <w:rsid w:val="00055713"/>
    <w:rsid w:val="00056496"/>
    <w:rsid w:val="00057B91"/>
    <w:rsid w:val="00057B9A"/>
    <w:rsid w:val="00061F0B"/>
    <w:rsid w:val="000620A3"/>
    <w:rsid w:val="00065230"/>
    <w:rsid w:val="00065FA4"/>
    <w:rsid w:val="000666C0"/>
    <w:rsid w:val="0006747E"/>
    <w:rsid w:val="00067511"/>
    <w:rsid w:val="00070BB0"/>
    <w:rsid w:val="00070E76"/>
    <w:rsid w:val="00072BA9"/>
    <w:rsid w:val="0007417F"/>
    <w:rsid w:val="00074D35"/>
    <w:rsid w:val="00075143"/>
    <w:rsid w:val="00075A2E"/>
    <w:rsid w:val="00075C1B"/>
    <w:rsid w:val="00077258"/>
    <w:rsid w:val="000776C1"/>
    <w:rsid w:val="00077A8E"/>
    <w:rsid w:val="00080C3E"/>
    <w:rsid w:val="00081A04"/>
    <w:rsid w:val="00082392"/>
    <w:rsid w:val="00082A48"/>
    <w:rsid w:val="00083E41"/>
    <w:rsid w:val="000850CE"/>
    <w:rsid w:val="00085A71"/>
    <w:rsid w:val="00092A05"/>
    <w:rsid w:val="00093122"/>
    <w:rsid w:val="000935F4"/>
    <w:rsid w:val="000939DB"/>
    <w:rsid w:val="00093D11"/>
    <w:rsid w:val="00095CB1"/>
    <w:rsid w:val="00096385"/>
    <w:rsid w:val="00096857"/>
    <w:rsid w:val="0009690F"/>
    <w:rsid w:val="00096A21"/>
    <w:rsid w:val="00097457"/>
    <w:rsid w:val="000A0402"/>
    <w:rsid w:val="000A07D8"/>
    <w:rsid w:val="000A0F98"/>
    <w:rsid w:val="000A3BA3"/>
    <w:rsid w:val="000A3C0A"/>
    <w:rsid w:val="000A4777"/>
    <w:rsid w:val="000A7FD4"/>
    <w:rsid w:val="000B01D6"/>
    <w:rsid w:val="000B0C90"/>
    <w:rsid w:val="000B1783"/>
    <w:rsid w:val="000B2528"/>
    <w:rsid w:val="000B2F0C"/>
    <w:rsid w:val="000B300A"/>
    <w:rsid w:val="000B3397"/>
    <w:rsid w:val="000B3A97"/>
    <w:rsid w:val="000B55C1"/>
    <w:rsid w:val="000B584C"/>
    <w:rsid w:val="000B5F75"/>
    <w:rsid w:val="000B6146"/>
    <w:rsid w:val="000B63F0"/>
    <w:rsid w:val="000B7183"/>
    <w:rsid w:val="000B7524"/>
    <w:rsid w:val="000C0712"/>
    <w:rsid w:val="000C129B"/>
    <w:rsid w:val="000C1772"/>
    <w:rsid w:val="000C2697"/>
    <w:rsid w:val="000C32DB"/>
    <w:rsid w:val="000C33F3"/>
    <w:rsid w:val="000C3632"/>
    <w:rsid w:val="000C4078"/>
    <w:rsid w:val="000C410A"/>
    <w:rsid w:val="000C4DF5"/>
    <w:rsid w:val="000C721C"/>
    <w:rsid w:val="000C72F8"/>
    <w:rsid w:val="000C7479"/>
    <w:rsid w:val="000C7D38"/>
    <w:rsid w:val="000D26FF"/>
    <w:rsid w:val="000D28E8"/>
    <w:rsid w:val="000D2D29"/>
    <w:rsid w:val="000D3205"/>
    <w:rsid w:val="000D4507"/>
    <w:rsid w:val="000D5F70"/>
    <w:rsid w:val="000D6C43"/>
    <w:rsid w:val="000D6DF3"/>
    <w:rsid w:val="000E066D"/>
    <w:rsid w:val="000E0F41"/>
    <w:rsid w:val="000E111B"/>
    <w:rsid w:val="000E25FB"/>
    <w:rsid w:val="000E2946"/>
    <w:rsid w:val="000E4438"/>
    <w:rsid w:val="000E54DE"/>
    <w:rsid w:val="000E6081"/>
    <w:rsid w:val="000E78D3"/>
    <w:rsid w:val="000F24E5"/>
    <w:rsid w:val="000F2541"/>
    <w:rsid w:val="000F2AFA"/>
    <w:rsid w:val="000F37C9"/>
    <w:rsid w:val="000F4D12"/>
    <w:rsid w:val="000F540A"/>
    <w:rsid w:val="000F5E1B"/>
    <w:rsid w:val="00102B91"/>
    <w:rsid w:val="00102F37"/>
    <w:rsid w:val="001030B1"/>
    <w:rsid w:val="00104BCE"/>
    <w:rsid w:val="0010709E"/>
    <w:rsid w:val="001100D4"/>
    <w:rsid w:val="00111601"/>
    <w:rsid w:val="00112B69"/>
    <w:rsid w:val="00115A0E"/>
    <w:rsid w:val="0011677D"/>
    <w:rsid w:val="00117287"/>
    <w:rsid w:val="0011766E"/>
    <w:rsid w:val="001203AF"/>
    <w:rsid w:val="00120748"/>
    <w:rsid w:val="00121DC6"/>
    <w:rsid w:val="00122056"/>
    <w:rsid w:val="00122EEB"/>
    <w:rsid w:val="00123C0A"/>
    <w:rsid w:val="00124455"/>
    <w:rsid w:val="00124503"/>
    <w:rsid w:val="001249DD"/>
    <w:rsid w:val="00125EF0"/>
    <w:rsid w:val="00126CE4"/>
    <w:rsid w:val="001274EC"/>
    <w:rsid w:val="001279CA"/>
    <w:rsid w:val="0013098B"/>
    <w:rsid w:val="00131848"/>
    <w:rsid w:val="001321A8"/>
    <w:rsid w:val="00132B08"/>
    <w:rsid w:val="00133D3B"/>
    <w:rsid w:val="00134576"/>
    <w:rsid w:val="00135101"/>
    <w:rsid w:val="001355D4"/>
    <w:rsid w:val="00135BC9"/>
    <w:rsid w:val="001366EE"/>
    <w:rsid w:val="00137047"/>
    <w:rsid w:val="00137CB5"/>
    <w:rsid w:val="00140183"/>
    <w:rsid w:val="00140582"/>
    <w:rsid w:val="00140AF5"/>
    <w:rsid w:val="001415FB"/>
    <w:rsid w:val="00141D63"/>
    <w:rsid w:val="00143A26"/>
    <w:rsid w:val="00143C48"/>
    <w:rsid w:val="00143DA4"/>
    <w:rsid w:val="00144C00"/>
    <w:rsid w:val="00144C98"/>
    <w:rsid w:val="00144ED1"/>
    <w:rsid w:val="0014544A"/>
    <w:rsid w:val="001473E6"/>
    <w:rsid w:val="001475AC"/>
    <w:rsid w:val="00150E97"/>
    <w:rsid w:val="001523AB"/>
    <w:rsid w:val="0015399F"/>
    <w:rsid w:val="00153FA8"/>
    <w:rsid w:val="00155A71"/>
    <w:rsid w:val="0016169F"/>
    <w:rsid w:val="00161968"/>
    <w:rsid w:val="00161983"/>
    <w:rsid w:val="001622CB"/>
    <w:rsid w:val="00162C8F"/>
    <w:rsid w:val="00166A3E"/>
    <w:rsid w:val="00166B3A"/>
    <w:rsid w:val="00166F50"/>
    <w:rsid w:val="00170B26"/>
    <w:rsid w:val="00171489"/>
    <w:rsid w:val="001723CE"/>
    <w:rsid w:val="00173683"/>
    <w:rsid w:val="00173F43"/>
    <w:rsid w:val="00177819"/>
    <w:rsid w:val="00180F43"/>
    <w:rsid w:val="0018155A"/>
    <w:rsid w:val="00181EEE"/>
    <w:rsid w:val="00182F39"/>
    <w:rsid w:val="00183C6C"/>
    <w:rsid w:val="00183E8D"/>
    <w:rsid w:val="0018450A"/>
    <w:rsid w:val="00185AC9"/>
    <w:rsid w:val="0018754A"/>
    <w:rsid w:val="001906FC"/>
    <w:rsid w:val="00192419"/>
    <w:rsid w:val="00192489"/>
    <w:rsid w:val="00193E10"/>
    <w:rsid w:val="001964F8"/>
    <w:rsid w:val="0019661F"/>
    <w:rsid w:val="00196960"/>
    <w:rsid w:val="001A0594"/>
    <w:rsid w:val="001A0AD4"/>
    <w:rsid w:val="001A11C0"/>
    <w:rsid w:val="001A1365"/>
    <w:rsid w:val="001A1B71"/>
    <w:rsid w:val="001A2E1A"/>
    <w:rsid w:val="001A30DF"/>
    <w:rsid w:val="001A3CC1"/>
    <w:rsid w:val="001A6251"/>
    <w:rsid w:val="001A69DC"/>
    <w:rsid w:val="001A7D43"/>
    <w:rsid w:val="001B0940"/>
    <w:rsid w:val="001B0B2E"/>
    <w:rsid w:val="001B0E87"/>
    <w:rsid w:val="001B1048"/>
    <w:rsid w:val="001B2B3A"/>
    <w:rsid w:val="001B4377"/>
    <w:rsid w:val="001B470F"/>
    <w:rsid w:val="001B4B66"/>
    <w:rsid w:val="001B6E54"/>
    <w:rsid w:val="001B7A3C"/>
    <w:rsid w:val="001C105E"/>
    <w:rsid w:val="001C12AE"/>
    <w:rsid w:val="001C12B4"/>
    <w:rsid w:val="001C170C"/>
    <w:rsid w:val="001C1AE6"/>
    <w:rsid w:val="001C2177"/>
    <w:rsid w:val="001C2434"/>
    <w:rsid w:val="001C350B"/>
    <w:rsid w:val="001C4470"/>
    <w:rsid w:val="001C4790"/>
    <w:rsid w:val="001C4C2C"/>
    <w:rsid w:val="001C5BFF"/>
    <w:rsid w:val="001C62BB"/>
    <w:rsid w:val="001C794C"/>
    <w:rsid w:val="001C7D3C"/>
    <w:rsid w:val="001D0DFF"/>
    <w:rsid w:val="001D1D6B"/>
    <w:rsid w:val="001D22F8"/>
    <w:rsid w:val="001D3056"/>
    <w:rsid w:val="001D4824"/>
    <w:rsid w:val="001D62F0"/>
    <w:rsid w:val="001D7558"/>
    <w:rsid w:val="001D78C9"/>
    <w:rsid w:val="001E009C"/>
    <w:rsid w:val="001E30DC"/>
    <w:rsid w:val="001E33D5"/>
    <w:rsid w:val="001E6B1C"/>
    <w:rsid w:val="001F0D2E"/>
    <w:rsid w:val="001F117F"/>
    <w:rsid w:val="001F1547"/>
    <w:rsid w:val="001F1697"/>
    <w:rsid w:val="001F1763"/>
    <w:rsid w:val="001F1B5E"/>
    <w:rsid w:val="001F1EF9"/>
    <w:rsid w:val="001F3F66"/>
    <w:rsid w:val="001F400D"/>
    <w:rsid w:val="001F492B"/>
    <w:rsid w:val="002003CD"/>
    <w:rsid w:val="00200678"/>
    <w:rsid w:val="00200F4D"/>
    <w:rsid w:val="00203184"/>
    <w:rsid w:val="00204BFE"/>
    <w:rsid w:val="002123A8"/>
    <w:rsid w:val="00212989"/>
    <w:rsid w:val="00213C8F"/>
    <w:rsid w:val="002151A2"/>
    <w:rsid w:val="00215DC6"/>
    <w:rsid w:val="0021786E"/>
    <w:rsid w:val="00220490"/>
    <w:rsid w:val="00220B4B"/>
    <w:rsid w:val="002211B7"/>
    <w:rsid w:val="00224356"/>
    <w:rsid w:val="00224CF9"/>
    <w:rsid w:val="0022666B"/>
    <w:rsid w:val="00226776"/>
    <w:rsid w:val="00226F49"/>
    <w:rsid w:val="00227B64"/>
    <w:rsid w:val="00227C4B"/>
    <w:rsid w:val="00232FE5"/>
    <w:rsid w:val="002345D2"/>
    <w:rsid w:val="002356B4"/>
    <w:rsid w:val="00235BE7"/>
    <w:rsid w:val="00236AAE"/>
    <w:rsid w:val="00237296"/>
    <w:rsid w:val="0023795F"/>
    <w:rsid w:val="00241500"/>
    <w:rsid w:val="00241FB2"/>
    <w:rsid w:val="00242992"/>
    <w:rsid w:val="0024545A"/>
    <w:rsid w:val="0024610B"/>
    <w:rsid w:val="002462D4"/>
    <w:rsid w:val="00247EE5"/>
    <w:rsid w:val="002503A2"/>
    <w:rsid w:val="00250F3B"/>
    <w:rsid w:val="002521BB"/>
    <w:rsid w:val="00253041"/>
    <w:rsid w:val="002550D5"/>
    <w:rsid w:val="00255792"/>
    <w:rsid w:val="00256AF3"/>
    <w:rsid w:val="0025715A"/>
    <w:rsid w:val="002604D2"/>
    <w:rsid w:val="002637BB"/>
    <w:rsid w:val="00263F22"/>
    <w:rsid w:val="002661CB"/>
    <w:rsid w:val="0026778F"/>
    <w:rsid w:val="002704AB"/>
    <w:rsid w:val="0027090D"/>
    <w:rsid w:val="00271C60"/>
    <w:rsid w:val="00272EA2"/>
    <w:rsid w:val="0027367B"/>
    <w:rsid w:val="00274611"/>
    <w:rsid w:val="002746A8"/>
    <w:rsid w:val="002748B8"/>
    <w:rsid w:val="00274C0A"/>
    <w:rsid w:val="00275171"/>
    <w:rsid w:val="00276A34"/>
    <w:rsid w:val="00276CEF"/>
    <w:rsid w:val="002773A0"/>
    <w:rsid w:val="00277574"/>
    <w:rsid w:val="002801D5"/>
    <w:rsid w:val="002804BD"/>
    <w:rsid w:val="002804E6"/>
    <w:rsid w:val="00284E66"/>
    <w:rsid w:val="002850BB"/>
    <w:rsid w:val="002859E6"/>
    <w:rsid w:val="00285EED"/>
    <w:rsid w:val="00286040"/>
    <w:rsid w:val="0028657E"/>
    <w:rsid w:val="00287480"/>
    <w:rsid w:val="00290F06"/>
    <w:rsid w:val="00291EB2"/>
    <w:rsid w:val="00291FB2"/>
    <w:rsid w:val="00292427"/>
    <w:rsid w:val="00292A0D"/>
    <w:rsid w:val="00293C97"/>
    <w:rsid w:val="002A0095"/>
    <w:rsid w:val="002A0E2E"/>
    <w:rsid w:val="002A3423"/>
    <w:rsid w:val="002A4CF5"/>
    <w:rsid w:val="002A5730"/>
    <w:rsid w:val="002A5863"/>
    <w:rsid w:val="002A6143"/>
    <w:rsid w:val="002A76C6"/>
    <w:rsid w:val="002B015D"/>
    <w:rsid w:val="002B093F"/>
    <w:rsid w:val="002B1811"/>
    <w:rsid w:val="002B183C"/>
    <w:rsid w:val="002B2FFD"/>
    <w:rsid w:val="002B3BB8"/>
    <w:rsid w:val="002B3FE2"/>
    <w:rsid w:val="002B43AB"/>
    <w:rsid w:val="002B4DBE"/>
    <w:rsid w:val="002B77E3"/>
    <w:rsid w:val="002B79FA"/>
    <w:rsid w:val="002B7DFB"/>
    <w:rsid w:val="002C083A"/>
    <w:rsid w:val="002C0B2A"/>
    <w:rsid w:val="002C1327"/>
    <w:rsid w:val="002C224B"/>
    <w:rsid w:val="002C2B8A"/>
    <w:rsid w:val="002C480B"/>
    <w:rsid w:val="002C4DE9"/>
    <w:rsid w:val="002C5EA8"/>
    <w:rsid w:val="002C7E29"/>
    <w:rsid w:val="002D0B2B"/>
    <w:rsid w:val="002D0FF0"/>
    <w:rsid w:val="002D2576"/>
    <w:rsid w:val="002D26A8"/>
    <w:rsid w:val="002D32BA"/>
    <w:rsid w:val="002D4415"/>
    <w:rsid w:val="002D4556"/>
    <w:rsid w:val="002D5713"/>
    <w:rsid w:val="002D5A0C"/>
    <w:rsid w:val="002D5EDF"/>
    <w:rsid w:val="002D62DC"/>
    <w:rsid w:val="002D77A4"/>
    <w:rsid w:val="002D7E59"/>
    <w:rsid w:val="002E0D37"/>
    <w:rsid w:val="002E12D0"/>
    <w:rsid w:val="002E20C5"/>
    <w:rsid w:val="002E22B0"/>
    <w:rsid w:val="002E351B"/>
    <w:rsid w:val="002E4998"/>
    <w:rsid w:val="002E51D9"/>
    <w:rsid w:val="002E53E5"/>
    <w:rsid w:val="002E63C2"/>
    <w:rsid w:val="002E6642"/>
    <w:rsid w:val="002E6A12"/>
    <w:rsid w:val="002E70B2"/>
    <w:rsid w:val="002F0DD3"/>
    <w:rsid w:val="002F1606"/>
    <w:rsid w:val="002F1BCD"/>
    <w:rsid w:val="002F1FE5"/>
    <w:rsid w:val="002F46D9"/>
    <w:rsid w:val="002F5AE3"/>
    <w:rsid w:val="00303A41"/>
    <w:rsid w:val="00304770"/>
    <w:rsid w:val="00304DAB"/>
    <w:rsid w:val="00305005"/>
    <w:rsid w:val="003062DB"/>
    <w:rsid w:val="0030689D"/>
    <w:rsid w:val="00306A28"/>
    <w:rsid w:val="00307001"/>
    <w:rsid w:val="00307DBC"/>
    <w:rsid w:val="0031048A"/>
    <w:rsid w:val="00310CE7"/>
    <w:rsid w:val="003111CB"/>
    <w:rsid w:val="003111DE"/>
    <w:rsid w:val="003151DE"/>
    <w:rsid w:val="00317233"/>
    <w:rsid w:val="003178AC"/>
    <w:rsid w:val="00320921"/>
    <w:rsid w:val="00320C63"/>
    <w:rsid w:val="00321402"/>
    <w:rsid w:val="003226E7"/>
    <w:rsid w:val="00322A9A"/>
    <w:rsid w:val="00322C62"/>
    <w:rsid w:val="003236C7"/>
    <w:rsid w:val="003246B9"/>
    <w:rsid w:val="00324831"/>
    <w:rsid w:val="00324FE4"/>
    <w:rsid w:val="003260D5"/>
    <w:rsid w:val="00326FB2"/>
    <w:rsid w:val="00326FD6"/>
    <w:rsid w:val="00330B33"/>
    <w:rsid w:val="003316DC"/>
    <w:rsid w:val="0033292C"/>
    <w:rsid w:val="003338E9"/>
    <w:rsid w:val="00335711"/>
    <w:rsid w:val="00335BFD"/>
    <w:rsid w:val="003362B9"/>
    <w:rsid w:val="00336B99"/>
    <w:rsid w:val="00336E64"/>
    <w:rsid w:val="00340301"/>
    <w:rsid w:val="003429D5"/>
    <w:rsid w:val="00343DE1"/>
    <w:rsid w:val="0034592F"/>
    <w:rsid w:val="00345AC7"/>
    <w:rsid w:val="003470CC"/>
    <w:rsid w:val="0034B3FC"/>
    <w:rsid w:val="00350944"/>
    <w:rsid w:val="00350B84"/>
    <w:rsid w:val="00350C70"/>
    <w:rsid w:val="00352D3E"/>
    <w:rsid w:val="003551C1"/>
    <w:rsid w:val="003557F0"/>
    <w:rsid w:val="00356048"/>
    <w:rsid w:val="0035741E"/>
    <w:rsid w:val="00360158"/>
    <w:rsid w:val="00360A6E"/>
    <w:rsid w:val="00360DDD"/>
    <w:rsid w:val="003636E3"/>
    <w:rsid w:val="0036595F"/>
    <w:rsid w:val="00365D38"/>
    <w:rsid w:val="00366DB2"/>
    <w:rsid w:val="0036775E"/>
    <w:rsid w:val="00367A15"/>
    <w:rsid w:val="00370203"/>
    <w:rsid w:val="00370806"/>
    <w:rsid w:val="0037167D"/>
    <w:rsid w:val="003724EB"/>
    <w:rsid w:val="00374B9A"/>
    <w:rsid w:val="00374E88"/>
    <w:rsid w:val="00376A0C"/>
    <w:rsid w:val="00376B33"/>
    <w:rsid w:val="003770D4"/>
    <w:rsid w:val="003771C4"/>
    <w:rsid w:val="0037774C"/>
    <w:rsid w:val="00381B4F"/>
    <w:rsid w:val="00382484"/>
    <w:rsid w:val="00383349"/>
    <w:rsid w:val="0038397F"/>
    <w:rsid w:val="003844E9"/>
    <w:rsid w:val="00384CA2"/>
    <w:rsid w:val="003869E1"/>
    <w:rsid w:val="00386AB0"/>
    <w:rsid w:val="00386BDE"/>
    <w:rsid w:val="0038737B"/>
    <w:rsid w:val="003873EE"/>
    <w:rsid w:val="00387946"/>
    <w:rsid w:val="00390FCB"/>
    <w:rsid w:val="003911C8"/>
    <w:rsid w:val="00391A7E"/>
    <w:rsid w:val="00393F2F"/>
    <w:rsid w:val="003946CD"/>
    <w:rsid w:val="00394794"/>
    <w:rsid w:val="00394A30"/>
    <w:rsid w:val="003A0568"/>
    <w:rsid w:val="003A2A42"/>
    <w:rsid w:val="003A30E2"/>
    <w:rsid w:val="003A364A"/>
    <w:rsid w:val="003A3C5A"/>
    <w:rsid w:val="003A5BAD"/>
    <w:rsid w:val="003A5EF2"/>
    <w:rsid w:val="003A60C8"/>
    <w:rsid w:val="003B1AD6"/>
    <w:rsid w:val="003B22C2"/>
    <w:rsid w:val="003B34F1"/>
    <w:rsid w:val="003B3636"/>
    <w:rsid w:val="003B3847"/>
    <w:rsid w:val="003B453C"/>
    <w:rsid w:val="003B4C72"/>
    <w:rsid w:val="003B6136"/>
    <w:rsid w:val="003B71AB"/>
    <w:rsid w:val="003B7746"/>
    <w:rsid w:val="003B7A3D"/>
    <w:rsid w:val="003C2926"/>
    <w:rsid w:val="003C2ADD"/>
    <w:rsid w:val="003C44EE"/>
    <w:rsid w:val="003C4E0F"/>
    <w:rsid w:val="003C5C3A"/>
    <w:rsid w:val="003C6A17"/>
    <w:rsid w:val="003C75C9"/>
    <w:rsid w:val="003C7650"/>
    <w:rsid w:val="003D08E8"/>
    <w:rsid w:val="003D0D6F"/>
    <w:rsid w:val="003D189B"/>
    <w:rsid w:val="003D205F"/>
    <w:rsid w:val="003D22E4"/>
    <w:rsid w:val="003D2461"/>
    <w:rsid w:val="003D2906"/>
    <w:rsid w:val="003D37F2"/>
    <w:rsid w:val="003D3A4C"/>
    <w:rsid w:val="003D7D40"/>
    <w:rsid w:val="003E25B0"/>
    <w:rsid w:val="003E2692"/>
    <w:rsid w:val="003E2D6E"/>
    <w:rsid w:val="003E4373"/>
    <w:rsid w:val="003E4E3E"/>
    <w:rsid w:val="003E5215"/>
    <w:rsid w:val="003F0451"/>
    <w:rsid w:val="003F14A4"/>
    <w:rsid w:val="003F2539"/>
    <w:rsid w:val="003F2FA7"/>
    <w:rsid w:val="003F37D2"/>
    <w:rsid w:val="003F4D19"/>
    <w:rsid w:val="003F4ED3"/>
    <w:rsid w:val="003F6C36"/>
    <w:rsid w:val="003F709F"/>
    <w:rsid w:val="003F7248"/>
    <w:rsid w:val="003F7C14"/>
    <w:rsid w:val="00401467"/>
    <w:rsid w:val="00402610"/>
    <w:rsid w:val="00404405"/>
    <w:rsid w:val="00405F0D"/>
    <w:rsid w:val="00407320"/>
    <w:rsid w:val="00410867"/>
    <w:rsid w:val="0041177B"/>
    <w:rsid w:val="00411915"/>
    <w:rsid w:val="00411B61"/>
    <w:rsid w:val="004122E1"/>
    <w:rsid w:val="00412A0B"/>
    <w:rsid w:val="00414457"/>
    <w:rsid w:val="00415873"/>
    <w:rsid w:val="00416B40"/>
    <w:rsid w:val="004171A9"/>
    <w:rsid w:val="0041742F"/>
    <w:rsid w:val="00417729"/>
    <w:rsid w:val="00417843"/>
    <w:rsid w:val="004220E1"/>
    <w:rsid w:val="004225DD"/>
    <w:rsid w:val="00423499"/>
    <w:rsid w:val="0042385D"/>
    <w:rsid w:val="0042426F"/>
    <w:rsid w:val="00424309"/>
    <w:rsid w:val="00425045"/>
    <w:rsid w:val="004300CF"/>
    <w:rsid w:val="0043026A"/>
    <w:rsid w:val="00430E3F"/>
    <w:rsid w:val="00430EF8"/>
    <w:rsid w:val="00430FB9"/>
    <w:rsid w:val="00434C6A"/>
    <w:rsid w:val="0043677A"/>
    <w:rsid w:val="00436DFF"/>
    <w:rsid w:val="00440930"/>
    <w:rsid w:val="004409A1"/>
    <w:rsid w:val="004444A3"/>
    <w:rsid w:val="00446C64"/>
    <w:rsid w:val="00447577"/>
    <w:rsid w:val="004512AA"/>
    <w:rsid w:val="00452F41"/>
    <w:rsid w:val="0045399E"/>
    <w:rsid w:val="004548BE"/>
    <w:rsid w:val="004564E7"/>
    <w:rsid w:val="004578C2"/>
    <w:rsid w:val="00457CEB"/>
    <w:rsid w:val="0046235A"/>
    <w:rsid w:val="004629F6"/>
    <w:rsid w:val="00462F05"/>
    <w:rsid w:val="00464170"/>
    <w:rsid w:val="00466FC8"/>
    <w:rsid w:val="00467ED1"/>
    <w:rsid w:val="00467EF9"/>
    <w:rsid w:val="0047281A"/>
    <w:rsid w:val="00474599"/>
    <w:rsid w:val="00475E96"/>
    <w:rsid w:val="004763B0"/>
    <w:rsid w:val="00476A35"/>
    <w:rsid w:val="00477320"/>
    <w:rsid w:val="00477B9E"/>
    <w:rsid w:val="00480E2D"/>
    <w:rsid w:val="004824DD"/>
    <w:rsid w:val="00483072"/>
    <w:rsid w:val="0048320D"/>
    <w:rsid w:val="00483346"/>
    <w:rsid w:val="004837B3"/>
    <w:rsid w:val="00483BC6"/>
    <w:rsid w:val="00483D42"/>
    <w:rsid w:val="0048452A"/>
    <w:rsid w:val="00484821"/>
    <w:rsid w:val="00484C56"/>
    <w:rsid w:val="004850FC"/>
    <w:rsid w:val="0048593E"/>
    <w:rsid w:val="004859B5"/>
    <w:rsid w:val="00486267"/>
    <w:rsid w:val="00487649"/>
    <w:rsid w:val="00487B8C"/>
    <w:rsid w:val="00490A19"/>
    <w:rsid w:val="00491F90"/>
    <w:rsid w:val="00493143"/>
    <w:rsid w:val="00493D49"/>
    <w:rsid w:val="00494696"/>
    <w:rsid w:val="00495948"/>
    <w:rsid w:val="004972C7"/>
    <w:rsid w:val="00497BDE"/>
    <w:rsid w:val="004A052E"/>
    <w:rsid w:val="004A1CF9"/>
    <w:rsid w:val="004A234B"/>
    <w:rsid w:val="004A2790"/>
    <w:rsid w:val="004A3531"/>
    <w:rsid w:val="004A38C5"/>
    <w:rsid w:val="004A3B3E"/>
    <w:rsid w:val="004A5BB6"/>
    <w:rsid w:val="004A5FF2"/>
    <w:rsid w:val="004B0F85"/>
    <w:rsid w:val="004B13A9"/>
    <w:rsid w:val="004B2969"/>
    <w:rsid w:val="004B319E"/>
    <w:rsid w:val="004B4890"/>
    <w:rsid w:val="004B4D79"/>
    <w:rsid w:val="004B51A0"/>
    <w:rsid w:val="004B5350"/>
    <w:rsid w:val="004B56BE"/>
    <w:rsid w:val="004B5BCF"/>
    <w:rsid w:val="004B7284"/>
    <w:rsid w:val="004B7B3E"/>
    <w:rsid w:val="004C0944"/>
    <w:rsid w:val="004C3C73"/>
    <w:rsid w:val="004C3ED6"/>
    <w:rsid w:val="004C40B5"/>
    <w:rsid w:val="004C4D12"/>
    <w:rsid w:val="004C4EF2"/>
    <w:rsid w:val="004D18E1"/>
    <w:rsid w:val="004D271F"/>
    <w:rsid w:val="004D3F94"/>
    <w:rsid w:val="004D41D9"/>
    <w:rsid w:val="004D627F"/>
    <w:rsid w:val="004D6A68"/>
    <w:rsid w:val="004D6C40"/>
    <w:rsid w:val="004D7C7E"/>
    <w:rsid w:val="004D7CF9"/>
    <w:rsid w:val="004E18C1"/>
    <w:rsid w:val="004E1957"/>
    <w:rsid w:val="004E21D7"/>
    <w:rsid w:val="004E3FE8"/>
    <w:rsid w:val="004E6829"/>
    <w:rsid w:val="004F03E4"/>
    <w:rsid w:val="004F3729"/>
    <w:rsid w:val="004F482F"/>
    <w:rsid w:val="004F784C"/>
    <w:rsid w:val="00501037"/>
    <w:rsid w:val="0050173B"/>
    <w:rsid w:val="00502769"/>
    <w:rsid w:val="00503B07"/>
    <w:rsid w:val="00503E6F"/>
    <w:rsid w:val="00503F7C"/>
    <w:rsid w:val="00505237"/>
    <w:rsid w:val="005054D5"/>
    <w:rsid w:val="005069EF"/>
    <w:rsid w:val="00511301"/>
    <w:rsid w:val="005123F3"/>
    <w:rsid w:val="0051264E"/>
    <w:rsid w:val="005147ED"/>
    <w:rsid w:val="00514EAD"/>
    <w:rsid w:val="00515042"/>
    <w:rsid w:val="00515190"/>
    <w:rsid w:val="0051549A"/>
    <w:rsid w:val="00516297"/>
    <w:rsid w:val="00516A56"/>
    <w:rsid w:val="005200E3"/>
    <w:rsid w:val="005209FD"/>
    <w:rsid w:val="00522F1F"/>
    <w:rsid w:val="00522FFF"/>
    <w:rsid w:val="005232E9"/>
    <w:rsid w:val="005233A3"/>
    <w:rsid w:val="0052383C"/>
    <w:rsid w:val="005241F5"/>
    <w:rsid w:val="005244CF"/>
    <w:rsid w:val="00524A0F"/>
    <w:rsid w:val="005262C8"/>
    <w:rsid w:val="005264DE"/>
    <w:rsid w:val="00527AC9"/>
    <w:rsid w:val="005322D0"/>
    <w:rsid w:val="00532422"/>
    <w:rsid w:val="00533264"/>
    <w:rsid w:val="00533490"/>
    <w:rsid w:val="00533558"/>
    <w:rsid w:val="005357BF"/>
    <w:rsid w:val="005379C6"/>
    <w:rsid w:val="00537C64"/>
    <w:rsid w:val="00537DAB"/>
    <w:rsid w:val="005403CA"/>
    <w:rsid w:val="0054207D"/>
    <w:rsid w:val="00542653"/>
    <w:rsid w:val="00543044"/>
    <w:rsid w:val="00544BB1"/>
    <w:rsid w:val="005456B4"/>
    <w:rsid w:val="005460B1"/>
    <w:rsid w:val="00546E77"/>
    <w:rsid w:val="00551475"/>
    <w:rsid w:val="00554D71"/>
    <w:rsid w:val="0056037A"/>
    <w:rsid w:val="0056068D"/>
    <w:rsid w:val="00561370"/>
    <w:rsid w:val="00561CBB"/>
    <w:rsid w:val="0056209F"/>
    <w:rsid w:val="00565BA3"/>
    <w:rsid w:val="00566881"/>
    <w:rsid w:val="0056759E"/>
    <w:rsid w:val="00571FEC"/>
    <w:rsid w:val="00572EE0"/>
    <w:rsid w:val="005732A9"/>
    <w:rsid w:val="0057349B"/>
    <w:rsid w:val="00573ABB"/>
    <w:rsid w:val="005742FC"/>
    <w:rsid w:val="0057521C"/>
    <w:rsid w:val="005765C9"/>
    <w:rsid w:val="0057695C"/>
    <w:rsid w:val="0057712C"/>
    <w:rsid w:val="0058327F"/>
    <w:rsid w:val="00583359"/>
    <w:rsid w:val="005855E9"/>
    <w:rsid w:val="005860B4"/>
    <w:rsid w:val="005863F7"/>
    <w:rsid w:val="00586706"/>
    <w:rsid w:val="0059232C"/>
    <w:rsid w:val="00592E9F"/>
    <w:rsid w:val="005939CD"/>
    <w:rsid w:val="005961AB"/>
    <w:rsid w:val="0059648C"/>
    <w:rsid w:val="005A05F2"/>
    <w:rsid w:val="005A096B"/>
    <w:rsid w:val="005A0A7F"/>
    <w:rsid w:val="005A1916"/>
    <w:rsid w:val="005A26D1"/>
    <w:rsid w:val="005A4847"/>
    <w:rsid w:val="005A493B"/>
    <w:rsid w:val="005B052F"/>
    <w:rsid w:val="005B2ACE"/>
    <w:rsid w:val="005B2F1F"/>
    <w:rsid w:val="005B4591"/>
    <w:rsid w:val="005B4826"/>
    <w:rsid w:val="005B50D8"/>
    <w:rsid w:val="005B531C"/>
    <w:rsid w:val="005B5E58"/>
    <w:rsid w:val="005B6D21"/>
    <w:rsid w:val="005B6D4A"/>
    <w:rsid w:val="005C1E60"/>
    <w:rsid w:val="005C2BAA"/>
    <w:rsid w:val="005C3BCB"/>
    <w:rsid w:val="005C56A6"/>
    <w:rsid w:val="005C69ED"/>
    <w:rsid w:val="005C7411"/>
    <w:rsid w:val="005C7CCE"/>
    <w:rsid w:val="005D00EA"/>
    <w:rsid w:val="005D03AA"/>
    <w:rsid w:val="005D1F31"/>
    <w:rsid w:val="005D22BB"/>
    <w:rsid w:val="005D37F5"/>
    <w:rsid w:val="005E0403"/>
    <w:rsid w:val="005E1B50"/>
    <w:rsid w:val="005E1C72"/>
    <w:rsid w:val="005E2EFC"/>
    <w:rsid w:val="005E3664"/>
    <w:rsid w:val="005E39BE"/>
    <w:rsid w:val="005E3B32"/>
    <w:rsid w:val="005E6A01"/>
    <w:rsid w:val="005E759A"/>
    <w:rsid w:val="005F12CC"/>
    <w:rsid w:val="005F294D"/>
    <w:rsid w:val="005F33D1"/>
    <w:rsid w:val="005F55E9"/>
    <w:rsid w:val="005F561D"/>
    <w:rsid w:val="005F5986"/>
    <w:rsid w:val="005F69A1"/>
    <w:rsid w:val="005F6A03"/>
    <w:rsid w:val="005F6D39"/>
    <w:rsid w:val="0060225A"/>
    <w:rsid w:val="00602EF3"/>
    <w:rsid w:val="006033CF"/>
    <w:rsid w:val="0060564F"/>
    <w:rsid w:val="00610747"/>
    <w:rsid w:val="00610F2B"/>
    <w:rsid w:val="00611BC4"/>
    <w:rsid w:val="0061421E"/>
    <w:rsid w:val="00614380"/>
    <w:rsid w:val="0061605D"/>
    <w:rsid w:val="006161CA"/>
    <w:rsid w:val="0061625A"/>
    <w:rsid w:val="00620770"/>
    <w:rsid w:val="006244D7"/>
    <w:rsid w:val="00624D47"/>
    <w:rsid w:val="0062576D"/>
    <w:rsid w:val="006264F3"/>
    <w:rsid w:val="0063135A"/>
    <w:rsid w:val="00631560"/>
    <w:rsid w:val="0063171A"/>
    <w:rsid w:val="00632867"/>
    <w:rsid w:val="00637723"/>
    <w:rsid w:val="006377BC"/>
    <w:rsid w:val="00637E65"/>
    <w:rsid w:val="00640CD3"/>
    <w:rsid w:val="0064116D"/>
    <w:rsid w:val="0064143D"/>
    <w:rsid w:val="00643911"/>
    <w:rsid w:val="006448EF"/>
    <w:rsid w:val="006449BA"/>
    <w:rsid w:val="00644A0A"/>
    <w:rsid w:val="00644C8A"/>
    <w:rsid w:val="006460C5"/>
    <w:rsid w:val="006461DC"/>
    <w:rsid w:val="0064763F"/>
    <w:rsid w:val="0064781B"/>
    <w:rsid w:val="00651EE6"/>
    <w:rsid w:val="00653A1E"/>
    <w:rsid w:val="00653CE0"/>
    <w:rsid w:val="0065574D"/>
    <w:rsid w:val="006558F4"/>
    <w:rsid w:val="00655FC4"/>
    <w:rsid w:val="00656ED6"/>
    <w:rsid w:val="00657430"/>
    <w:rsid w:val="00657B20"/>
    <w:rsid w:val="00657B87"/>
    <w:rsid w:val="00657D10"/>
    <w:rsid w:val="00657D78"/>
    <w:rsid w:val="00657FA1"/>
    <w:rsid w:val="006612F4"/>
    <w:rsid w:val="00661AD1"/>
    <w:rsid w:val="00661F72"/>
    <w:rsid w:val="006626D1"/>
    <w:rsid w:val="00662FA0"/>
    <w:rsid w:val="00662FE6"/>
    <w:rsid w:val="00664830"/>
    <w:rsid w:val="006652A2"/>
    <w:rsid w:val="0066613E"/>
    <w:rsid w:val="006674FB"/>
    <w:rsid w:val="00672300"/>
    <w:rsid w:val="006727D4"/>
    <w:rsid w:val="00672886"/>
    <w:rsid w:val="00672AA9"/>
    <w:rsid w:val="00673B5C"/>
    <w:rsid w:val="006745A9"/>
    <w:rsid w:val="0067489E"/>
    <w:rsid w:val="00674B7A"/>
    <w:rsid w:val="00675427"/>
    <w:rsid w:val="00676053"/>
    <w:rsid w:val="006800F0"/>
    <w:rsid w:val="00682668"/>
    <w:rsid w:val="00682776"/>
    <w:rsid w:val="00682CA0"/>
    <w:rsid w:val="00683200"/>
    <w:rsid w:val="006835E1"/>
    <w:rsid w:val="0068495D"/>
    <w:rsid w:val="00684EF4"/>
    <w:rsid w:val="006858E1"/>
    <w:rsid w:val="00687B26"/>
    <w:rsid w:val="00687B61"/>
    <w:rsid w:val="00691312"/>
    <w:rsid w:val="0069215D"/>
    <w:rsid w:val="00692E17"/>
    <w:rsid w:val="00692FA0"/>
    <w:rsid w:val="006948E0"/>
    <w:rsid w:val="006963DE"/>
    <w:rsid w:val="00696CD6"/>
    <w:rsid w:val="006972EE"/>
    <w:rsid w:val="006975D7"/>
    <w:rsid w:val="00697D28"/>
    <w:rsid w:val="006A1E15"/>
    <w:rsid w:val="006A3397"/>
    <w:rsid w:val="006A354C"/>
    <w:rsid w:val="006A3CEC"/>
    <w:rsid w:val="006A451C"/>
    <w:rsid w:val="006A7A1B"/>
    <w:rsid w:val="006A7BDE"/>
    <w:rsid w:val="006B0942"/>
    <w:rsid w:val="006B13E9"/>
    <w:rsid w:val="006B2807"/>
    <w:rsid w:val="006B2C80"/>
    <w:rsid w:val="006B304F"/>
    <w:rsid w:val="006B5C35"/>
    <w:rsid w:val="006B5CE6"/>
    <w:rsid w:val="006B754A"/>
    <w:rsid w:val="006C05C2"/>
    <w:rsid w:val="006C1C21"/>
    <w:rsid w:val="006C2099"/>
    <w:rsid w:val="006C22FD"/>
    <w:rsid w:val="006C35CE"/>
    <w:rsid w:val="006C3F1F"/>
    <w:rsid w:val="006C4A49"/>
    <w:rsid w:val="006C4F71"/>
    <w:rsid w:val="006C5C4F"/>
    <w:rsid w:val="006C7006"/>
    <w:rsid w:val="006C7AED"/>
    <w:rsid w:val="006C7EFB"/>
    <w:rsid w:val="006D2B11"/>
    <w:rsid w:val="006D325A"/>
    <w:rsid w:val="006D334E"/>
    <w:rsid w:val="006D379A"/>
    <w:rsid w:val="006D4778"/>
    <w:rsid w:val="006D47CB"/>
    <w:rsid w:val="006E0C6F"/>
    <w:rsid w:val="006E103B"/>
    <w:rsid w:val="006E1659"/>
    <w:rsid w:val="006E20A0"/>
    <w:rsid w:val="006E2FB6"/>
    <w:rsid w:val="006E3073"/>
    <w:rsid w:val="006E3D76"/>
    <w:rsid w:val="006E4423"/>
    <w:rsid w:val="006E44C9"/>
    <w:rsid w:val="006E47C8"/>
    <w:rsid w:val="006E5A4C"/>
    <w:rsid w:val="006E6805"/>
    <w:rsid w:val="006E79D3"/>
    <w:rsid w:val="006E7E15"/>
    <w:rsid w:val="006F09D1"/>
    <w:rsid w:val="006F1293"/>
    <w:rsid w:val="006F13A8"/>
    <w:rsid w:val="006F14D9"/>
    <w:rsid w:val="006F1DE6"/>
    <w:rsid w:val="006F1FB3"/>
    <w:rsid w:val="006F2762"/>
    <w:rsid w:val="006F3F3E"/>
    <w:rsid w:val="006F4A76"/>
    <w:rsid w:val="006F4D5B"/>
    <w:rsid w:val="006F50BD"/>
    <w:rsid w:val="006F51B3"/>
    <w:rsid w:val="006F5EA1"/>
    <w:rsid w:val="006F6180"/>
    <w:rsid w:val="006F623C"/>
    <w:rsid w:val="006F6EBA"/>
    <w:rsid w:val="00702E1C"/>
    <w:rsid w:val="00703262"/>
    <w:rsid w:val="00703897"/>
    <w:rsid w:val="0070410E"/>
    <w:rsid w:val="0070458A"/>
    <w:rsid w:val="00704B9C"/>
    <w:rsid w:val="0070575A"/>
    <w:rsid w:val="0070777A"/>
    <w:rsid w:val="00710FAB"/>
    <w:rsid w:val="007126F1"/>
    <w:rsid w:val="00712755"/>
    <w:rsid w:val="007155E3"/>
    <w:rsid w:val="007157CB"/>
    <w:rsid w:val="00715BD8"/>
    <w:rsid w:val="00715C97"/>
    <w:rsid w:val="00716473"/>
    <w:rsid w:val="00717006"/>
    <w:rsid w:val="007204F9"/>
    <w:rsid w:val="00722BB8"/>
    <w:rsid w:val="00722CB3"/>
    <w:rsid w:val="007246CF"/>
    <w:rsid w:val="00725D3D"/>
    <w:rsid w:val="00726367"/>
    <w:rsid w:val="007274EF"/>
    <w:rsid w:val="00727795"/>
    <w:rsid w:val="00727A0B"/>
    <w:rsid w:val="00731070"/>
    <w:rsid w:val="00732999"/>
    <w:rsid w:val="007330EB"/>
    <w:rsid w:val="00733735"/>
    <w:rsid w:val="00736824"/>
    <w:rsid w:val="00737D10"/>
    <w:rsid w:val="00737E15"/>
    <w:rsid w:val="007406D5"/>
    <w:rsid w:val="007428BC"/>
    <w:rsid w:val="00742D9F"/>
    <w:rsid w:val="00744FB9"/>
    <w:rsid w:val="00746441"/>
    <w:rsid w:val="00746A79"/>
    <w:rsid w:val="0075004C"/>
    <w:rsid w:val="00751E94"/>
    <w:rsid w:val="007521C2"/>
    <w:rsid w:val="00753BF4"/>
    <w:rsid w:val="00754AB3"/>
    <w:rsid w:val="00757B18"/>
    <w:rsid w:val="00763650"/>
    <w:rsid w:val="00765E01"/>
    <w:rsid w:val="00766D0A"/>
    <w:rsid w:val="00766EEC"/>
    <w:rsid w:val="00766F9F"/>
    <w:rsid w:val="00767326"/>
    <w:rsid w:val="00767E3D"/>
    <w:rsid w:val="00770080"/>
    <w:rsid w:val="00770ABA"/>
    <w:rsid w:val="007713EF"/>
    <w:rsid w:val="00771449"/>
    <w:rsid w:val="007729EA"/>
    <w:rsid w:val="00773816"/>
    <w:rsid w:val="00774C9D"/>
    <w:rsid w:val="0077513C"/>
    <w:rsid w:val="0077727E"/>
    <w:rsid w:val="00777B5C"/>
    <w:rsid w:val="007820D2"/>
    <w:rsid w:val="00782C4F"/>
    <w:rsid w:val="00782C6C"/>
    <w:rsid w:val="00782C6E"/>
    <w:rsid w:val="00785B99"/>
    <w:rsid w:val="00785F64"/>
    <w:rsid w:val="007862AA"/>
    <w:rsid w:val="00786CB2"/>
    <w:rsid w:val="00787D1C"/>
    <w:rsid w:val="00790D3F"/>
    <w:rsid w:val="00792062"/>
    <w:rsid w:val="007933D9"/>
    <w:rsid w:val="00793BE5"/>
    <w:rsid w:val="00794287"/>
    <w:rsid w:val="00796168"/>
    <w:rsid w:val="00796250"/>
    <w:rsid w:val="00796408"/>
    <w:rsid w:val="007979EA"/>
    <w:rsid w:val="00797E7F"/>
    <w:rsid w:val="007A00AC"/>
    <w:rsid w:val="007A1042"/>
    <w:rsid w:val="007A1411"/>
    <w:rsid w:val="007A1DEF"/>
    <w:rsid w:val="007A20AA"/>
    <w:rsid w:val="007A2CE3"/>
    <w:rsid w:val="007A419E"/>
    <w:rsid w:val="007A49A6"/>
    <w:rsid w:val="007A4B29"/>
    <w:rsid w:val="007A59A8"/>
    <w:rsid w:val="007A6533"/>
    <w:rsid w:val="007A6FB6"/>
    <w:rsid w:val="007A7D1C"/>
    <w:rsid w:val="007B06D4"/>
    <w:rsid w:val="007B1077"/>
    <w:rsid w:val="007B1140"/>
    <w:rsid w:val="007B1F57"/>
    <w:rsid w:val="007B30E8"/>
    <w:rsid w:val="007B3155"/>
    <w:rsid w:val="007B357D"/>
    <w:rsid w:val="007B35D8"/>
    <w:rsid w:val="007B52CF"/>
    <w:rsid w:val="007B6F64"/>
    <w:rsid w:val="007B739B"/>
    <w:rsid w:val="007B7C44"/>
    <w:rsid w:val="007C17E1"/>
    <w:rsid w:val="007C232C"/>
    <w:rsid w:val="007C2740"/>
    <w:rsid w:val="007C5473"/>
    <w:rsid w:val="007C5C2D"/>
    <w:rsid w:val="007C614C"/>
    <w:rsid w:val="007C6833"/>
    <w:rsid w:val="007C6C6E"/>
    <w:rsid w:val="007C7C7A"/>
    <w:rsid w:val="007D04D4"/>
    <w:rsid w:val="007D0B86"/>
    <w:rsid w:val="007D1989"/>
    <w:rsid w:val="007D3098"/>
    <w:rsid w:val="007D34DB"/>
    <w:rsid w:val="007D362A"/>
    <w:rsid w:val="007D41C3"/>
    <w:rsid w:val="007D6654"/>
    <w:rsid w:val="007D6B97"/>
    <w:rsid w:val="007D7D12"/>
    <w:rsid w:val="007E01B4"/>
    <w:rsid w:val="007E11A5"/>
    <w:rsid w:val="007E19FE"/>
    <w:rsid w:val="007E2F7B"/>
    <w:rsid w:val="007E36B2"/>
    <w:rsid w:val="007E46F0"/>
    <w:rsid w:val="007E56FC"/>
    <w:rsid w:val="007E58CD"/>
    <w:rsid w:val="007F3150"/>
    <w:rsid w:val="007F4557"/>
    <w:rsid w:val="007F4899"/>
    <w:rsid w:val="007F4FF3"/>
    <w:rsid w:val="007F779F"/>
    <w:rsid w:val="00800D77"/>
    <w:rsid w:val="008020A3"/>
    <w:rsid w:val="008064E6"/>
    <w:rsid w:val="0080780B"/>
    <w:rsid w:val="00810350"/>
    <w:rsid w:val="008128B3"/>
    <w:rsid w:val="00813ACA"/>
    <w:rsid w:val="008152AF"/>
    <w:rsid w:val="0081626C"/>
    <w:rsid w:val="00820BDC"/>
    <w:rsid w:val="00821486"/>
    <w:rsid w:val="00822D24"/>
    <w:rsid w:val="008247C2"/>
    <w:rsid w:val="00825603"/>
    <w:rsid w:val="00826D4D"/>
    <w:rsid w:val="00826F78"/>
    <w:rsid w:val="00832388"/>
    <w:rsid w:val="00832569"/>
    <w:rsid w:val="00832967"/>
    <w:rsid w:val="00833629"/>
    <w:rsid w:val="00833988"/>
    <w:rsid w:val="008351E3"/>
    <w:rsid w:val="008401F5"/>
    <w:rsid w:val="00840FE2"/>
    <w:rsid w:val="00842268"/>
    <w:rsid w:val="0084373C"/>
    <w:rsid w:val="00844A3A"/>
    <w:rsid w:val="008450CB"/>
    <w:rsid w:val="00845D60"/>
    <w:rsid w:val="00847D44"/>
    <w:rsid w:val="00847EFE"/>
    <w:rsid w:val="00852091"/>
    <w:rsid w:val="008526CF"/>
    <w:rsid w:val="008535D0"/>
    <w:rsid w:val="00854685"/>
    <w:rsid w:val="00856E1E"/>
    <w:rsid w:val="00857B21"/>
    <w:rsid w:val="00860D4E"/>
    <w:rsid w:val="0086209D"/>
    <w:rsid w:val="008621C4"/>
    <w:rsid w:val="008630E4"/>
    <w:rsid w:val="00863C5F"/>
    <w:rsid w:val="008645C6"/>
    <w:rsid w:val="008648E8"/>
    <w:rsid w:val="00864988"/>
    <w:rsid w:val="00865A2B"/>
    <w:rsid w:val="00866409"/>
    <w:rsid w:val="00866F04"/>
    <w:rsid w:val="008671E8"/>
    <w:rsid w:val="00871645"/>
    <w:rsid w:val="008728AF"/>
    <w:rsid w:val="008749A4"/>
    <w:rsid w:val="00877C90"/>
    <w:rsid w:val="008840C1"/>
    <w:rsid w:val="008841B8"/>
    <w:rsid w:val="008845F2"/>
    <w:rsid w:val="00884BDD"/>
    <w:rsid w:val="00885740"/>
    <w:rsid w:val="00887899"/>
    <w:rsid w:val="00887CC8"/>
    <w:rsid w:val="008906BF"/>
    <w:rsid w:val="0089176B"/>
    <w:rsid w:val="00893453"/>
    <w:rsid w:val="00893793"/>
    <w:rsid w:val="00895031"/>
    <w:rsid w:val="008A0467"/>
    <w:rsid w:val="008A06E9"/>
    <w:rsid w:val="008A168D"/>
    <w:rsid w:val="008A1ED2"/>
    <w:rsid w:val="008A3D45"/>
    <w:rsid w:val="008A5AC5"/>
    <w:rsid w:val="008A5E6B"/>
    <w:rsid w:val="008A77B0"/>
    <w:rsid w:val="008B315D"/>
    <w:rsid w:val="008B3B63"/>
    <w:rsid w:val="008B4738"/>
    <w:rsid w:val="008B5292"/>
    <w:rsid w:val="008B598E"/>
    <w:rsid w:val="008B6AC6"/>
    <w:rsid w:val="008B7C15"/>
    <w:rsid w:val="008B7D21"/>
    <w:rsid w:val="008B7EB8"/>
    <w:rsid w:val="008C2D58"/>
    <w:rsid w:val="008C30EB"/>
    <w:rsid w:val="008C3207"/>
    <w:rsid w:val="008C39CE"/>
    <w:rsid w:val="008C43D8"/>
    <w:rsid w:val="008C45D0"/>
    <w:rsid w:val="008C4906"/>
    <w:rsid w:val="008C513A"/>
    <w:rsid w:val="008C64E1"/>
    <w:rsid w:val="008C66E2"/>
    <w:rsid w:val="008C71F4"/>
    <w:rsid w:val="008D0B58"/>
    <w:rsid w:val="008D1355"/>
    <w:rsid w:val="008D2B38"/>
    <w:rsid w:val="008D2FA0"/>
    <w:rsid w:val="008D53B3"/>
    <w:rsid w:val="008D5743"/>
    <w:rsid w:val="008D5B62"/>
    <w:rsid w:val="008D7C14"/>
    <w:rsid w:val="008E20A3"/>
    <w:rsid w:val="008E3390"/>
    <w:rsid w:val="008E3702"/>
    <w:rsid w:val="008E44BE"/>
    <w:rsid w:val="008E4566"/>
    <w:rsid w:val="008E4DF7"/>
    <w:rsid w:val="008E4EAC"/>
    <w:rsid w:val="008E55F6"/>
    <w:rsid w:val="008E59A1"/>
    <w:rsid w:val="008E602E"/>
    <w:rsid w:val="008E6154"/>
    <w:rsid w:val="008E627C"/>
    <w:rsid w:val="008E7DDD"/>
    <w:rsid w:val="008F0556"/>
    <w:rsid w:val="008F3553"/>
    <w:rsid w:val="008F3825"/>
    <w:rsid w:val="008F3B03"/>
    <w:rsid w:val="008F3F5E"/>
    <w:rsid w:val="008F5024"/>
    <w:rsid w:val="008F54F2"/>
    <w:rsid w:val="008F7819"/>
    <w:rsid w:val="00900D61"/>
    <w:rsid w:val="009011EC"/>
    <w:rsid w:val="0090150C"/>
    <w:rsid w:val="00901681"/>
    <w:rsid w:val="009019EF"/>
    <w:rsid w:val="009028FB"/>
    <w:rsid w:val="00904882"/>
    <w:rsid w:val="009066E9"/>
    <w:rsid w:val="00906B22"/>
    <w:rsid w:val="00910603"/>
    <w:rsid w:val="00911B24"/>
    <w:rsid w:val="00911B57"/>
    <w:rsid w:val="00914414"/>
    <w:rsid w:val="0091597F"/>
    <w:rsid w:val="00915F8A"/>
    <w:rsid w:val="009160D3"/>
    <w:rsid w:val="00916138"/>
    <w:rsid w:val="00916F10"/>
    <w:rsid w:val="0091771A"/>
    <w:rsid w:val="00917EE0"/>
    <w:rsid w:val="00920D5B"/>
    <w:rsid w:val="00921A83"/>
    <w:rsid w:val="00922E47"/>
    <w:rsid w:val="00923B43"/>
    <w:rsid w:val="00923FC4"/>
    <w:rsid w:val="00926CD4"/>
    <w:rsid w:val="00926F95"/>
    <w:rsid w:val="00927204"/>
    <w:rsid w:val="00927966"/>
    <w:rsid w:val="00930D2B"/>
    <w:rsid w:val="00932C6D"/>
    <w:rsid w:val="00932F07"/>
    <w:rsid w:val="009341DE"/>
    <w:rsid w:val="0093695D"/>
    <w:rsid w:val="00937E19"/>
    <w:rsid w:val="0094042F"/>
    <w:rsid w:val="00940F66"/>
    <w:rsid w:val="0094150D"/>
    <w:rsid w:val="00942C9A"/>
    <w:rsid w:val="00942E51"/>
    <w:rsid w:val="00942F82"/>
    <w:rsid w:val="009439E8"/>
    <w:rsid w:val="009444A5"/>
    <w:rsid w:val="009455A1"/>
    <w:rsid w:val="009461C3"/>
    <w:rsid w:val="00947C5E"/>
    <w:rsid w:val="00950D51"/>
    <w:rsid w:val="009510FC"/>
    <w:rsid w:val="00951B4F"/>
    <w:rsid w:val="009542CE"/>
    <w:rsid w:val="009545A1"/>
    <w:rsid w:val="00954A79"/>
    <w:rsid w:val="00954B28"/>
    <w:rsid w:val="009551DA"/>
    <w:rsid w:val="00955556"/>
    <w:rsid w:val="009555A1"/>
    <w:rsid w:val="009556AE"/>
    <w:rsid w:val="00957759"/>
    <w:rsid w:val="00957936"/>
    <w:rsid w:val="00957F61"/>
    <w:rsid w:val="009621F9"/>
    <w:rsid w:val="00964F77"/>
    <w:rsid w:val="0096547E"/>
    <w:rsid w:val="00966980"/>
    <w:rsid w:val="00966EA6"/>
    <w:rsid w:val="009670B2"/>
    <w:rsid w:val="00967426"/>
    <w:rsid w:val="00967BCE"/>
    <w:rsid w:val="00967E1B"/>
    <w:rsid w:val="00970D69"/>
    <w:rsid w:val="00971FE7"/>
    <w:rsid w:val="009733BC"/>
    <w:rsid w:val="009736BF"/>
    <w:rsid w:val="00973712"/>
    <w:rsid w:val="00974431"/>
    <w:rsid w:val="00974B11"/>
    <w:rsid w:val="00976A96"/>
    <w:rsid w:val="00976CD9"/>
    <w:rsid w:val="00976D64"/>
    <w:rsid w:val="009824C2"/>
    <w:rsid w:val="0098267E"/>
    <w:rsid w:val="0098328D"/>
    <w:rsid w:val="00984581"/>
    <w:rsid w:val="009845C9"/>
    <w:rsid w:val="009860C1"/>
    <w:rsid w:val="0098664D"/>
    <w:rsid w:val="0099010D"/>
    <w:rsid w:val="0099079E"/>
    <w:rsid w:val="009943DB"/>
    <w:rsid w:val="00994840"/>
    <w:rsid w:val="009A014B"/>
    <w:rsid w:val="009A2D71"/>
    <w:rsid w:val="009A4E0C"/>
    <w:rsid w:val="009A63A8"/>
    <w:rsid w:val="009A65A1"/>
    <w:rsid w:val="009A7B49"/>
    <w:rsid w:val="009B139B"/>
    <w:rsid w:val="009B17B1"/>
    <w:rsid w:val="009B435B"/>
    <w:rsid w:val="009B461B"/>
    <w:rsid w:val="009B5048"/>
    <w:rsid w:val="009B574F"/>
    <w:rsid w:val="009B5FA8"/>
    <w:rsid w:val="009C1E12"/>
    <w:rsid w:val="009C37D2"/>
    <w:rsid w:val="009C4265"/>
    <w:rsid w:val="009C4314"/>
    <w:rsid w:val="009C4800"/>
    <w:rsid w:val="009C5C3E"/>
    <w:rsid w:val="009D0527"/>
    <w:rsid w:val="009D1CA7"/>
    <w:rsid w:val="009D3407"/>
    <w:rsid w:val="009D4249"/>
    <w:rsid w:val="009D77E1"/>
    <w:rsid w:val="009E1C63"/>
    <w:rsid w:val="009E5B45"/>
    <w:rsid w:val="009E5F0D"/>
    <w:rsid w:val="009E6350"/>
    <w:rsid w:val="009E6652"/>
    <w:rsid w:val="009E6AFB"/>
    <w:rsid w:val="009F02A5"/>
    <w:rsid w:val="009F08B8"/>
    <w:rsid w:val="009F28DF"/>
    <w:rsid w:val="009F42EB"/>
    <w:rsid w:val="009F5A6F"/>
    <w:rsid w:val="009F5B25"/>
    <w:rsid w:val="009F7D7A"/>
    <w:rsid w:val="00A01002"/>
    <w:rsid w:val="00A0259D"/>
    <w:rsid w:val="00A03483"/>
    <w:rsid w:val="00A035F4"/>
    <w:rsid w:val="00A03E71"/>
    <w:rsid w:val="00A047A4"/>
    <w:rsid w:val="00A04E14"/>
    <w:rsid w:val="00A04ECE"/>
    <w:rsid w:val="00A10966"/>
    <w:rsid w:val="00A10A5D"/>
    <w:rsid w:val="00A13A28"/>
    <w:rsid w:val="00A15BFE"/>
    <w:rsid w:val="00A15E33"/>
    <w:rsid w:val="00A1718E"/>
    <w:rsid w:val="00A209B6"/>
    <w:rsid w:val="00A20B03"/>
    <w:rsid w:val="00A230D3"/>
    <w:rsid w:val="00A23360"/>
    <w:rsid w:val="00A235BC"/>
    <w:rsid w:val="00A24036"/>
    <w:rsid w:val="00A25C36"/>
    <w:rsid w:val="00A26A6F"/>
    <w:rsid w:val="00A30136"/>
    <w:rsid w:val="00A308BD"/>
    <w:rsid w:val="00A30B80"/>
    <w:rsid w:val="00A31C28"/>
    <w:rsid w:val="00A31C60"/>
    <w:rsid w:val="00A31C74"/>
    <w:rsid w:val="00A33482"/>
    <w:rsid w:val="00A34587"/>
    <w:rsid w:val="00A35029"/>
    <w:rsid w:val="00A35197"/>
    <w:rsid w:val="00A356E1"/>
    <w:rsid w:val="00A35845"/>
    <w:rsid w:val="00A422D3"/>
    <w:rsid w:val="00A429D8"/>
    <w:rsid w:val="00A44883"/>
    <w:rsid w:val="00A453A4"/>
    <w:rsid w:val="00A46C23"/>
    <w:rsid w:val="00A50625"/>
    <w:rsid w:val="00A5088B"/>
    <w:rsid w:val="00A5092A"/>
    <w:rsid w:val="00A50DC0"/>
    <w:rsid w:val="00A51081"/>
    <w:rsid w:val="00A516AD"/>
    <w:rsid w:val="00A51DFE"/>
    <w:rsid w:val="00A53169"/>
    <w:rsid w:val="00A53673"/>
    <w:rsid w:val="00A54D7C"/>
    <w:rsid w:val="00A55B28"/>
    <w:rsid w:val="00A56D79"/>
    <w:rsid w:val="00A60EC2"/>
    <w:rsid w:val="00A61DB7"/>
    <w:rsid w:val="00A62059"/>
    <w:rsid w:val="00A6333F"/>
    <w:rsid w:val="00A64B52"/>
    <w:rsid w:val="00A6569D"/>
    <w:rsid w:val="00A65C99"/>
    <w:rsid w:val="00A67464"/>
    <w:rsid w:val="00A705EC"/>
    <w:rsid w:val="00A715F7"/>
    <w:rsid w:val="00A720DC"/>
    <w:rsid w:val="00A721CC"/>
    <w:rsid w:val="00A72948"/>
    <w:rsid w:val="00A74A80"/>
    <w:rsid w:val="00A761A9"/>
    <w:rsid w:val="00A766A1"/>
    <w:rsid w:val="00A76CD8"/>
    <w:rsid w:val="00A7714D"/>
    <w:rsid w:val="00A77D8F"/>
    <w:rsid w:val="00A80206"/>
    <w:rsid w:val="00A81F23"/>
    <w:rsid w:val="00A83678"/>
    <w:rsid w:val="00A836B4"/>
    <w:rsid w:val="00A84D9C"/>
    <w:rsid w:val="00A86D87"/>
    <w:rsid w:val="00A90A4A"/>
    <w:rsid w:val="00A91378"/>
    <w:rsid w:val="00A91B90"/>
    <w:rsid w:val="00A92477"/>
    <w:rsid w:val="00A928D0"/>
    <w:rsid w:val="00A92C59"/>
    <w:rsid w:val="00A93C93"/>
    <w:rsid w:val="00A94619"/>
    <w:rsid w:val="00A94797"/>
    <w:rsid w:val="00A957A0"/>
    <w:rsid w:val="00A960D1"/>
    <w:rsid w:val="00A97607"/>
    <w:rsid w:val="00A977ED"/>
    <w:rsid w:val="00A97ABD"/>
    <w:rsid w:val="00AA0C1A"/>
    <w:rsid w:val="00AA14BF"/>
    <w:rsid w:val="00AA1603"/>
    <w:rsid w:val="00AA1698"/>
    <w:rsid w:val="00AA249C"/>
    <w:rsid w:val="00AA2E43"/>
    <w:rsid w:val="00AA47D5"/>
    <w:rsid w:val="00AA4F51"/>
    <w:rsid w:val="00AA680D"/>
    <w:rsid w:val="00AB0371"/>
    <w:rsid w:val="00AB05AE"/>
    <w:rsid w:val="00AB1179"/>
    <w:rsid w:val="00AB1F12"/>
    <w:rsid w:val="00AB2715"/>
    <w:rsid w:val="00AB5781"/>
    <w:rsid w:val="00AB5867"/>
    <w:rsid w:val="00AB6B82"/>
    <w:rsid w:val="00AB705C"/>
    <w:rsid w:val="00AC058D"/>
    <w:rsid w:val="00AC127A"/>
    <w:rsid w:val="00AC357E"/>
    <w:rsid w:val="00AC39FD"/>
    <w:rsid w:val="00AC3B28"/>
    <w:rsid w:val="00AC527B"/>
    <w:rsid w:val="00AC56DF"/>
    <w:rsid w:val="00AC6E3D"/>
    <w:rsid w:val="00AD1AE2"/>
    <w:rsid w:val="00AD46F2"/>
    <w:rsid w:val="00AD5A87"/>
    <w:rsid w:val="00AD5C34"/>
    <w:rsid w:val="00AD65F2"/>
    <w:rsid w:val="00AD668C"/>
    <w:rsid w:val="00AE08CE"/>
    <w:rsid w:val="00AE0DF4"/>
    <w:rsid w:val="00AE3C4A"/>
    <w:rsid w:val="00AE453E"/>
    <w:rsid w:val="00AE5790"/>
    <w:rsid w:val="00AE643B"/>
    <w:rsid w:val="00AE693F"/>
    <w:rsid w:val="00AE6FD3"/>
    <w:rsid w:val="00AE71C3"/>
    <w:rsid w:val="00AE7B87"/>
    <w:rsid w:val="00AF089A"/>
    <w:rsid w:val="00AF0DC1"/>
    <w:rsid w:val="00AF218B"/>
    <w:rsid w:val="00AF5A30"/>
    <w:rsid w:val="00AF5FC5"/>
    <w:rsid w:val="00AF6A4B"/>
    <w:rsid w:val="00B0032C"/>
    <w:rsid w:val="00B00DD4"/>
    <w:rsid w:val="00B023F5"/>
    <w:rsid w:val="00B05853"/>
    <w:rsid w:val="00B067F2"/>
    <w:rsid w:val="00B1075F"/>
    <w:rsid w:val="00B11BD5"/>
    <w:rsid w:val="00B13B22"/>
    <w:rsid w:val="00B1631F"/>
    <w:rsid w:val="00B1646A"/>
    <w:rsid w:val="00B16831"/>
    <w:rsid w:val="00B17533"/>
    <w:rsid w:val="00B21483"/>
    <w:rsid w:val="00B2278B"/>
    <w:rsid w:val="00B24219"/>
    <w:rsid w:val="00B24490"/>
    <w:rsid w:val="00B25C20"/>
    <w:rsid w:val="00B27BD5"/>
    <w:rsid w:val="00B32B8F"/>
    <w:rsid w:val="00B32CB9"/>
    <w:rsid w:val="00B34073"/>
    <w:rsid w:val="00B360F4"/>
    <w:rsid w:val="00B40D5E"/>
    <w:rsid w:val="00B412CB"/>
    <w:rsid w:val="00B4316F"/>
    <w:rsid w:val="00B43934"/>
    <w:rsid w:val="00B44D61"/>
    <w:rsid w:val="00B4705A"/>
    <w:rsid w:val="00B471B2"/>
    <w:rsid w:val="00B473FB"/>
    <w:rsid w:val="00B47BF4"/>
    <w:rsid w:val="00B47F60"/>
    <w:rsid w:val="00B50350"/>
    <w:rsid w:val="00B51D49"/>
    <w:rsid w:val="00B524E9"/>
    <w:rsid w:val="00B56EFA"/>
    <w:rsid w:val="00B579C7"/>
    <w:rsid w:val="00B57E4E"/>
    <w:rsid w:val="00B60CFA"/>
    <w:rsid w:val="00B60E7B"/>
    <w:rsid w:val="00B616DA"/>
    <w:rsid w:val="00B619DA"/>
    <w:rsid w:val="00B6245C"/>
    <w:rsid w:val="00B6465A"/>
    <w:rsid w:val="00B66846"/>
    <w:rsid w:val="00B670F0"/>
    <w:rsid w:val="00B70DF1"/>
    <w:rsid w:val="00B71625"/>
    <w:rsid w:val="00B7163E"/>
    <w:rsid w:val="00B71DEE"/>
    <w:rsid w:val="00B7266C"/>
    <w:rsid w:val="00B72945"/>
    <w:rsid w:val="00B72B02"/>
    <w:rsid w:val="00B74E0B"/>
    <w:rsid w:val="00B75624"/>
    <w:rsid w:val="00B75AD7"/>
    <w:rsid w:val="00B75FA1"/>
    <w:rsid w:val="00B7675B"/>
    <w:rsid w:val="00B776EF"/>
    <w:rsid w:val="00B77E68"/>
    <w:rsid w:val="00B81242"/>
    <w:rsid w:val="00B81C9F"/>
    <w:rsid w:val="00B8222D"/>
    <w:rsid w:val="00B83600"/>
    <w:rsid w:val="00B837B8"/>
    <w:rsid w:val="00B83EDB"/>
    <w:rsid w:val="00B8470F"/>
    <w:rsid w:val="00B85F41"/>
    <w:rsid w:val="00B90537"/>
    <w:rsid w:val="00B931CA"/>
    <w:rsid w:val="00B946AF"/>
    <w:rsid w:val="00B94754"/>
    <w:rsid w:val="00B94A7D"/>
    <w:rsid w:val="00B94EDF"/>
    <w:rsid w:val="00B95057"/>
    <w:rsid w:val="00B9510C"/>
    <w:rsid w:val="00B95BC6"/>
    <w:rsid w:val="00B96974"/>
    <w:rsid w:val="00B96EBE"/>
    <w:rsid w:val="00BA1061"/>
    <w:rsid w:val="00BA13FD"/>
    <w:rsid w:val="00BA14C3"/>
    <w:rsid w:val="00BA15C7"/>
    <w:rsid w:val="00BA241A"/>
    <w:rsid w:val="00BA3037"/>
    <w:rsid w:val="00BA445B"/>
    <w:rsid w:val="00BA4FE8"/>
    <w:rsid w:val="00BA58F9"/>
    <w:rsid w:val="00BB2137"/>
    <w:rsid w:val="00BB24FB"/>
    <w:rsid w:val="00BB261F"/>
    <w:rsid w:val="00BB26B8"/>
    <w:rsid w:val="00BB3136"/>
    <w:rsid w:val="00BB39FE"/>
    <w:rsid w:val="00BB3A94"/>
    <w:rsid w:val="00BB5D25"/>
    <w:rsid w:val="00BC08B1"/>
    <w:rsid w:val="00BC0CE7"/>
    <w:rsid w:val="00BC111C"/>
    <w:rsid w:val="00BC20C6"/>
    <w:rsid w:val="00BC2A5D"/>
    <w:rsid w:val="00BC339D"/>
    <w:rsid w:val="00BC3F31"/>
    <w:rsid w:val="00BC4250"/>
    <w:rsid w:val="00BC4D8C"/>
    <w:rsid w:val="00BC5789"/>
    <w:rsid w:val="00BC5BBE"/>
    <w:rsid w:val="00BC66AB"/>
    <w:rsid w:val="00BC6DD0"/>
    <w:rsid w:val="00BC7A16"/>
    <w:rsid w:val="00BC7EE2"/>
    <w:rsid w:val="00BD0368"/>
    <w:rsid w:val="00BD3D82"/>
    <w:rsid w:val="00BD5F37"/>
    <w:rsid w:val="00BD7F56"/>
    <w:rsid w:val="00BE0758"/>
    <w:rsid w:val="00BE2D77"/>
    <w:rsid w:val="00BE3223"/>
    <w:rsid w:val="00BE396A"/>
    <w:rsid w:val="00BE4262"/>
    <w:rsid w:val="00BE4B5D"/>
    <w:rsid w:val="00BE517E"/>
    <w:rsid w:val="00BE5661"/>
    <w:rsid w:val="00BE59E4"/>
    <w:rsid w:val="00BE5A2F"/>
    <w:rsid w:val="00BE69DF"/>
    <w:rsid w:val="00BF0696"/>
    <w:rsid w:val="00BF0966"/>
    <w:rsid w:val="00BF13E6"/>
    <w:rsid w:val="00BF249A"/>
    <w:rsid w:val="00BF2884"/>
    <w:rsid w:val="00BF2D38"/>
    <w:rsid w:val="00BF2EB3"/>
    <w:rsid w:val="00BF4E01"/>
    <w:rsid w:val="00BF56D8"/>
    <w:rsid w:val="00BF6DE7"/>
    <w:rsid w:val="00C00415"/>
    <w:rsid w:val="00C02397"/>
    <w:rsid w:val="00C02C36"/>
    <w:rsid w:val="00C04868"/>
    <w:rsid w:val="00C05756"/>
    <w:rsid w:val="00C100C5"/>
    <w:rsid w:val="00C10F17"/>
    <w:rsid w:val="00C13240"/>
    <w:rsid w:val="00C1461D"/>
    <w:rsid w:val="00C15EC6"/>
    <w:rsid w:val="00C207F2"/>
    <w:rsid w:val="00C21659"/>
    <w:rsid w:val="00C22202"/>
    <w:rsid w:val="00C2231C"/>
    <w:rsid w:val="00C22BA4"/>
    <w:rsid w:val="00C23532"/>
    <w:rsid w:val="00C237D5"/>
    <w:rsid w:val="00C24280"/>
    <w:rsid w:val="00C2556F"/>
    <w:rsid w:val="00C260CF"/>
    <w:rsid w:val="00C26376"/>
    <w:rsid w:val="00C26910"/>
    <w:rsid w:val="00C31981"/>
    <w:rsid w:val="00C31E86"/>
    <w:rsid w:val="00C321A0"/>
    <w:rsid w:val="00C32C9A"/>
    <w:rsid w:val="00C32F93"/>
    <w:rsid w:val="00C34C2C"/>
    <w:rsid w:val="00C36DA4"/>
    <w:rsid w:val="00C36F9D"/>
    <w:rsid w:val="00C371B7"/>
    <w:rsid w:val="00C4017C"/>
    <w:rsid w:val="00C404CD"/>
    <w:rsid w:val="00C411F5"/>
    <w:rsid w:val="00C41E69"/>
    <w:rsid w:val="00C42173"/>
    <w:rsid w:val="00C4304C"/>
    <w:rsid w:val="00C437B4"/>
    <w:rsid w:val="00C450E4"/>
    <w:rsid w:val="00C453C7"/>
    <w:rsid w:val="00C45C23"/>
    <w:rsid w:val="00C46876"/>
    <w:rsid w:val="00C47B85"/>
    <w:rsid w:val="00C53075"/>
    <w:rsid w:val="00C55D16"/>
    <w:rsid w:val="00C6130A"/>
    <w:rsid w:val="00C616EA"/>
    <w:rsid w:val="00C6340E"/>
    <w:rsid w:val="00C635AA"/>
    <w:rsid w:val="00C63651"/>
    <w:rsid w:val="00C636FB"/>
    <w:rsid w:val="00C63C0B"/>
    <w:rsid w:val="00C64CF4"/>
    <w:rsid w:val="00C6528C"/>
    <w:rsid w:val="00C6555F"/>
    <w:rsid w:val="00C664CC"/>
    <w:rsid w:val="00C6693A"/>
    <w:rsid w:val="00C66AF0"/>
    <w:rsid w:val="00C67001"/>
    <w:rsid w:val="00C704FF"/>
    <w:rsid w:val="00C70696"/>
    <w:rsid w:val="00C70905"/>
    <w:rsid w:val="00C709AF"/>
    <w:rsid w:val="00C711FF"/>
    <w:rsid w:val="00C72CCF"/>
    <w:rsid w:val="00C7590C"/>
    <w:rsid w:val="00C7595A"/>
    <w:rsid w:val="00C75EFE"/>
    <w:rsid w:val="00C77EA0"/>
    <w:rsid w:val="00C77F8A"/>
    <w:rsid w:val="00C80DAD"/>
    <w:rsid w:val="00C811E0"/>
    <w:rsid w:val="00C8132D"/>
    <w:rsid w:val="00C81BEA"/>
    <w:rsid w:val="00C81DC0"/>
    <w:rsid w:val="00C82B3C"/>
    <w:rsid w:val="00C834CE"/>
    <w:rsid w:val="00C847AD"/>
    <w:rsid w:val="00C853A8"/>
    <w:rsid w:val="00C85DD4"/>
    <w:rsid w:val="00C867EE"/>
    <w:rsid w:val="00C91BBA"/>
    <w:rsid w:val="00C94D12"/>
    <w:rsid w:val="00C94D98"/>
    <w:rsid w:val="00C957D3"/>
    <w:rsid w:val="00C95A16"/>
    <w:rsid w:val="00C96A2D"/>
    <w:rsid w:val="00C97358"/>
    <w:rsid w:val="00C97C3D"/>
    <w:rsid w:val="00C97E5D"/>
    <w:rsid w:val="00CA03A3"/>
    <w:rsid w:val="00CA08FD"/>
    <w:rsid w:val="00CA14F0"/>
    <w:rsid w:val="00CA1C22"/>
    <w:rsid w:val="00CA3994"/>
    <w:rsid w:val="00CA3A14"/>
    <w:rsid w:val="00CA3A81"/>
    <w:rsid w:val="00CA3B15"/>
    <w:rsid w:val="00CA6A76"/>
    <w:rsid w:val="00CA6EE0"/>
    <w:rsid w:val="00CB26E8"/>
    <w:rsid w:val="00CB41D5"/>
    <w:rsid w:val="00CB4CD7"/>
    <w:rsid w:val="00CB7949"/>
    <w:rsid w:val="00CC06C2"/>
    <w:rsid w:val="00CC1EA9"/>
    <w:rsid w:val="00CC2199"/>
    <w:rsid w:val="00CC30FB"/>
    <w:rsid w:val="00CC35DB"/>
    <w:rsid w:val="00CC420A"/>
    <w:rsid w:val="00CC44AD"/>
    <w:rsid w:val="00CC4D31"/>
    <w:rsid w:val="00CC6160"/>
    <w:rsid w:val="00CC6ED2"/>
    <w:rsid w:val="00CC75AC"/>
    <w:rsid w:val="00CD02A6"/>
    <w:rsid w:val="00CD0B90"/>
    <w:rsid w:val="00CD1089"/>
    <w:rsid w:val="00CD182A"/>
    <w:rsid w:val="00CD208B"/>
    <w:rsid w:val="00CD2978"/>
    <w:rsid w:val="00CD2C9B"/>
    <w:rsid w:val="00CD417D"/>
    <w:rsid w:val="00CD4248"/>
    <w:rsid w:val="00CD5303"/>
    <w:rsid w:val="00CD790F"/>
    <w:rsid w:val="00CD7A75"/>
    <w:rsid w:val="00CE11DB"/>
    <w:rsid w:val="00CE1ABF"/>
    <w:rsid w:val="00CE6257"/>
    <w:rsid w:val="00CE7B03"/>
    <w:rsid w:val="00CF03A4"/>
    <w:rsid w:val="00CF042F"/>
    <w:rsid w:val="00CF07C9"/>
    <w:rsid w:val="00CF0F41"/>
    <w:rsid w:val="00CF116C"/>
    <w:rsid w:val="00CF1224"/>
    <w:rsid w:val="00CF1D82"/>
    <w:rsid w:val="00CF3683"/>
    <w:rsid w:val="00CF3E62"/>
    <w:rsid w:val="00CF4127"/>
    <w:rsid w:val="00CF450E"/>
    <w:rsid w:val="00D00178"/>
    <w:rsid w:val="00D00509"/>
    <w:rsid w:val="00D0240D"/>
    <w:rsid w:val="00D03296"/>
    <w:rsid w:val="00D035D3"/>
    <w:rsid w:val="00D064A1"/>
    <w:rsid w:val="00D07292"/>
    <w:rsid w:val="00D073AC"/>
    <w:rsid w:val="00D07FD1"/>
    <w:rsid w:val="00D10653"/>
    <w:rsid w:val="00D10946"/>
    <w:rsid w:val="00D1168A"/>
    <w:rsid w:val="00D12007"/>
    <w:rsid w:val="00D128F6"/>
    <w:rsid w:val="00D1330B"/>
    <w:rsid w:val="00D13768"/>
    <w:rsid w:val="00D20143"/>
    <w:rsid w:val="00D21C9F"/>
    <w:rsid w:val="00D22740"/>
    <w:rsid w:val="00D22880"/>
    <w:rsid w:val="00D2329C"/>
    <w:rsid w:val="00D23DB1"/>
    <w:rsid w:val="00D24554"/>
    <w:rsid w:val="00D25AB8"/>
    <w:rsid w:val="00D266EC"/>
    <w:rsid w:val="00D3082E"/>
    <w:rsid w:val="00D311FE"/>
    <w:rsid w:val="00D31626"/>
    <w:rsid w:val="00D32125"/>
    <w:rsid w:val="00D352AE"/>
    <w:rsid w:val="00D3662C"/>
    <w:rsid w:val="00D36D6E"/>
    <w:rsid w:val="00D37693"/>
    <w:rsid w:val="00D377DE"/>
    <w:rsid w:val="00D43341"/>
    <w:rsid w:val="00D44F02"/>
    <w:rsid w:val="00D456B0"/>
    <w:rsid w:val="00D46772"/>
    <w:rsid w:val="00D4696F"/>
    <w:rsid w:val="00D47720"/>
    <w:rsid w:val="00D5070A"/>
    <w:rsid w:val="00D51EF7"/>
    <w:rsid w:val="00D53D51"/>
    <w:rsid w:val="00D54F46"/>
    <w:rsid w:val="00D56C72"/>
    <w:rsid w:val="00D60A70"/>
    <w:rsid w:val="00D6122C"/>
    <w:rsid w:val="00D63A03"/>
    <w:rsid w:val="00D63E97"/>
    <w:rsid w:val="00D6401A"/>
    <w:rsid w:val="00D66C59"/>
    <w:rsid w:val="00D66EEC"/>
    <w:rsid w:val="00D675C5"/>
    <w:rsid w:val="00D70441"/>
    <w:rsid w:val="00D7153B"/>
    <w:rsid w:val="00D7312E"/>
    <w:rsid w:val="00D74F0E"/>
    <w:rsid w:val="00D75AB8"/>
    <w:rsid w:val="00D76B28"/>
    <w:rsid w:val="00D76B2A"/>
    <w:rsid w:val="00D76ED8"/>
    <w:rsid w:val="00D76F15"/>
    <w:rsid w:val="00D7758C"/>
    <w:rsid w:val="00D811A3"/>
    <w:rsid w:val="00D82136"/>
    <w:rsid w:val="00D82174"/>
    <w:rsid w:val="00D84595"/>
    <w:rsid w:val="00D849D1"/>
    <w:rsid w:val="00D85A5B"/>
    <w:rsid w:val="00D902F9"/>
    <w:rsid w:val="00D9099F"/>
    <w:rsid w:val="00D90C5A"/>
    <w:rsid w:val="00D910BD"/>
    <w:rsid w:val="00D91498"/>
    <w:rsid w:val="00D925C4"/>
    <w:rsid w:val="00D939D5"/>
    <w:rsid w:val="00D96179"/>
    <w:rsid w:val="00D9736E"/>
    <w:rsid w:val="00D97BF1"/>
    <w:rsid w:val="00D97DEF"/>
    <w:rsid w:val="00D97EA0"/>
    <w:rsid w:val="00DA0407"/>
    <w:rsid w:val="00DA057B"/>
    <w:rsid w:val="00DA0E58"/>
    <w:rsid w:val="00DA352C"/>
    <w:rsid w:val="00DA38B4"/>
    <w:rsid w:val="00DA5791"/>
    <w:rsid w:val="00DA5AD3"/>
    <w:rsid w:val="00DA5BD7"/>
    <w:rsid w:val="00DA7040"/>
    <w:rsid w:val="00DB0D17"/>
    <w:rsid w:val="00DB1705"/>
    <w:rsid w:val="00DB2B2B"/>
    <w:rsid w:val="00DB519D"/>
    <w:rsid w:val="00DB7B80"/>
    <w:rsid w:val="00DB7C78"/>
    <w:rsid w:val="00DC08C9"/>
    <w:rsid w:val="00DC0D96"/>
    <w:rsid w:val="00DC1B36"/>
    <w:rsid w:val="00DC25B8"/>
    <w:rsid w:val="00DC3885"/>
    <w:rsid w:val="00DC61AC"/>
    <w:rsid w:val="00DD1AAC"/>
    <w:rsid w:val="00DD277D"/>
    <w:rsid w:val="00DD3E19"/>
    <w:rsid w:val="00DD7ED6"/>
    <w:rsid w:val="00DE0C0E"/>
    <w:rsid w:val="00DE0C7E"/>
    <w:rsid w:val="00DE43FB"/>
    <w:rsid w:val="00DE4542"/>
    <w:rsid w:val="00DE455A"/>
    <w:rsid w:val="00DE56E4"/>
    <w:rsid w:val="00DE5BBF"/>
    <w:rsid w:val="00DE6410"/>
    <w:rsid w:val="00DE6552"/>
    <w:rsid w:val="00DE6F1B"/>
    <w:rsid w:val="00DE769F"/>
    <w:rsid w:val="00DE7ED9"/>
    <w:rsid w:val="00DF0C4E"/>
    <w:rsid w:val="00DF1F14"/>
    <w:rsid w:val="00DF4489"/>
    <w:rsid w:val="00DF4DC6"/>
    <w:rsid w:val="00DF7764"/>
    <w:rsid w:val="00DF7866"/>
    <w:rsid w:val="00E019B8"/>
    <w:rsid w:val="00E01BFC"/>
    <w:rsid w:val="00E02471"/>
    <w:rsid w:val="00E0358D"/>
    <w:rsid w:val="00E03672"/>
    <w:rsid w:val="00E03AA2"/>
    <w:rsid w:val="00E04852"/>
    <w:rsid w:val="00E06E69"/>
    <w:rsid w:val="00E07572"/>
    <w:rsid w:val="00E110EF"/>
    <w:rsid w:val="00E112CF"/>
    <w:rsid w:val="00E116F0"/>
    <w:rsid w:val="00E11E7A"/>
    <w:rsid w:val="00E1607B"/>
    <w:rsid w:val="00E16AA2"/>
    <w:rsid w:val="00E16EEF"/>
    <w:rsid w:val="00E1717C"/>
    <w:rsid w:val="00E20223"/>
    <w:rsid w:val="00E209DC"/>
    <w:rsid w:val="00E22DF4"/>
    <w:rsid w:val="00E23EA8"/>
    <w:rsid w:val="00E24AC6"/>
    <w:rsid w:val="00E25228"/>
    <w:rsid w:val="00E252F3"/>
    <w:rsid w:val="00E278A8"/>
    <w:rsid w:val="00E313D8"/>
    <w:rsid w:val="00E31A0D"/>
    <w:rsid w:val="00E33C42"/>
    <w:rsid w:val="00E34A85"/>
    <w:rsid w:val="00E34CFD"/>
    <w:rsid w:val="00E3554F"/>
    <w:rsid w:val="00E35753"/>
    <w:rsid w:val="00E41527"/>
    <w:rsid w:val="00E420E0"/>
    <w:rsid w:val="00E4589A"/>
    <w:rsid w:val="00E46EC4"/>
    <w:rsid w:val="00E470A1"/>
    <w:rsid w:val="00E472FC"/>
    <w:rsid w:val="00E47DC0"/>
    <w:rsid w:val="00E50464"/>
    <w:rsid w:val="00E519D2"/>
    <w:rsid w:val="00E524F0"/>
    <w:rsid w:val="00E53B81"/>
    <w:rsid w:val="00E55C64"/>
    <w:rsid w:val="00E55F41"/>
    <w:rsid w:val="00E574DD"/>
    <w:rsid w:val="00E57790"/>
    <w:rsid w:val="00E60097"/>
    <w:rsid w:val="00E60C75"/>
    <w:rsid w:val="00E61AAA"/>
    <w:rsid w:val="00E61E18"/>
    <w:rsid w:val="00E63A3A"/>
    <w:rsid w:val="00E63BA9"/>
    <w:rsid w:val="00E649C2"/>
    <w:rsid w:val="00E654E2"/>
    <w:rsid w:val="00E655F8"/>
    <w:rsid w:val="00E6590C"/>
    <w:rsid w:val="00E66D28"/>
    <w:rsid w:val="00E67CD3"/>
    <w:rsid w:val="00E7040E"/>
    <w:rsid w:val="00E70861"/>
    <w:rsid w:val="00E70D91"/>
    <w:rsid w:val="00E72EFC"/>
    <w:rsid w:val="00E73133"/>
    <w:rsid w:val="00E73574"/>
    <w:rsid w:val="00E73D2E"/>
    <w:rsid w:val="00E759AB"/>
    <w:rsid w:val="00E75D61"/>
    <w:rsid w:val="00E76F4E"/>
    <w:rsid w:val="00E77F00"/>
    <w:rsid w:val="00E8021B"/>
    <w:rsid w:val="00E817C3"/>
    <w:rsid w:val="00E825B3"/>
    <w:rsid w:val="00E8298A"/>
    <w:rsid w:val="00E84052"/>
    <w:rsid w:val="00E916D3"/>
    <w:rsid w:val="00E9416B"/>
    <w:rsid w:val="00E951B7"/>
    <w:rsid w:val="00E95B33"/>
    <w:rsid w:val="00E971F8"/>
    <w:rsid w:val="00E97C43"/>
    <w:rsid w:val="00EA0B60"/>
    <w:rsid w:val="00EA0C80"/>
    <w:rsid w:val="00EA13A3"/>
    <w:rsid w:val="00EA186A"/>
    <w:rsid w:val="00EA2891"/>
    <w:rsid w:val="00EA3335"/>
    <w:rsid w:val="00EA35F0"/>
    <w:rsid w:val="00EA374F"/>
    <w:rsid w:val="00EA3BAF"/>
    <w:rsid w:val="00EA3CC2"/>
    <w:rsid w:val="00EA45CC"/>
    <w:rsid w:val="00EA5B80"/>
    <w:rsid w:val="00EA62FB"/>
    <w:rsid w:val="00EA6BB3"/>
    <w:rsid w:val="00EA7C14"/>
    <w:rsid w:val="00EB0596"/>
    <w:rsid w:val="00EB2BF8"/>
    <w:rsid w:val="00EB4998"/>
    <w:rsid w:val="00EB4E9D"/>
    <w:rsid w:val="00EB5C9D"/>
    <w:rsid w:val="00EB63F8"/>
    <w:rsid w:val="00EB692E"/>
    <w:rsid w:val="00EC064B"/>
    <w:rsid w:val="00EC1343"/>
    <w:rsid w:val="00EC17C1"/>
    <w:rsid w:val="00EC29CC"/>
    <w:rsid w:val="00EC5755"/>
    <w:rsid w:val="00EC6258"/>
    <w:rsid w:val="00ED0D23"/>
    <w:rsid w:val="00ED1B87"/>
    <w:rsid w:val="00ED336D"/>
    <w:rsid w:val="00ED4495"/>
    <w:rsid w:val="00ED4F1E"/>
    <w:rsid w:val="00ED5FA1"/>
    <w:rsid w:val="00ED611A"/>
    <w:rsid w:val="00ED6154"/>
    <w:rsid w:val="00ED7367"/>
    <w:rsid w:val="00ED7477"/>
    <w:rsid w:val="00ED777D"/>
    <w:rsid w:val="00ED7C4F"/>
    <w:rsid w:val="00EE1291"/>
    <w:rsid w:val="00EE148D"/>
    <w:rsid w:val="00EE1ED6"/>
    <w:rsid w:val="00EE1F49"/>
    <w:rsid w:val="00EE27F3"/>
    <w:rsid w:val="00EE30A1"/>
    <w:rsid w:val="00EE3DA8"/>
    <w:rsid w:val="00EE5EB3"/>
    <w:rsid w:val="00EE6893"/>
    <w:rsid w:val="00EE6A57"/>
    <w:rsid w:val="00EE7D98"/>
    <w:rsid w:val="00EF2116"/>
    <w:rsid w:val="00EF2856"/>
    <w:rsid w:val="00EF2B54"/>
    <w:rsid w:val="00EF4453"/>
    <w:rsid w:val="00EF6642"/>
    <w:rsid w:val="00EF68F7"/>
    <w:rsid w:val="00EF7C22"/>
    <w:rsid w:val="00EF7F75"/>
    <w:rsid w:val="00F03826"/>
    <w:rsid w:val="00F0425C"/>
    <w:rsid w:val="00F046A3"/>
    <w:rsid w:val="00F0500E"/>
    <w:rsid w:val="00F059D0"/>
    <w:rsid w:val="00F07160"/>
    <w:rsid w:val="00F12E67"/>
    <w:rsid w:val="00F13CBF"/>
    <w:rsid w:val="00F1457D"/>
    <w:rsid w:val="00F153C3"/>
    <w:rsid w:val="00F16DD9"/>
    <w:rsid w:val="00F17305"/>
    <w:rsid w:val="00F2015D"/>
    <w:rsid w:val="00F2161F"/>
    <w:rsid w:val="00F22DC9"/>
    <w:rsid w:val="00F23016"/>
    <w:rsid w:val="00F23E31"/>
    <w:rsid w:val="00F23F01"/>
    <w:rsid w:val="00F24033"/>
    <w:rsid w:val="00F259C0"/>
    <w:rsid w:val="00F304C6"/>
    <w:rsid w:val="00F313B7"/>
    <w:rsid w:val="00F324D7"/>
    <w:rsid w:val="00F3430B"/>
    <w:rsid w:val="00F34F7D"/>
    <w:rsid w:val="00F353F5"/>
    <w:rsid w:val="00F35B6E"/>
    <w:rsid w:val="00F375B5"/>
    <w:rsid w:val="00F40AAF"/>
    <w:rsid w:val="00F4127D"/>
    <w:rsid w:val="00F41508"/>
    <w:rsid w:val="00F425AC"/>
    <w:rsid w:val="00F42895"/>
    <w:rsid w:val="00F43548"/>
    <w:rsid w:val="00F4525C"/>
    <w:rsid w:val="00F46028"/>
    <w:rsid w:val="00F46448"/>
    <w:rsid w:val="00F50FBC"/>
    <w:rsid w:val="00F515A9"/>
    <w:rsid w:val="00F518AA"/>
    <w:rsid w:val="00F518AF"/>
    <w:rsid w:val="00F53404"/>
    <w:rsid w:val="00F53961"/>
    <w:rsid w:val="00F54C98"/>
    <w:rsid w:val="00F55EAB"/>
    <w:rsid w:val="00F60120"/>
    <w:rsid w:val="00F6016F"/>
    <w:rsid w:val="00F605EC"/>
    <w:rsid w:val="00F610D3"/>
    <w:rsid w:val="00F61493"/>
    <w:rsid w:val="00F626E1"/>
    <w:rsid w:val="00F658D4"/>
    <w:rsid w:val="00F669E3"/>
    <w:rsid w:val="00F67B3A"/>
    <w:rsid w:val="00F67B76"/>
    <w:rsid w:val="00F725C0"/>
    <w:rsid w:val="00F73A3E"/>
    <w:rsid w:val="00F8200F"/>
    <w:rsid w:val="00F84D6C"/>
    <w:rsid w:val="00F84F1F"/>
    <w:rsid w:val="00F8758D"/>
    <w:rsid w:val="00F9032E"/>
    <w:rsid w:val="00F90937"/>
    <w:rsid w:val="00F92460"/>
    <w:rsid w:val="00F924DC"/>
    <w:rsid w:val="00F96292"/>
    <w:rsid w:val="00F969CE"/>
    <w:rsid w:val="00FA0B2E"/>
    <w:rsid w:val="00FA2427"/>
    <w:rsid w:val="00FA3AAE"/>
    <w:rsid w:val="00FA5870"/>
    <w:rsid w:val="00FA5D92"/>
    <w:rsid w:val="00FA73CE"/>
    <w:rsid w:val="00FA7895"/>
    <w:rsid w:val="00FB0A6A"/>
    <w:rsid w:val="00FB1335"/>
    <w:rsid w:val="00FB13CF"/>
    <w:rsid w:val="00FB2B36"/>
    <w:rsid w:val="00FB31E6"/>
    <w:rsid w:val="00FB6DF3"/>
    <w:rsid w:val="00FB79C2"/>
    <w:rsid w:val="00FC065E"/>
    <w:rsid w:val="00FC2FB9"/>
    <w:rsid w:val="00FC341C"/>
    <w:rsid w:val="00FC4AEC"/>
    <w:rsid w:val="00FC5380"/>
    <w:rsid w:val="00FC566C"/>
    <w:rsid w:val="00FC5D5C"/>
    <w:rsid w:val="00FC7B91"/>
    <w:rsid w:val="00FD16FD"/>
    <w:rsid w:val="00FD1B27"/>
    <w:rsid w:val="00FD371C"/>
    <w:rsid w:val="00FD4762"/>
    <w:rsid w:val="00FD492B"/>
    <w:rsid w:val="00FD62CF"/>
    <w:rsid w:val="00FE10CB"/>
    <w:rsid w:val="00FE13B4"/>
    <w:rsid w:val="00FE20C5"/>
    <w:rsid w:val="00FE2A03"/>
    <w:rsid w:val="00FE6613"/>
    <w:rsid w:val="00FE683D"/>
    <w:rsid w:val="00FE6DFA"/>
    <w:rsid w:val="00FE77DD"/>
    <w:rsid w:val="00FE7A1F"/>
    <w:rsid w:val="00FF011E"/>
    <w:rsid w:val="00FF0413"/>
    <w:rsid w:val="00FF0675"/>
    <w:rsid w:val="00FF20DF"/>
    <w:rsid w:val="00FF3295"/>
    <w:rsid w:val="00FF3E03"/>
    <w:rsid w:val="00FF4010"/>
    <w:rsid w:val="00FF466C"/>
    <w:rsid w:val="00FF513A"/>
    <w:rsid w:val="00FF523D"/>
    <w:rsid w:val="00FF5ED3"/>
    <w:rsid w:val="00FF689A"/>
    <w:rsid w:val="00FF6A6A"/>
    <w:rsid w:val="02BF7716"/>
    <w:rsid w:val="02F240F1"/>
    <w:rsid w:val="0336A068"/>
    <w:rsid w:val="0466D54C"/>
    <w:rsid w:val="05933710"/>
    <w:rsid w:val="07F725F1"/>
    <w:rsid w:val="0AC66F90"/>
    <w:rsid w:val="0E496035"/>
    <w:rsid w:val="0E593A46"/>
    <w:rsid w:val="107498A5"/>
    <w:rsid w:val="128A182C"/>
    <w:rsid w:val="1551E46B"/>
    <w:rsid w:val="1577FCA2"/>
    <w:rsid w:val="19297E60"/>
    <w:rsid w:val="1B0861EC"/>
    <w:rsid w:val="1D16BE36"/>
    <w:rsid w:val="1E07AA28"/>
    <w:rsid w:val="21629BF4"/>
    <w:rsid w:val="2416795D"/>
    <w:rsid w:val="2500D98A"/>
    <w:rsid w:val="253835F1"/>
    <w:rsid w:val="254C5B43"/>
    <w:rsid w:val="25D2B2B4"/>
    <w:rsid w:val="27E99301"/>
    <w:rsid w:val="28BAAD75"/>
    <w:rsid w:val="29549B1E"/>
    <w:rsid w:val="29ED54B3"/>
    <w:rsid w:val="2AF6D08F"/>
    <w:rsid w:val="2D654EFB"/>
    <w:rsid w:val="2DEF3CD9"/>
    <w:rsid w:val="2E188597"/>
    <w:rsid w:val="2ED6F8DB"/>
    <w:rsid w:val="2EFCD320"/>
    <w:rsid w:val="2F7FD092"/>
    <w:rsid w:val="3064E864"/>
    <w:rsid w:val="3166F0D6"/>
    <w:rsid w:val="330DFDDF"/>
    <w:rsid w:val="33181579"/>
    <w:rsid w:val="34441C78"/>
    <w:rsid w:val="34E25997"/>
    <w:rsid w:val="35DC2E33"/>
    <w:rsid w:val="37A4CA40"/>
    <w:rsid w:val="37DF068A"/>
    <w:rsid w:val="3906243C"/>
    <w:rsid w:val="3C13C323"/>
    <w:rsid w:val="3CC13843"/>
    <w:rsid w:val="3D947CCB"/>
    <w:rsid w:val="3EF11874"/>
    <w:rsid w:val="3F74152B"/>
    <w:rsid w:val="3FF086D8"/>
    <w:rsid w:val="412759BC"/>
    <w:rsid w:val="43D25635"/>
    <w:rsid w:val="466A08E5"/>
    <w:rsid w:val="467C8726"/>
    <w:rsid w:val="4933BB27"/>
    <w:rsid w:val="49C2D309"/>
    <w:rsid w:val="4B8C23EA"/>
    <w:rsid w:val="4C47FEC6"/>
    <w:rsid w:val="4CBE6681"/>
    <w:rsid w:val="4D3F6ABA"/>
    <w:rsid w:val="58C36B4F"/>
    <w:rsid w:val="5918BD27"/>
    <w:rsid w:val="5CE29DF4"/>
    <w:rsid w:val="5D4D4E92"/>
    <w:rsid w:val="61AB5FC5"/>
    <w:rsid w:val="62412108"/>
    <w:rsid w:val="627B72C7"/>
    <w:rsid w:val="6723FEE3"/>
    <w:rsid w:val="67856289"/>
    <w:rsid w:val="67940DAA"/>
    <w:rsid w:val="67ED3E65"/>
    <w:rsid w:val="69DFA62E"/>
    <w:rsid w:val="6A536A64"/>
    <w:rsid w:val="6AD8F7CC"/>
    <w:rsid w:val="6AF74A2D"/>
    <w:rsid w:val="6CC0AF88"/>
    <w:rsid w:val="6EB11E18"/>
    <w:rsid w:val="700BF359"/>
    <w:rsid w:val="71BA2DC1"/>
    <w:rsid w:val="73B8AFFA"/>
    <w:rsid w:val="73E08378"/>
    <w:rsid w:val="7AAC1303"/>
    <w:rsid w:val="7F95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04D13"/>
  <w15:chartTrackingRefBased/>
  <w15:docId w15:val="{68B8AB4A-BF16-4490-BDCE-F1C068CF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1C"/>
    <w:pPr>
      <w:spacing w:after="120"/>
    </w:pPr>
    <w:rPr>
      <w:rFonts w:ascii="Poppins Light" w:hAnsi="Poppins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4373C"/>
    <w:pPr>
      <w:keepNext/>
      <w:keepLines/>
      <w:numPr>
        <w:numId w:val="1"/>
      </w:numPr>
      <w:outlineLvl w:val="0"/>
    </w:pPr>
    <w:rPr>
      <w:rFonts w:ascii="Poppins Bold" w:eastAsiaTheme="majorEastAsia" w:hAnsi="Poppins Bold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1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1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1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3C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Poppins Bold" w:eastAsiaTheme="majorEastAsia" w:hAnsi="Poppins Bold" w:cstheme="majorBidi"/>
      <w:sz w:val="16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Poppins Bold" w:eastAsiaTheme="majorEastAsia" w:hAnsi="Poppins Bold" w:cstheme="majorBidi"/>
      <w:sz w:val="1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Poppins Bold" w:eastAsiaTheme="majorEastAsia" w:hAnsi="Poppins Bold" w:cstheme="majorBidi"/>
      <w:iCs/>
      <w:sz w:val="16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Poppins Bold" w:eastAsiaTheme="majorEastAsia" w:hAnsi="Poppins Bold" w:cstheme="majorBidi"/>
      <w:bCs/>
      <w:iCs/>
      <w:sz w:val="16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16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16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C4250"/>
    <w:pPr>
      <w:spacing w:before="120" w:line="240" w:lineRule="auto"/>
      <w:jc w:val="center"/>
    </w:pPr>
    <w:rPr>
      <w:bCs/>
      <w:i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373C"/>
    <w:pPr>
      <w:spacing w:after="300" w:line="240" w:lineRule="auto"/>
      <w:contextualSpacing/>
    </w:pPr>
    <w:rPr>
      <w:rFonts w:ascii="Poppins Bold" w:eastAsiaTheme="majorEastAsia" w:hAnsi="Poppins Bold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73C"/>
    <w:rPr>
      <w:rFonts w:ascii="Poppins Bold" w:eastAsiaTheme="majorEastAsia" w:hAnsi="Poppins Bold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BC42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4250"/>
    <w:rPr>
      <w:rFonts w:ascii="Poppins Light" w:hAnsi="Poppins Light"/>
      <w:i/>
      <w:iCs/>
      <w:color w:val="000000" w:themeColor="text1"/>
      <w:sz w:val="16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A07D8"/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rsid w:val="00FC341C"/>
    <w:pPr>
      <w:spacing w:after="0" w:line="240" w:lineRule="auto"/>
      <w:ind w:left="567" w:right="567"/>
    </w:pPr>
    <w:rPr>
      <w:rFonts w:ascii="Consolas" w:hAnsi="Consolas"/>
      <w:noProof/>
      <w:szCs w:val="18"/>
    </w:rPr>
  </w:style>
  <w:style w:type="paragraph" w:customStyle="1" w:styleId="Programme">
    <w:name w:val="Programme"/>
    <w:basedOn w:val="Normal"/>
    <w:link w:val="ProgrammeCar"/>
    <w:qFormat/>
    <w:rsid w:val="00BC4250"/>
    <w:pPr>
      <w:framePr w:hSpace="284" w:wrap="notBeside" w:vAnchor="text" w:hAnchor="page" w:xAlign="center" w:y="1"/>
      <w:spacing w:after="0"/>
      <w:ind w:left="567" w:right="567"/>
      <w:contextualSpacing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FC341C"/>
    <w:rPr>
      <w:rFonts w:ascii="Consolas" w:hAnsi="Consolas"/>
      <w:noProof/>
      <w:sz w:val="16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BC4250"/>
    <w:rPr>
      <w:rFonts w:ascii="Consolas" w:hAnsi="Consolas"/>
      <w:noProof/>
      <w:sz w:val="16"/>
    </w:rPr>
  </w:style>
  <w:style w:type="character" w:customStyle="1" w:styleId="notion-enable-hover">
    <w:name w:val="notion-enable-hover"/>
    <w:basedOn w:val="Policepardfaut"/>
    <w:rsid w:val="0047281A"/>
  </w:style>
  <w:style w:type="paragraph" w:customStyle="1" w:styleId="Gras">
    <w:name w:val="Gras"/>
    <w:basedOn w:val="Normal"/>
    <w:link w:val="GrasCar"/>
    <w:qFormat/>
    <w:rsid w:val="00FE7A1F"/>
    <w:rPr>
      <w:rFonts w:ascii="Poppins Bold" w:hAnsi="Poppins Bold"/>
    </w:rPr>
  </w:style>
  <w:style w:type="paragraph" w:customStyle="1" w:styleId="Figure">
    <w:name w:val="Figure"/>
    <w:basedOn w:val="Normal"/>
    <w:rsid w:val="00BC4250"/>
    <w:pPr>
      <w:jc w:val="center"/>
    </w:pPr>
    <w:rPr>
      <w:i/>
    </w:rPr>
  </w:style>
  <w:style w:type="character" w:customStyle="1" w:styleId="GrasCar">
    <w:name w:val="Gras Car"/>
    <w:basedOn w:val="Policepardfaut"/>
    <w:link w:val="Gras"/>
    <w:rsid w:val="00FE7A1F"/>
    <w:rPr>
      <w:rFonts w:ascii="Poppins Bold" w:hAnsi="Poppins Bold"/>
      <w:sz w:val="16"/>
    </w:rPr>
  </w:style>
  <w:style w:type="character" w:styleId="Lienhypertexte">
    <w:name w:val="Hyperlink"/>
    <w:basedOn w:val="Policepardfaut"/>
    <w:uiPriority w:val="99"/>
    <w:unhideWhenUsed/>
    <w:rsid w:val="00826F78"/>
    <w:rPr>
      <w:color w:val="0066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1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436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330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817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5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812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8379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327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2057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426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664553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1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tlab:matlab.lang.internal.introspective.errorDocCallback('horzcat'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MODELE-POPPI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E4F49A9A4B4260AD3732655AB08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8AFEB2-F3D3-442F-A67D-3402939CA188}"/>
      </w:docPartPr>
      <w:docPartBody>
        <w:p w:rsidR="00086E8E" w:rsidRDefault="00140291">
          <w:pPr>
            <w:pStyle w:val="8DE4F49A9A4B4260AD3732655AB0819B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Nirmala UI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3A"/>
    <w:rsid w:val="00086C33"/>
    <w:rsid w:val="00086E8E"/>
    <w:rsid w:val="00140291"/>
    <w:rsid w:val="00247E81"/>
    <w:rsid w:val="00601FA2"/>
    <w:rsid w:val="00687772"/>
    <w:rsid w:val="0070283A"/>
    <w:rsid w:val="00861F20"/>
    <w:rsid w:val="008B7EB8"/>
    <w:rsid w:val="009644EF"/>
    <w:rsid w:val="009826CF"/>
    <w:rsid w:val="00AB6BE1"/>
    <w:rsid w:val="00B44BD4"/>
    <w:rsid w:val="00BE3AC9"/>
    <w:rsid w:val="00CA4397"/>
    <w:rsid w:val="00D0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B6BE1"/>
    <w:rPr>
      <w:color w:val="808080"/>
    </w:rPr>
  </w:style>
  <w:style w:type="paragraph" w:customStyle="1" w:styleId="8DE4F49A9A4B4260AD3732655AB0819B">
    <w:name w:val="8DE4F49A9A4B4260AD3732655AB08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MODELE-POPPINS</Template>
  <TotalTime>262</TotalTime>
  <Pages>3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Lab-03-Sensor Robotics</vt:lpstr>
    </vt:vector>
  </TitlesOfParts>
  <Company/>
  <LinksUpToDate>false</LinksUpToDate>
  <CharactersWithSpaces>4684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matlab:matlab.lang.internal.introspective.errorDocCallback('horzcat')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Lab-03-Sensor Robotics</dc:title>
  <dc:subject/>
  <dc:creator>user</dc:creator>
  <cp:keywords/>
  <dc:description/>
  <cp:lastModifiedBy>Alexis Gibert</cp:lastModifiedBy>
  <cp:revision>181</cp:revision>
  <cp:lastPrinted>2024-04-10T07:46:00Z</cp:lastPrinted>
  <dcterms:created xsi:type="dcterms:W3CDTF">2024-04-03T13:03:00Z</dcterms:created>
  <dcterms:modified xsi:type="dcterms:W3CDTF">2024-04-18T09:44:00Z</dcterms:modified>
</cp:coreProperties>
</file>