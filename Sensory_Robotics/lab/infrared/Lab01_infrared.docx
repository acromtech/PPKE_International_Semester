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67BE4" w14:textId="34E6212E" w:rsidR="00BC4250" w:rsidRPr="00774C9D" w:rsidRDefault="00B8222D" w:rsidP="00BC4250">
      <w:pPr>
        <w:pStyle w:val="Title"/>
        <w:rPr>
          <w:lang w:val="en-US"/>
        </w:rPr>
      </w:pPr>
      <w:sdt>
        <w:sdtPr>
          <w:rPr>
            <w:lang w:val="en-US"/>
          </w:rPr>
          <w:alias w:val="Titre "/>
          <w:tag w:val=""/>
          <w:id w:val="1311910653"/>
          <w:placeholder>
            <w:docPart w:val="8DE4F49A9A4B4260AD3732655AB0819B"/>
          </w:placeholder>
          <w:dataBinding w:prefixMappings="xmlns:ns0='http://purl.org/dc/elements/1.1/' xmlns:ns1='http://schemas.openxmlformats.org/package/2006/metadata/core-properties' " w:xpath="/ns1:coreProperties[1]/ns0:title[1]" w:storeItemID="{6C3C8BC8-F283-45AE-878A-BAB7291924A1}"/>
          <w:text/>
        </w:sdtPr>
        <w:sdtEndPr/>
        <w:sdtContent>
          <w:r w:rsidR="006B754A" w:rsidRPr="00774C9D">
            <w:rPr>
              <w:lang w:val="en-US"/>
            </w:rPr>
            <w:t>Lab-01-Sensor Robotics</w:t>
          </w:r>
        </w:sdtContent>
      </w:sdt>
    </w:p>
    <w:p w14:paraId="4098FE36" w14:textId="7CC0E40C" w:rsidR="00F43548" w:rsidRPr="00F43548" w:rsidRDefault="00097457" w:rsidP="00F43548">
      <w:pPr>
        <w:rPr>
          <w:lang w:val="en-US"/>
        </w:rPr>
      </w:pPr>
      <w:r>
        <w:rPr>
          <w:lang w:val="en-US"/>
        </w:rPr>
        <w:t>Students: Alexis GIBERT / Souha GHAZOUANI</w:t>
      </w:r>
    </w:p>
    <w:p w14:paraId="565DE85D" w14:textId="4A6EA4D2" w:rsidR="00E24AC6" w:rsidRPr="00097457" w:rsidRDefault="00F43548" w:rsidP="00F43548">
      <w:pPr>
        <w:rPr>
          <w:lang w:val="en-US"/>
        </w:rPr>
      </w:pPr>
      <w:r w:rsidRPr="00F43548">
        <w:rPr>
          <w:lang w:val="en-US"/>
        </w:rPr>
        <w:t xml:space="preserve">The goal of this experiment is to measure distance using IR light reflection and to familiarize oneself with the signal-distance characteristics of IR photodiodes and IR phototransistors. The exercise will be conducted in a Python software environment. The </w:t>
      </w:r>
      <w:proofErr w:type="spellStart"/>
      <w:r w:rsidRPr="00F43548">
        <w:rPr>
          <w:lang w:val="en-US"/>
        </w:rPr>
        <w:t>xyz</w:t>
      </w:r>
      <w:proofErr w:type="spellEnd"/>
      <w:r w:rsidRPr="00F43548">
        <w:rPr>
          <w:lang w:val="en-US"/>
        </w:rPr>
        <w:t xml:space="preserve">-table will move a flat surface closer to the circuit from a perpendicular direction. The circuit will measure the distance between the flat surface and itself based on the intensity of light reflection. Raw analog-to-digital converted (ADC) values of both the photodiode and phototransistor will be forwarded to a personal computer to prepare a distance versus signal level characteristic curve. The main objective of this lab is to generate a figure containing this distance-signal level curve along with the source code and a report. </w:t>
      </w:r>
    </w:p>
    <w:p w14:paraId="328876D0" w14:textId="73B7D6AA" w:rsidR="004D6A68" w:rsidRPr="004D6A68" w:rsidRDefault="004D6A68" w:rsidP="004D6A68">
      <w:pPr>
        <w:pStyle w:val="Heading1"/>
        <w:rPr>
          <w:lang w:val="en-US"/>
        </w:rPr>
      </w:pPr>
      <w:r>
        <w:rPr>
          <w:lang w:val="en-US"/>
        </w:rPr>
        <w:t>Schematic diagram</w:t>
      </w:r>
    </w:p>
    <w:p w14:paraId="300B91B3" w14:textId="0FCE177D" w:rsidR="007F3150" w:rsidRPr="006E2FB6" w:rsidRDefault="005A4847" w:rsidP="007F3150">
      <w:pPr>
        <w:pStyle w:val="Caption"/>
        <w:rPr>
          <w:lang w:val="en-US"/>
        </w:rPr>
      </w:pPr>
      <w:r w:rsidRPr="005A4847">
        <w:rPr>
          <w:lang w:val="en-US"/>
        </w:rPr>
        <w:drawing>
          <wp:inline distT="0" distB="0" distL="0" distR="0" wp14:anchorId="7067D460" wp14:editId="19AD1177">
            <wp:extent cx="5760720" cy="2255520"/>
            <wp:effectExtent l="0" t="0" r="0" b="0"/>
            <wp:docPr id="1768740518" name="Image 1" descr="Une image contenant diagramme, ligne, Plan,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40518" name="Image 1" descr="Une image contenant diagramme, ligne, Plan, schématique&#10;&#10;Description générée automatiquement"/>
                    <pic:cNvPicPr/>
                  </pic:nvPicPr>
                  <pic:blipFill>
                    <a:blip r:embed="rId8"/>
                    <a:stretch>
                      <a:fillRect/>
                    </a:stretch>
                  </pic:blipFill>
                  <pic:spPr>
                    <a:xfrm>
                      <a:off x="0" y="0"/>
                      <a:ext cx="5760720" cy="2255520"/>
                    </a:xfrm>
                    <a:prstGeom prst="rect">
                      <a:avLst/>
                    </a:prstGeom>
                  </pic:spPr>
                </pic:pic>
              </a:graphicData>
            </a:graphic>
          </wp:inline>
        </w:drawing>
      </w:r>
    </w:p>
    <w:p w14:paraId="6E610C8F" w14:textId="5665A03C" w:rsidR="00E24AC6" w:rsidRDefault="00E24AC6" w:rsidP="007F3150">
      <w:pPr>
        <w:pStyle w:val="Caption"/>
        <w:rPr>
          <w:noProof/>
          <w:lang w:val="en-US"/>
        </w:rPr>
      </w:pPr>
      <w:r w:rsidRPr="00E24AC6">
        <w:rPr>
          <w:lang w:val="en-US"/>
        </w:rPr>
        <w:t xml:space="preserve">Figure </w:t>
      </w:r>
      <w:r>
        <w:fldChar w:fldCharType="begin"/>
      </w:r>
      <w:r w:rsidRPr="00E24AC6">
        <w:rPr>
          <w:lang w:val="en-US"/>
        </w:rPr>
        <w:instrText xml:space="preserve"> SEQ Figure \* ARABIC </w:instrText>
      </w:r>
      <w:r>
        <w:fldChar w:fldCharType="separate"/>
      </w:r>
      <w:r w:rsidR="00833988">
        <w:rPr>
          <w:noProof/>
          <w:lang w:val="en-US"/>
        </w:rPr>
        <w:t>1</w:t>
      </w:r>
      <w:r>
        <w:fldChar w:fldCharType="end"/>
      </w:r>
      <w:r w:rsidRPr="00E24AC6">
        <w:rPr>
          <w:lang w:val="en-US"/>
        </w:rPr>
        <w:t xml:space="preserve"> : Schematic diagram of </w:t>
      </w:r>
      <w:r w:rsidRPr="00E24AC6">
        <w:rPr>
          <w:noProof/>
          <w:lang w:val="en-US"/>
        </w:rPr>
        <w:t>the distance measurement system</w:t>
      </w:r>
    </w:p>
    <w:p w14:paraId="23B7AECA" w14:textId="09995DE3" w:rsidR="00571FEC" w:rsidRPr="00135BC9" w:rsidRDefault="00571FEC" w:rsidP="00571FEC">
      <w:pPr>
        <w:rPr>
          <w:lang w:val="en-US"/>
        </w:rPr>
      </w:pPr>
      <w:r w:rsidRPr="00135BC9">
        <w:rPr>
          <w:lang w:val="en-US"/>
        </w:rPr>
        <w:t xml:space="preserve">In </w:t>
      </w:r>
      <w:r>
        <w:rPr>
          <w:lang w:val="en-US"/>
        </w:rPr>
        <w:t>the</w:t>
      </w:r>
      <w:r w:rsidRPr="00135BC9">
        <w:rPr>
          <w:lang w:val="en-US"/>
        </w:rPr>
        <w:t xml:space="preserve"> </w:t>
      </w:r>
      <w:r>
        <w:rPr>
          <w:lang w:val="en-US"/>
        </w:rPr>
        <w:t>unity</w:t>
      </w:r>
      <w:r w:rsidRPr="00135BC9">
        <w:rPr>
          <w:lang w:val="en-US"/>
        </w:rPr>
        <w:t xml:space="preserve"> follower configuration</w:t>
      </w:r>
      <w:r>
        <w:rPr>
          <w:lang w:val="en-US"/>
        </w:rPr>
        <w:t xml:space="preserve"> (Figure2)</w:t>
      </w:r>
      <w:r w:rsidRPr="00135BC9">
        <w:rPr>
          <w:lang w:val="en-US"/>
        </w:rPr>
        <w:t>, the output voltage (</w:t>
      </w:r>
      <m:oMath>
        <m:r>
          <w:rPr>
            <w:rFonts w:ascii="Cambria Math" w:hAnsi="Cambria Math"/>
            <w:lang w:val="en-US"/>
          </w:rPr>
          <m:t>Us</m:t>
        </m:r>
      </m:oMath>
      <w:r w:rsidRPr="00135BC9">
        <w:rPr>
          <w:lang w:val="en-US"/>
        </w:rPr>
        <w:t>) equals the input voltage (</w:t>
      </w:r>
      <m:oMath>
        <m:r>
          <w:rPr>
            <w:rFonts w:ascii="Cambria Math" w:hAnsi="Cambria Math"/>
            <w:lang w:val="en-US"/>
          </w:rPr>
          <m:t>Ue</m:t>
        </m:r>
      </m:oMath>
      <w:r w:rsidRPr="00135BC9">
        <w:rPr>
          <w:lang w:val="en-US"/>
        </w:rPr>
        <w:t xml:space="preserve">). This means </w:t>
      </w:r>
      <m:oMath>
        <m:r>
          <w:rPr>
            <w:rFonts w:ascii="Cambria Math" w:hAnsi="Cambria Math"/>
            <w:lang w:val="en-US"/>
          </w:rPr>
          <m:t>U</m:t>
        </m:r>
        <m:r>
          <w:rPr>
            <w:rFonts w:ascii="Cambria Math" w:hAnsi="Cambria Math"/>
            <w:lang w:val="en-US"/>
          </w:rPr>
          <m:t>s</m:t>
        </m:r>
        <m:r>
          <w:rPr>
            <w:rFonts w:ascii="Cambria Math" w:hAnsi="Cambria Math"/>
            <w:lang w:val="en-US"/>
          </w:rPr>
          <m:t>=Ue</m:t>
        </m:r>
      </m:oMath>
      <w:r w:rsidRPr="00135BC9">
        <w:rPr>
          <w:lang w:val="en-US"/>
        </w:rPr>
        <w:t xml:space="preserve">. Despite the seemingly redundant setup, operational amplifiers have low output impedance, acting effectively as a voltage source. </w:t>
      </w:r>
      <w:r w:rsidR="00D60A70" w:rsidRPr="00D60A70">
        <w:rPr>
          <w:lang w:val="en-GB"/>
        </w:rPr>
        <w:t>This</w:t>
      </w:r>
      <w:r w:rsidRPr="00D60A70">
        <w:rPr>
          <w:lang w:val="en-GB"/>
        </w:rPr>
        <w:t xml:space="preserve"> feature is advantageous </w:t>
      </w:r>
      <w:r w:rsidR="00D60A70" w:rsidRPr="00D60A70">
        <w:rPr>
          <w:lang w:val="en-GB"/>
        </w:rPr>
        <w:t xml:space="preserve">in our case </w:t>
      </w:r>
      <w:r>
        <w:rPr>
          <w:lang w:val="en-US"/>
        </w:rPr>
        <w:t>because the</w:t>
      </w:r>
      <w:r w:rsidRPr="00135BC9">
        <w:rPr>
          <w:lang w:val="en-US"/>
        </w:rPr>
        <w:t xml:space="preserve"> input voltage has a low ability to drive the load. Therefore, a follower </w:t>
      </w:r>
      <w:r w:rsidRPr="00276CEF">
        <w:rPr>
          <w:lang w:val="en-US"/>
        </w:rPr>
        <w:t xml:space="preserve">can be </w:t>
      </w:r>
      <w:r w:rsidR="00276CEF" w:rsidRPr="00276CEF">
        <w:rPr>
          <w:lang w:val="en-US"/>
        </w:rPr>
        <w:t>used</w:t>
      </w:r>
      <w:r w:rsidRPr="00135BC9">
        <w:rPr>
          <w:lang w:val="en-US"/>
        </w:rPr>
        <w:t xml:space="preserve"> as a buffer or isolation stage.</w:t>
      </w:r>
    </w:p>
    <w:p w14:paraId="4F758EBA" w14:textId="5C4E309A" w:rsidR="00571FEC" w:rsidRPr="007D6654" w:rsidRDefault="00571FEC" w:rsidP="00571FEC">
      <w:r w:rsidRPr="00135BC9">
        <w:rPr>
          <w:lang w:val="en-US"/>
        </w:rPr>
        <w:t xml:space="preserve">In </w:t>
      </w:r>
      <w:r>
        <w:rPr>
          <w:lang w:val="en-US"/>
        </w:rPr>
        <w:t>the</w:t>
      </w:r>
      <w:r w:rsidRPr="00135BC9">
        <w:rPr>
          <w:lang w:val="en-US"/>
        </w:rPr>
        <w:t xml:space="preserve"> subtractor configuration,</w:t>
      </w:r>
      <w:r>
        <w:rPr>
          <w:lang w:val="en-US"/>
        </w:rPr>
        <w:t xml:space="preserve"> </w:t>
      </w:r>
      <w:r w:rsidR="00E60C75" w:rsidRPr="00E60C75">
        <w:rPr>
          <w:lang w:val="en-GB"/>
        </w:rPr>
        <w:t xml:space="preserve">it </w:t>
      </w:r>
      <w:r w:rsidRPr="00E60C75">
        <w:rPr>
          <w:lang w:val="en-GB"/>
        </w:rPr>
        <w:t xml:space="preserve">is </w:t>
      </w:r>
      <w:r w:rsidR="00E60C75" w:rsidRPr="00E60C75">
        <w:rPr>
          <w:lang w:val="en-GB"/>
        </w:rPr>
        <w:t>employed</w:t>
      </w:r>
      <w:r w:rsidRPr="00E60C75">
        <w:rPr>
          <w:lang w:val="en-GB"/>
        </w:rPr>
        <w:t xml:space="preserve"> </w:t>
      </w:r>
      <w:r w:rsidRPr="00AB5867">
        <w:rPr>
          <w:lang w:val="en-US"/>
        </w:rPr>
        <w:t>for differential measurements in this</w:t>
      </w:r>
      <w:r>
        <w:rPr>
          <w:lang w:val="en-US"/>
        </w:rPr>
        <w:t xml:space="preserve"> signal processing circuit. T</w:t>
      </w:r>
      <w:r w:rsidRPr="00135BC9">
        <w:rPr>
          <w:lang w:val="en-US"/>
        </w:rPr>
        <w:t xml:space="preserve">he setup is used to find the difference between two input voltages, scaled by the ratio of resistances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sidRPr="00135BC9">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(Figure2)</w:t>
      </w:r>
      <w:r w:rsidRPr="00AB5867">
        <w:rPr>
          <w:lang w:val="en-US"/>
        </w:rPr>
        <w:t>.</w:t>
      </w:r>
    </w:p>
    <w:p w14:paraId="05047BDA" w14:textId="0B787D4E" w:rsidR="000D5F70" w:rsidRPr="00C02397" w:rsidRDefault="00B71625" w:rsidP="00386BDE">
      <w:pPr>
        <w:jc w:val="center"/>
        <w:rPr>
          <w:lang w:val="en-GB"/>
        </w:rPr>
      </w:pPr>
      <w:r>
        <w:rPr>
          <w:noProof/>
        </w:rPr>
        <w:drawing>
          <wp:inline distT="0" distB="0" distL="0" distR="0" wp14:anchorId="286BCCD0" wp14:editId="4A9D193C">
            <wp:extent cx="2092109" cy="1021728"/>
            <wp:effectExtent l="0" t="0" r="3810" b="6985"/>
            <wp:docPr id="1991869277" name="Image 5" descr="Schema electrique AOP montage sui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hema electrique AOP montage suiv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0597" cy="1025873"/>
                    </a:xfrm>
                    <a:prstGeom prst="rect">
                      <a:avLst/>
                    </a:prstGeom>
                    <a:noFill/>
                    <a:ln>
                      <a:noFill/>
                    </a:ln>
                  </pic:spPr>
                </pic:pic>
              </a:graphicData>
            </a:graphic>
          </wp:inline>
        </w:drawing>
      </w:r>
      <w:r w:rsidR="00386BDE">
        <w:rPr>
          <w:noProof/>
        </w:rPr>
        <w:drawing>
          <wp:inline distT="0" distB="0" distL="0" distR="0" wp14:anchorId="6782FF32" wp14:editId="2E48BD68">
            <wp:extent cx="1983800" cy="1158559"/>
            <wp:effectExtent l="0" t="0" r="0" b="3810"/>
            <wp:docPr id="461546989" name="Image 4" descr="Schema electrique AOP montage soustrac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hema electrique AOP montage soustracte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655" cy="1161394"/>
                    </a:xfrm>
                    <a:prstGeom prst="rect">
                      <a:avLst/>
                    </a:prstGeom>
                    <a:noFill/>
                    <a:ln>
                      <a:noFill/>
                    </a:ln>
                  </pic:spPr>
                </pic:pic>
              </a:graphicData>
            </a:graphic>
          </wp:inline>
        </w:drawing>
      </w:r>
      <w:r w:rsidR="00895031" w:rsidRPr="00C02397">
        <w:rPr>
          <w:lang w:val="en-GB"/>
        </w:rPr>
        <w:t xml:space="preserve"> </w:t>
      </w:r>
    </w:p>
    <w:p w14:paraId="5C5D98FF" w14:textId="0391BE24" w:rsidR="009019EF" w:rsidRDefault="001D62F0" w:rsidP="005B2F1F">
      <w:pPr>
        <w:pStyle w:val="Caption"/>
        <w:rPr>
          <w:lang w:val="en-US"/>
        </w:rPr>
      </w:pPr>
      <w:r w:rsidRPr="005E1C72">
        <w:rPr>
          <w:lang w:val="en-US"/>
        </w:rPr>
        <w:t xml:space="preserve">Figure </w:t>
      </w:r>
      <w:r>
        <w:fldChar w:fldCharType="begin"/>
      </w:r>
      <w:r w:rsidRPr="005E1C72">
        <w:rPr>
          <w:lang w:val="en-US"/>
        </w:rPr>
        <w:instrText xml:space="preserve"> SEQ Figure \* ARABIC </w:instrText>
      </w:r>
      <w:r>
        <w:fldChar w:fldCharType="separate"/>
      </w:r>
      <w:r w:rsidR="00833988">
        <w:rPr>
          <w:noProof/>
          <w:lang w:val="en-US"/>
        </w:rPr>
        <w:t>2</w:t>
      </w:r>
      <w:r>
        <w:fldChar w:fldCharType="end"/>
      </w:r>
      <w:r w:rsidRPr="005E1C72">
        <w:rPr>
          <w:lang w:val="en-US"/>
        </w:rPr>
        <w:t xml:space="preserve"> : </w:t>
      </w:r>
      <w:r w:rsidR="00524A0F">
        <w:rPr>
          <w:lang w:val="en-US"/>
        </w:rPr>
        <w:t>Unity f</w:t>
      </w:r>
      <w:r w:rsidR="005E1C72" w:rsidRPr="005E1C72">
        <w:rPr>
          <w:lang w:val="en-US"/>
        </w:rPr>
        <w:t>ollow</w:t>
      </w:r>
      <w:r w:rsidR="005E1C72">
        <w:rPr>
          <w:lang w:val="en-US"/>
        </w:rPr>
        <w:t>er op-amp (l</w:t>
      </w:r>
      <w:r w:rsidR="00524A0F">
        <w:rPr>
          <w:lang w:val="en-US"/>
        </w:rPr>
        <w:t>eft</w:t>
      </w:r>
      <w:r w:rsidR="005E1C72">
        <w:rPr>
          <w:lang w:val="en-US"/>
        </w:rPr>
        <w:t>)</w:t>
      </w:r>
      <w:r w:rsidR="00524A0F">
        <w:rPr>
          <w:lang w:val="en-US"/>
        </w:rPr>
        <w:t xml:space="preserve"> and</w:t>
      </w:r>
      <w:r w:rsidR="005E1C72">
        <w:rPr>
          <w:lang w:val="en-US"/>
        </w:rPr>
        <w:t xml:space="preserve"> </w:t>
      </w:r>
      <w:r w:rsidR="005054D5" w:rsidRPr="005054D5">
        <w:rPr>
          <w:lang w:val="en-US"/>
        </w:rPr>
        <w:t xml:space="preserve">subtractor </w:t>
      </w:r>
      <w:r w:rsidRPr="005E1C72">
        <w:rPr>
          <w:lang w:val="en-US"/>
        </w:rPr>
        <w:t>op-amp amplifier circuit</w:t>
      </w:r>
      <w:r w:rsidR="00B71625" w:rsidRPr="005E1C72">
        <w:rPr>
          <w:lang w:val="en-US"/>
        </w:rPr>
        <w:t>s (right)</w:t>
      </w:r>
    </w:p>
    <w:p w14:paraId="549F617F" w14:textId="58B5BAF0" w:rsidR="00C4304C" w:rsidRPr="000C2697" w:rsidRDefault="00C4304C" w:rsidP="00C4304C">
      <w:pPr>
        <w:numPr>
          <w:ilvl w:val="0"/>
          <w:numId w:val="46"/>
        </w:numPr>
        <w:rPr>
          <w:lang w:val="en-US"/>
        </w:rPr>
      </w:pPr>
      <w:r w:rsidRPr="000C2697">
        <w:rPr>
          <w:lang w:val="en-US"/>
        </w:rPr>
        <w:t xml:space="preserve">The potential level set up between the two resistors, at the input terminal of the unity follower, is determined by the voltage divider formed by </w:t>
      </w:r>
      <m:oMath>
        <m:sSub>
          <m:sSubPr>
            <m:ctrlPr>
              <w:rPr>
                <w:rFonts w:ascii="Cambria Math" w:hAnsi="Cambria Math"/>
                <w:i/>
                <w:lang w:val="en-GB"/>
              </w:rPr>
            </m:ctrlPr>
          </m:sSubPr>
          <m:e>
            <m:r>
              <w:rPr>
                <w:rFonts w:ascii="Cambria Math" w:hAnsi="Cambria Math"/>
              </w:rPr>
              <m:t>R</m:t>
            </m:r>
            <m:ctrlPr>
              <w:rPr>
                <w:rFonts w:ascii="Cambria Math" w:hAnsi="Cambria Math"/>
                <w:i/>
              </w:rPr>
            </m:ctrlPr>
          </m:e>
          <m:sub>
            <m:r>
              <w:rPr>
                <w:rFonts w:ascii="Cambria Math" w:hAnsi="Cambria Math"/>
                <w:lang w:val="en-GB"/>
              </w:rPr>
              <m:t>4</m:t>
            </m:r>
          </m:sub>
        </m:sSub>
        <m:r>
          <w:rPr>
            <w:rFonts w:ascii="Cambria Math" w:hAnsi="Cambria Math"/>
            <w:lang w:val="en-GB"/>
          </w:rPr>
          <m:t>=220</m:t>
        </m:r>
        <m:r>
          <m:rPr>
            <m:sty m:val="p"/>
          </m:rPr>
          <w:rPr>
            <w:rFonts w:ascii="Cambria Math" w:hAnsi="Cambria Math"/>
            <w:lang w:val="en-GB"/>
          </w:rPr>
          <m:t>Ω</m:t>
        </m:r>
      </m:oMath>
      <w:r w:rsidRPr="000C269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5</m:t>
            </m:r>
          </m:sub>
        </m:sSub>
        <m:r>
          <w:rPr>
            <w:rFonts w:ascii="Cambria Math" w:hAnsi="Cambria Math"/>
            <w:lang w:val="en-US"/>
          </w:rPr>
          <m:t>=5</m:t>
        </m:r>
        <m:r>
          <m:rPr>
            <m:sty m:val="p"/>
          </m:rPr>
          <w:rPr>
            <w:rFonts w:ascii="Cambria Math" w:hAnsi="Cambria Math"/>
            <w:lang w:val="en-GB"/>
          </w:rPr>
          <m:t>Ω</m:t>
        </m:r>
      </m:oMath>
      <w:r w:rsidRPr="000C2697">
        <w:rPr>
          <w:lang w:val="en-US"/>
        </w:rPr>
        <w:t xml:space="preserve">. The voltage at this point is given by the </w:t>
      </w:r>
      <w:r w:rsidR="007F4557" w:rsidRPr="000C2697">
        <w:rPr>
          <w:lang w:val="en-US"/>
        </w:rPr>
        <w:t>formula:</w:t>
      </w:r>
    </w:p>
    <w:p w14:paraId="2B018490" w14:textId="5CB66A71" w:rsidR="00C4304C" w:rsidRPr="00E03AA2" w:rsidRDefault="00E03AA2" w:rsidP="00E03AA2">
      <w:pPr>
        <w:ind w:left="360"/>
      </w:pPr>
      <m:oMathPara>
        <m:oMath>
          <m:borderBox>
            <m:borderBoxPr>
              <m:ctrlPr>
                <w:rPr>
                  <w:rFonts w:ascii="Cambria Math" w:hAnsi="Cambria Math"/>
                  <w:i/>
                </w:rPr>
              </m:ctrlPr>
            </m:borderBox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5</m:t>
                          </m:r>
                        </m:sub>
                      </m:sSub>
                    </m:num>
                    <m:den>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e>
              </m:d>
              <m:r>
                <w:rPr>
                  <w:rFonts w:ascii="Cambria Math" w:hAnsi="Cambria Math"/>
                </w:rPr>
                <m:t>=5</m:t>
              </m:r>
              <m:r>
                <w:rPr>
                  <w:rFonts w:ascii="Cambria Math" w:hAnsi="Cambria Math"/>
                  <w:lang w:val="en-US"/>
                </w:rPr>
                <m:t>×</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5 + 220</m:t>
                      </m:r>
                    </m:den>
                  </m:f>
                </m:e>
              </m:d>
              <m:r>
                <w:rPr>
                  <w:rFonts w:ascii="Cambria Math" w:hAnsi="Cambria Math"/>
                </w:rPr>
                <m:t>=</m:t>
              </m:r>
              <m:r>
                <w:rPr>
                  <w:rFonts w:ascii="Cambria Math" w:hAnsi="Cambria Math"/>
                </w:rPr>
                <m:t>0.11</m:t>
              </m:r>
              <m:r>
                <w:rPr>
                  <w:rFonts w:ascii="Cambria Math" w:hAnsi="Cambria Math"/>
                </w:rPr>
                <m:t>111…V</m:t>
              </m:r>
            </m:e>
          </m:borderBox>
        </m:oMath>
      </m:oMathPara>
    </w:p>
    <w:p w14:paraId="71205DD3" w14:textId="1810552C" w:rsidR="00C4304C" w:rsidRPr="00E03AA2" w:rsidRDefault="00C4304C" w:rsidP="00C4304C">
      <w:pPr>
        <w:numPr>
          <w:ilvl w:val="0"/>
          <w:numId w:val="46"/>
        </w:numPr>
        <w:rPr>
          <w:lang w:val="en-US"/>
        </w:rPr>
      </w:pPr>
      <w:r w:rsidRPr="000C32DB">
        <w:rPr>
          <w:lang w:val="en-US"/>
        </w:rPr>
        <w:t xml:space="preserve">The value of the gain of the second </w:t>
      </w:r>
      <w:proofErr w:type="spellStart"/>
      <w:r w:rsidRPr="000C32DB">
        <w:rPr>
          <w:lang w:val="en-US"/>
        </w:rPr>
        <w:t>OpAmp</w:t>
      </w:r>
      <w:proofErr w:type="spellEnd"/>
      <w:r w:rsidRPr="000C32DB">
        <w:rPr>
          <w:lang w:val="en-US"/>
        </w:rPr>
        <w:t xml:space="preserve"> (</w:t>
      </w:r>
      <m:oMath>
        <m:r>
          <w:rPr>
            <w:rFonts w:ascii="Cambria Math" w:hAnsi="Cambria Math"/>
            <w:lang w:val="en-US"/>
          </w:rPr>
          <m:t>U1B</m:t>
        </m:r>
      </m:oMath>
      <w:r w:rsidRPr="000C32DB">
        <w:rPr>
          <w:lang w:val="en-US"/>
        </w:rPr>
        <w:t xml:space="preserve">) is determined by the feedback resistor </w:t>
      </w:r>
      <m:oMath>
        <m:sSub>
          <m:sSubPr>
            <m:ctrlPr>
              <w:rPr>
                <w:rFonts w:ascii="Cambria Math" w:hAnsi="Cambria Math"/>
                <w:i/>
              </w:rPr>
            </m:ctrlPr>
          </m:sSubPr>
          <m:e>
            <m:r>
              <w:rPr>
                <w:rFonts w:ascii="Cambria Math" w:hAnsi="Cambria Math"/>
              </w:rPr>
              <m:t>R</m:t>
            </m:r>
          </m:e>
          <m:sub>
            <m:r>
              <w:rPr>
                <w:rFonts w:ascii="Cambria Math" w:hAnsi="Cambria Math"/>
                <w:lang w:val="en-US"/>
              </w:rPr>
              <m:t>7</m:t>
            </m:r>
          </m:sub>
        </m:sSub>
        <m:r>
          <w:rPr>
            <w:rFonts w:ascii="Cambria Math" w:hAnsi="Cambria Math"/>
            <w:lang w:val="en-US"/>
          </w:rPr>
          <m:t>=</m:t>
        </m:r>
        <m:r>
          <w:rPr>
            <w:rFonts w:ascii="Cambria Math" w:hAnsi="Cambria Math"/>
            <w:lang w:val="en-US"/>
          </w:rPr>
          <m:t>27</m:t>
        </m:r>
        <m:r>
          <w:rPr>
            <w:rFonts w:ascii="Cambria Math" w:hAnsi="Cambria Math"/>
          </w:rPr>
          <m:t>k</m:t>
        </m:r>
        <m:r>
          <m:rPr>
            <m:sty m:val="p"/>
          </m:rPr>
          <w:rPr>
            <w:rFonts w:ascii="Cambria Math" w:hAnsi="Cambria Math"/>
            <w:lang w:val="en-GB"/>
          </w:rPr>
          <m:t>Ω</m:t>
        </m:r>
      </m:oMath>
      <w:r w:rsidRPr="000C32DB">
        <w:rPr>
          <w:lang w:val="en-US"/>
        </w:rPr>
        <w:t xml:space="preserve"> and the input resistor </w:t>
      </w:r>
      <m:oMath>
        <m:sSub>
          <m:sSubPr>
            <m:ctrlPr>
              <w:rPr>
                <w:rFonts w:ascii="Cambria Math" w:hAnsi="Cambria Math"/>
                <w:i/>
              </w:rPr>
            </m:ctrlPr>
          </m:sSubPr>
          <m:e>
            <m:r>
              <w:rPr>
                <w:rFonts w:ascii="Cambria Math" w:hAnsi="Cambria Math"/>
              </w:rPr>
              <m:t>R</m:t>
            </m:r>
          </m:e>
          <m:sub>
            <m:r>
              <w:rPr>
                <w:rFonts w:ascii="Cambria Math" w:hAnsi="Cambria Math"/>
                <w:lang w:val="en-US"/>
              </w:rPr>
              <m:t>9</m:t>
            </m:r>
          </m:sub>
        </m:sSub>
        <m:r>
          <w:rPr>
            <w:rFonts w:ascii="Cambria Math" w:hAnsi="Cambria Math"/>
            <w:lang w:val="en-US"/>
          </w:rPr>
          <m:t>=1</m:t>
        </m:r>
        <m:r>
          <w:rPr>
            <w:rFonts w:ascii="Cambria Math" w:hAnsi="Cambria Math"/>
          </w:rPr>
          <m:t>k</m:t>
        </m:r>
        <m:r>
          <m:rPr>
            <m:sty m:val="p"/>
          </m:rPr>
          <w:rPr>
            <w:rFonts w:ascii="Cambria Math" w:hAnsi="Cambria Math"/>
            <w:lang w:val="en-GB"/>
          </w:rPr>
          <m:t>Ω</m:t>
        </m:r>
      </m:oMath>
      <w:r w:rsidR="00336E64" w:rsidRPr="000C32DB">
        <w:rPr>
          <w:lang w:val="en-US"/>
        </w:rPr>
        <w:t xml:space="preserve"> </w:t>
      </w:r>
      <w:r w:rsidRPr="000C32DB">
        <w:rPr>
          <w:lang w:val="en-US"/>
        </w:rPr>
        <w:t xml:space="preserve">. </w:t>
      </w:r>
      <w:r w:rsidRPr="00E03AA2">
        <w:rPr>
          <w:lang w:val="en-US"/>
        </w:rPr>
        <w:t xml:space="preserve">The gain is given by the </w:t>
      </w:r>
      <w:r w:rsidR="00336E64" w:rsidRPr="00E03AA2">
        <w:rPr>
          <w:lang w:val="en-US"/>
        </w:rPr>
        <w:t>formula</w:t>
      </w:r>
      <w:r w:rsidR="00336E64">
        <w:rPr>
          <w:lang w:val="en-US"/>
        </w:rPr>
        <w:t>:</w:t>
      </w:r>
    </w:p>
    <w:p w14:paraId="52E8F66A" w14:textId="651F0082" w:rsidR="00D1168A" w:rsidRPr="001C350B" w:rsidRDefault="00387946" w:rsidP="00D1168A">
      <m:oMathPara>
        <m:oMath>
          <m:borderBox>
            <m:borderBoxPr>
              <m:ctrlPr>
                <w:rPr>
                  <w:rFonts w:ascii="Cambria Math" w:hAnsi="Cambria Math"/>
                  <w:iCs/>
                </w:rPr>
              </m:ctrlPr>
            </m:borderBoxPr>
            <m:e>
              <m:r>
                <m:rPr>
                  <m:sty m:val="p"/>
                </m:rPr>
                <w:rPr>
                  <w:rFonts w:ascii="Cambria Math" w:hAnsi="Cambria Math"/>
                </w:rPr>
                <m:t>Gain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7</m:t>
                      </m:r>
                    </m:sub>
                  </m:sSub>
                </m:num>
                <m:den>
                  <m:sSub>
                    <m:sSubPr>
                      <m:ctrlPr>
                        <w:rPr>
                          <w:rFonts w:ascii="Cambria Math" w:hAnsi="Cambria Math"/>
                          <w:i/>
                        </w:rPr>
                      </m:ctrlPr>
                    </m:sSubPr>
                    <m:e>
                      <m:r>
                        <w:rPr>
                          <w:rFonts w:ascii="Cambria Math" w:hAnsi="Cambria Math"/>
                        </w:rPr>
                        <m:t>R</m:t>
                      </m:r>
                    </m:e>
                    <m:sub>
                      <m:r>
                        <w:rPr>
                          <w:rFonts w:ascii="Cambria Math" w:hAnsi="Cambria Math"/>
                        </w:rPr>
                        <m:t>9</m:t>
                      </m:r>
                    </m:sub>
                  </m:sSub>
                </m:den>
              </m:f>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1</m:t>
                  </m:r>
                </m:den>
              </m:f>
              <m:r>
                <w:rPr>
                  <w:rFonts w:ascii="Cambria Math" w:hAnsi="Cambria Math"/>
                </w:rPr>
                <m:t>=27</m:t>
              </m:r>
            </m:e>
          </m:borderBox>
          <m:r>
            <w:rPr>
              <w:rFonts w:ascii="Cambria Math" w:hAnsi="Cambria Math"/>
            </w:rPr>
            <m:t xml:space="preserve"> </m:t>
          </m:r>
        </m:oMath>
      </m:oMathPara>
    </w:p>
    <w:p w14:paraId="0E8073C9" w14:textId="77777777" w:rsidR="001C350B" w:rsidRPr="001C350B" w:rsidRDefault="001C350B" w:rsidP="00D1168A"/>
    <w:p w14:paraId="4EFEDBFA" w14:textId="77777777" w:rsidR="00904882" w:rsidRPr="00405F0D" w:rsidRDefault="00904882" w:rsidP="00C4304C">
      <w:pPr>
        <w:rPr>
          <w:color w:val="FF0000"/>
          <w:lang w:val="en-US"/>
        </w:rPr>
      </w:pPr>
    </w:p>
    <w:p w14:paraId="339EC128" w14:textId="78D3D9DF" w:rsidR="00352D3E" w:rsidRPr="00352D3E" w:rsidRDefault="00352D3E" w:rsidP="00352D3E">
      <w:pPr>
        <w:pStyle w:val="Heading1"/>
      </w:pPr>
      <w:proofErr w:type="gramStart"/>
      <w:r w:rsidRPr="00352D3E">
        <w:t>Code:</w:t>
      </w:r>
      <w:proofErr w:type="gramEnd"/>
      <w:r w:rsidRPr="00352D3E">
        <w:t xml:space="preserve"> distance_measurement_plot.py</w:t>
      </w:r>
    </w:p>
    <w:p w14:paraId="3B5729CC" w14:textId="77777777" w:rsidR="00904882" w:rsidRPr="00352D3E" w:rsidRDefault="00904882" w:rsidP="00904882">
      <w:pPr>
        <w:pStyle w:val="Programme"/>
        <w:framePr w:wrap="notBeside"/>
        <w:rPr>
          <w:lang w:val="en-US"/>
        </w:rPr>
      </w:pPr>
      <w:r w:rsidRPr="00352D3E">
        <w:rPr>
          <w:lang w:val="en-US"/>
        </w:rPr>
        <w:t>import numpy as np</w:t>
      </w:r>
    </w:p>
    <w:p w14:paraId="19EB4291" w14:textId="77777777" w:rsidR="00904882" w:rsidRPr="00352D3E" w:rsidRDefault="00904882" w:rsidP="00904882">
      <w:pPr>
        <w:pStyle w:val="Programme"/>
        <w:framePr w:wrap="notBeside"/>
        <w:rPr>
          <w:lang w:val="en-US"/>
        </w:rPr>
      </w:pPr>
      <w:r w:rsidRPr="00352D3E">
        <w:rPr>
          <w:lang w:val="en-US"/>
        </w:rPr>
        <w:t>import matplotlib.pyplot as plt</w:t>
      </w:r>
    </w:p>
    <w:p w14:paraId="716564C7" w14:textId="77777777" w:rsidR="00904882" w:rsidRPr="00352D3E" w:rsidRDefault="00904882" w:rsidP="00904882">
      <w:pPr>
        <w:pStyle w:val="Programme"/>
        <w:framePr w:wrap="notBeside"/>
        <w:rPr>
          <w:lang w:val="en-US"/>
        </w:rPr>
      </w:pPr>
    </w:p>
    <w:p w14:paraId="59D817A9" w14:textId="77777777" w:rsidR="00904882" w:rsidRPr="00904882" w:rsidRDefault="00904882" w:rsidP="00904882">
      <w:pPr>
        <w:pStyle w:val="Programme"/>
        <w:framePr w:wrap="notBeside"/>
        <w:rPr>
          <w:lang w:val="en-US"/>
        </w:rPr>
      </w:pPr>
      <w:r w:rsidRPr="00904882">
        <w:rPr>
          <w:lang w:val="en-US"/>
        </w:rPr>
        <w:t>def plot_mesurement(text,i):</w:t>
      </w:r>
    </w:p>
    <w:p w14:paraId="5210817D" w14:textId="77777777" w:rsidR="00904882" w:rsidRPr="00904882" w:rsidRDefault="00904882" w:rsidP="00904882">
      <w:pPr>
        <w:pStyle w:val="Programme"/>
        <w:framePr w:wrap="notBeside"/>
        <w:rPr>
          <w:lang w:val="en-US"/>
        </w:rPr>
      </w:pPr>
      <w:r w:rsidRPr="00904882">
        <w:rPr>
          <w:lang w:val="en-US"/>
        </w:rPr>
        <w:t>    [measurement_array, max_distance] = np.load(f'./numpy_array_of_infra_measurement_{text}.npy', allow_pickle=True, encoding='bytes')</w:t>
      </w:r>
    </w:p>
    <w:p w14:paraId="5E44831B" w14:textId="77777777" w:rsidR="00904882" w:rsidRPr="00904882" w:rsidRDefault="00904882" w:rsidP="00904882">
      <w:pPr>
        <w:pStyle w:val="Programme"/>
        <w:framePr w:wrap="notBeside"/>
        <w:rPr>
          <w:lang w:val="en-US"/>
        </w:rPr>
      </w:pPr>
    </w:p>
    <w:p w14:paraId="056695D4" w14:textId="77777777" w:rsidR="00904882" w:rsidRPr="00904882" w:rsidRDefault="00904882" w:rsidP="00904882">
      <w:pPr>
        <w:pStyle w:val="Programme"/>
        <w:framePr w:wrap="notBeside"/>
        <w:rPr>
          <w:lang w:val="en-US"/>
        </w:rPr>
      </w:pPr>
      <w:r w:rsidRPr="00904882">
        <w:rPr>
          <w:lang w:val="en-US"/>
        </w:rPr>
        <w:t>    measurement_array = measurement_array[::-1]</w:t>
      </w:r>
    </w:p>
    <w:p w14:paraId="4B8E9286" w14:textId="77777777" w:rsidR="00904882" w:rsidRPr="00904882" w:rsidRDefault="00904882" w:rsidP="00904882">
      <w:pPr>
        <w:pStyle w:val="Programme"/>
        <w:framePr w:wrap="notBeside"/>
        <w:rPr>
          <w:lang w:val="en-US"/>
        </w:rPr>
      </w:pPr>
      <w:r w:rsidRPr="00904882">
        <w:rPr>
          <w:lang w:val="en-US"/>
        </w:rPr>
        <w:t>    phototransistor_values = measurement_array[:, 0]</w:t>
      </w:r>
    </w:p>
    <w:p w14:paraId="3797F479" w14:textId="77777777" w:rsidR="00904882" w:rsidRPr="00904882" w:rsidRDefault="00904882" w:rsidP="00904882">
      <w:pPr>
        <w:pStyle w:val="Programme"/>
        <w:framePr w:wrap="notBeside"/>
        <w:rPr>
          <w:lang w:val="en-US"/>
        </w:rPr>
      </w:pPr>
      <w:r w:rsidRPr="00904882">
        <w:rPr>
          <w:lang w:val="en-US"/>
        </w:rPr>
        <w:t>    photodiode_values = measurement_array[:, 1]</w:t>
      </w:r>
    </w:p>
    <w:p w14:paraId="5B8A9EF8" w14:textId="77777777" w:rsidR="00904882" w:rsidRPr="00904882" w:rsidRDefault="00904882" w:rsidP="00904882">
      <w:pPr>
        <w:pStyle w:val="Programme"/>
        <w:framePr w:wrap="notBeside"/>
        <w:rPr>
          <w:lang w:val="en-US"/>
        </w:rPr>
      </w:pPr>
    </w:p>
    <w:p w14:paraId="70018834" w14:textId="77777777" w:rsidR="00904882" w:rsidRPr="00904882" w:rsidRDefault="00904882" w:rsidP="00904882">
      <w:pPr>
        <w:pStyle w:val="Programme"/>
        <w:framePr w:wrap="notBeside"/>
        <w:rPr>
          <w:lang w:val="en-US"/>
        </w:rPr>
      </w:pPr>
      <w:r w:rsidRPr="00904882">
        <w:rPr>
          <w:lang w:val="en-US"/>
        </w:rPr>
        <w:t>    plt.subplot(1,2,i)</w:t>
      </w:r>
    </w:p>
    <w:p w14:paraId="05D31341" w14:textId="77777777" w:rsidR="00904882" w:rsidRPr="00904882" w:rsidRDefault="00904882" w:rsidP="00904882">
      <w:pPr>
        <w:pStyle w:val="Programme"/>
        <w:framePr w:wrap="notBeside"/>
        <w:rPr>
          <w:lang w:val="en-US"/>
        </w:rPr>
      </w:pPr>
      <w:r w:rsidRPr="00904882">
        <w:rPr>
          <w:lang w:val="en-US"/>
        </w:rPr>
        <w:t>    plt.plot(photodiode_values, label='Photodiode', color='blue')</w:t>
      </w:r>
    </w:p>
    <w:p w14:paraId="0D964882" w14:textId="77777777" w:rsidR="00904882" w:rsidRPr="00904882" w:rsidRDefault="00904882" w:rsidP="00904882">
      <w:pPr>
        <w:pStyle w:val="Programme"/>
        <w:framePr w:wrap="notBeside"/>
        <w:rPr>
          <w:lang w:val="en-US"/>
        </w:rPr>
      </w:pPr>
      <w:r w:rsidRPr="00904882">
        <w:rPr>
          <w:lang w:val="en-US"/>
        </w:rPr>
        <w:t>    plt.plot(phototransistor_values, label='Phototransistor', color='green')</w:t>
      </w:r>
    </w:p>
    <w:p w14:paraId="596856ED" w14:textId="77777777" w:rsidR="00904882" w:rsidRPr="00904882" w:rsidRDefault="00904882" w:rsidP="00904882">
      <w:pPr>
        <w:pStyle w:val="Programme"/>
        <w:framePr w:wrap="notBeside"/>
        <w:rPr>
          <w:lang w:val="en-US"/>
        </w:rPr>
      </w:pPr>
      <w:r w:rsidRPr="00904882">
        <w:rPr>
          <w:lang w:val="en-US"/>
        </w:rPr>
        <w:t>    plt.title(f'Infra Measurement for {text}')</w:t>
      </w:r>
    </w:p>
    <w:p w14:paraId="12DBA8AD" w14:textId="77777777" w:rsidR="00904882" w:rsidRPr="00904882" w:rsidRDefault="00904882" w:rsidP="00904882">
      <w:pPr>
        <w:pStyle w:val="Programme"/>
        <w:framePr w:wrap="notBeside"/>
        <w:rPr>
          <w:lang w:val="es-ES"/>
        </w:rPr>
      </w:pPr>
      <w:r w:rsidRPr="00904882">
        <w:rPr>
          <w:lang w:val="en-US"/>
        </w:rPr>
        <w:t xml:space="preserve">    </w:t>
      </w:r>
      <w:r w:rsidRPr="00904882">
        <w:rPr>
          <w:lang w:val="es-ES"/>
        </w:rPr>
        <w:t>plt.xlabel('Distance (cm)')</w:t>
      </w:r>
    </w:p>
    <w:p w14:paraId="0FE2C1E1" w14:textId="77777777" w:rsidR="00904882" w:rsidRPr="00904882" w:rsidRDefault="00904882" w:rsidP="00904882">
      <w:pPr>
        <w:pStyle w:val="Programme"/>
        <w:framePr w:wrap="notBeside"/>
        <w:rPr>
          <w:lang w:val="en-US"/>
        </w:rPr>
      </w:pPr>
      <w:r w:rsidRPr="00904882">
        <w:rPr>
          <w:lang w:val="es-ES"/>
        </w:rPr>
        <w:t xml:space="preserve">    </w:t>
      </w:r>
      <w:r w:rsidRPr="00904882">
        <w:rPr>
          <w:lang w:val="en-US"/>
        </w:rPr>
        <w:t>plt.ylabel('ADC Values')</w:t>
      </w:r>
    </w:p>
    <w:p w14:paraId="09347DBA" w14:textId="77777777" w:rsidR="00904882" w:rsidRPr="00904882" w:rsidRDefault="00904882" w:rsidP="00904882">
      <w:pPr>
        <w:pStyle w:val="Programme"/>
        <w:framePr w:wrap="notBeside"/>
        <w:rPr>
          <w:lang w:val="en-US"/>
        </w:rPr>
      </w:pPr>
      <w:r w:rsidRPr="00904882">
        <w:rPr>
          <w:lang w:val="en-US"/>
        </w:rPr>
        <w:t>    plt.xlim(0, max_distance*1000)</w:t>
      </w:r>
    </w:p>
    <w:p w14:paraId="3DC809C2" w14:textId="77777777" w:rsidR="00904882" w:rsidRPr="00904882" w:rsidRDefault="00904882" w:rsidP="00904882">
      <w:pPr>
        <w:pStyle w:val="Programme"/>
        <w:framePr w:wrap="notBeside"/>
        <w:rPr>
          <w:lang w:val="en-US"/>
        </w:rPr>
      </w:pPr>
      <w:r w:rsidRPr="00904882">
        <w:rPr>
          <w:lang w:val="en-US"/>
        </w:rPr>
        <w:t>    plt.legend()</w:t>
      </w:r>
    </w:p>
    <w:p w14:paraId="3E2B325D" w14:textId="77777777" w:rsidR="00904882" w:rsidRPr="00904882" w:rsidRDefault="00904882" w:rsidP="00904882">
      <w:pPr>
        <w:pStyle w:val="Programme"/>
        <w:framePr w:wrap="notBeside"/>
        <w:rPr>
          <w:lang w:val="en-US"/>
        </w:rPr>
      </w:pPr>
    </w:p>
    <w:p w14:paraId="1A38004A" w14:textId="77777777" w:rsidR="00904882" w:rsidRPr="00904882" w:rsidRDefault="00904882" w:rsidP="00904882">
      <w:pPr>
        <w:pStyle w:val="Programme"/>
        <w:framePr w:wrap="notBeside"/>
        <w:rPr>
          <w:lang w:val="en-US"/>
        </w:rPr>
      </w:pPr>
      <w:r w:rsidRPr="00904882">
        <w:rPr>
          <w:lang w:val="en-US"/>
        </w:rPr>
        <w:t>plt.figure(figsize=(16, 6))</w:t>
      </w:r>
    </w:p>
    <w:p w14:paraId="716FDCF0" w14:textId="77777777" w:rsidR="00904882" w:rsidRPr="00C02397" w:rsidRDefault="00904882" w:rsidP="00904882">
      <w:pPr>
        <w:pStyle w:val="Programme"/>
        <w:framePr w:wrap="notBeside"/>
        <w:rPr>
          <w:lang w:val="en-US"/>
        </w:rPr>
      </w:pPr>
      <w:r w:rsidRPr="00C02397">
        <w:rPr>
          <w:lang w:val="en-US"/>
        </w:rPr>
        <w:t>plot_mesurement('paper',1)</w:t>
      </w:r>
    </w:p>
    <w:p w14:paraId="6B7BDD05" w14:textId="77777777" w:rsidR="00904882" w:rsidRPr="00EC17C1" w:rsidRDefault="00904882" w:rsidP="00904882">
      <w:pPr>
        <w:pStyle w:val="Programme"/>
        <w:framePr w:wrap="notBeside"/>
      </w:pPr>
      <w:r w:rsidRPr="00EC17C1">
        <w:t>plot_mesurement('alu',2)</w:t>
      </w:r>
    </w:p>
    <w:p w14:paraId="09DAF025" w14:textId="77777777" w:rsidR="00904882" w:rsidRPr="00EC17C1" w:rsidRDefault="00904882" w:rsidP="00904882">
      <w:pPr>
        <w:pStyle w:val="Programme"/>
        <w:framePr w:wrap="notBeside"/>
      </w:pPr>
      <w:r w:rsidRPr="00EC17C1">
        <w:t>plt.show()</w:t>
      </w:r>
    </w:p>
    <w:p w14:paraId="006C44FD" w14:textId="2C76EECF" w:rsidR="00430EF8" w:rsidRDefault="00430EF8">
      <w:pPr>
        <w:spacing w:after="200"/>
      </w:pPr>
      <w:r>
        <w:br w:type="page"/>
      </w:r>
    </w:p>
    <w:p w14:paraId="4C43A51E" w14:textId="77ACB10D" w:rsidR="00EC17C1" w:rsidRDefault="00EA374F" w:rsidP="00EC17C1">
      <w:pPr>
        <w:pStyle w:val="Heading1"/>
        <w:rPr>
          <w:lang w:val="en-US"/>
        </w:rPr>
      </w:pPr>
      <w:r>
        <w:rPr>
          <w:lang w:val="en-US"/>
        </w:rPr>
        <w:t xml:space="preserve">Plots of the </w:t>
      </w:r>
      <w:r w:rsidR="00C4304C">
        <w:rPr>
          <w:lang w:val="en-US"/>
        </w:rPr>
        <w:t>measurement characteristics</w:t>
      </w:r>
    </w:p>
    <w:p w14:paraId="3524B9F2" w14:textId="135FFAD3" w:rsidR="003636E3" w:rsidRPr="003636E3" w:rsidRDefault="003636E3" w:rsidP="003636E3">
      <w:pPr>
        <w:rPr>
          <w:lang w:val="en-US"/>
        </w:rPr>
      </w:pPr>
      <w:r w:rsidRPr="003636E3">
        <w:rPr>
          <w:lang w:val="en-US"/>
        </w:rPr>
        <w:t>The setup was placed in a box to avoid disturbances from ambient light. Paper and aluminum surfaces were positioned at various distances for each measurement conducted</w:t>
      </w:r>
      <w:r>
        <w:rPr>
          <w:lang w:val="en-US"/>
        </w:rPr>
        <w:t>.</w:t>
      </w:r>
    </w:p>
    <w:p w14:paraId="211BC5EC" w14:textId="3AC4B7E0" w:rsidR="003636E3" w:rsidRDefault="003636E3" w:rsidP="003636E3">
      <w:pPr>
        <w:rPr>
          <w:lang w:val="en-US"/>
        </w:rPr>
      </w:pPr>
      <w:r w:rsidRPr="003636E3">
        <w:rPr>
          <w:lang w:val="en-US"/>
        </w:rPr>
        <w:t xml:space="preserve">The </w:t>
      </w:r>
      <w:r w:rsidRPr="00253041">
        <w:rPr>
          <w:rStyle w:val="GrasCar"/>
          <w:lang w:val="en-US"/>
        </w:rPr>
        <w:t>ideal graph</w:t>
      </w:r>
      <w:r w:rsidRPr="003636E3">
        <w:rPr>
          <w:lang w:val="en-US"/>
        </w:rPr>
        <w:t xml:space="preserve"> </w:t>
      </w:r>
      <w:r w:rsidR="001E6B1C">
        <w:rPr>
          <w:lang w:val="en-US"/>
        </w:rPr>
        <w:t xml:space="preserve">(Figure 3) </w:t>
      </w:r>
      <w:r w:rsidRPr="003636E3">
        <w:rPr>
          <w:lang w:val="en-US"/>
        </w:rPr>
        <w:t>illustrates the relationship between ADC values</w:t>
      </w:r>
      <w:r w:rsidR="002A3423">
        <w:rPr>
          <w:lang w:val="en-US"/>
        </w:rPr>
        <w:t xml:space="preserve"> (0 to 255 / 8 bits)</w:t>
      </w:r>
      <w:r w:rsidRPr="003636E3">
        <w:rPr>
          <w:lang w:val="en-US"/>
        </w:rPr>
        <w:t xml:space="preserve"> and distance for a photodiode and a phototransistor. The blue curve corresponds to the photodiode, while the green curve represents the phototransistor. The shape of the blue curve is influenced by the voltage divider circuit (resistors), operational amplifier configuration, and the physical properties of the photodiode.</w:t>
      </w:r>
    </w:p>
    <w:p w14:paraId="7D8DE4BC" w14:textId="0E1077CA" w:rsidR="00137047" w:rsidRPr="00137047" w:rsidRDefault="00137047" w:rsidP="00137047">
      <w:pPr>
        <w:rPr>
          <w:lang w:val="en-US"/>
        </w:rPr>
      </w:pPr>
      <w:r w:rsidRPr="00137047">
        <w:rPr>
          <w:lang w:val="en-US"/>
        </w:rPr>
        <w:t>At far distances (~0.04m), the diode allows current flow, resulting in zero potential difference.</w:t>
      </w:r>
      <w:r>
        <w:rPr>
          <w:lang w:val="en-US"/>
        </w:rPr>
        <w:t xml:space="preserve"> </w:t>
      </w:r>
      <w:r w:rsidRPr="00137047">
        <w:rPr>
          <w:lang w:val="en-US"/>
        </w:rPr>
        <w:t>At close distances (~0.01m), excessive current inhibits diode conductivity, leading to a linear increase in potential difference.</w:t>
      </w:r>
    </w:p>
    <w:p w14:paraId="1869A221" w14:textId="27306A21" w:rsidR="003636E3" w:rsidRPr="003636E3" w:rsidRDefault="003636E3" w:rsidP="003636E3">
      <w:pPr>
        <w:rPr>
          <w:lang w:val="en-US"/>
        </w:rPr>
      </w:pPr>
      <w:r w:rsidRPr="003636E3">
        <w:rPr>
          <w:lang w:val="en-US"/>
        </w:rPr>
        <w:t xml:space="preserve">Concerning the phototransistor, its value increases </w:t>
      </w:r>
      <w:proofErr w:type="gramStart"/>
      <w:r w:rsidRPr="003636E3">
        <w:rPr>
          <w:lang w:val="en-US"/>
        </w:rPr>
        <w:t>more or less linearly</w:t>
      </w:r>
      <w:proofErr w:type="gramEnd"/>
      <w:r w:rsidRPr="003636E3">
        <w:rPr>
          <w:lang w:val="en-US"/>
        </w:rPr>
        <w:t xml:space="preserve"> until a certain point, then slightly decreases due to distance and light scattering on the surface.</w:t>
      </w:r>
    </w:p>
    <w:p w14:paraId="14AF687C" w14:textId="4D2A875D" w:rsidR="003636E3" w:rsidRPr="003636E3" w:rsidRDefault="003636E3" w:rsidP="003636E3">
      <w:pPr>
        <w:rPr>
          <w:lang w:val="en-US"/>
        </w:rPr>
      </w:pPr>
      <w:r w:rsidRPr="003636E3">
        <w:rPr>
          <w:lang w:val="en-US"/>
        </w:rPr>
        <w:t xml:space="preserve">In the </w:t>
      </w:r>
      <w:r w:rsidRPr="00253041">
        <w:rPr>
          <w:rStyle w:val="GrasCar"/>
          <w:lang w:val="en-US"/>
        </w:rPr>
        <w:t>aluminum</w:t>
      </w:r>
      <w:r w:rsidRPr="003636E3">
        <w:rPr>
          <w:lang w:val="en-US"/>
        </w:rPr>
        <w:t xml:space="preserve"> </w:t>
      </w:r>
      <w:r w:rsidRPr="001E6B1C">
        <w:rPr>
          <w:rStyle w:val="GrasCar"/>
          <w:lang w:val="en-US"/>
        </w:rPr>
        <w:t>graph</w:t>
      </w:r>
      <w:r w:rsidR="001E6B1C">
        <w:rPr>
          <w:lang w:val="en-US"/>
        </w:rPr>
        <w:t xml:space="preserve"> (Figure 3)</w:t>
      </w:r>
      <w:r w:rsidRPr="003636E3">
        <w:rPr>
          <w:lang w:val="en-US"/>
        </w:rPr>
        <w:t>, interferences are observed at distances close to zero due to aluminum's reflective nature, creating a mirror effect. This results in less precise readings due to the absence of light diffusion and slightly offset sensor positioning.</w:t>
      </w:r>
    </w:p>
    <w:p w14:paraId="6E922327" w14:textId="2112C354" w:rsidR="003636E3" w:rsidRPr="003636E3" w:rsidRDefault="003636E3" w:rsidP="003636E3">
      <w:pPr>
        <w:rPr>
          <w:lang w:val="en-US"/>
        </w:rPr>
      </w:pPr>
      <w:r w:rsidRPr="003636E3">
        <w:rPr>
          <w:lang w:val="en-US"/>
        </w:rPr>
        <w:t xml:space="preserve">Conversely, the </w:t>
      </w:r>
      <w:r w:rsidRPr="00253041">
        <w:rPr>
          <w:rStyle w:val="GrasCar"/>
          <w:lang w:val="en-US"/>
        </w:rPr>
        <w:t>paper</w:t>
      </w:r>
      <w:r w:rsidRPr="003636E3">
        <w:rPr>
          <w:lang w:val="en-US"/>
        </w:rPr>
        <w:t xml:space="preserve"> </w:t>
      </w:r>
      <w:r w:rsidRPr="001E6B1C">
        <w:rPr>
          <w:rStyle w:val="GrasCar"/>
          <w:lang w:val="en-US"/>
        </w:rPr>
        <w:t>graph</w:t>
      </w:r>
      <w:r w:rsidRPr="003636E3">
        <w:rPr>
          <w:lang w:val="en-US"/>
        </w:rPr>
        <w:t xml:space="preserve"> </w:t>
      </w:r>
      <w:r w:rsidR="001E6B1C">
        <w:rPr>
          <w:lang w:val="en-US"/>
        </w:rPr>
        <w:t xml:space="preserve">(Figure 3) </w:t>
      </w:r>
      <w:r w:rsidRPr="003636E3">
        <w:rPr>
          <w:lang w:val="en-US"/>
        </w:rPr>
        <w:t>demonstrates more promising results due to light scattering by paper, providing a more accurate perception by the sensor.</w:t>
      </w:r>
    </w:p>
    <w:p w14:paraId="72B54DCD" w14:textId="5DB2951F" w:rsidR="003636E3" w:rsidRDefault="003636E3" w:rsidP="003636E3">
      <w:pPr>
        <w:rPr>
          <w:lang w:val="en-US"/>
        </w:rPr>
      </w:pPr>
      <w:r w:rsidRPr="003636E3">
        <w:rPr>
          <w:lang w:val="en-US"/>
        </w:rPr>
        <w:t xml:space="preserve">The difference in ADC value range between the paper and aluminum graphs is likely attributed to the amount of light detected by the sensor in each scenario. When the sensor is close to paper, light diffusion allows </w:t>
      </w:r>
      <w:r w:rsidR="00430EF8" w:rsidRPr="003636E3">
        <w:rPr>
          <w:lang w:val="en-US"/>
        </w:rPr>
        <w:t>lighter</w:t>
      </w:r>
      <w:r w:rsidRPr="003636E3">
        <w:rPr>
          <w:lang w:val="en-US"/>
        </w:rPr>
        <w:t xml:space="preserve"> to reach the sensor, leading to a higher ADC value. Conversely, the aluminum surface reflects more light, potentially causing inaccurate readings.</w:t>
      </w:r>
    </w:p>
    <w:p w14:paraId="092B31E3" w14:textId="77777777" w:rsidR="003C5C3A" w:rsidRPr="003636E3" w:rsidRDefault="003C5C3A" w:rsidP="003636E3">
      <w:pPr>
        <w:rPr>
          <w:lang w:val="en-US"/>
        </w:rPr>
      </w:pPr>
    </w:p>
    <w:p w14:paraId="3F810384" w14:textId="57B02CAC" w:rsidR="00BF2D38" w:rsidRDefault="00AB0371" w:rsidP="00BF2D38">
      <w:pPr>
        <w:jc w:val="center"/>
      </w:pPr>
      <w:r w:rsidRPr="00AB0371">
        <w:rPr>
          <w:noProof/>
        </w:rPr>
        <w:drawing>
          <wp:inline distT="0" distB="0" distL="0" distR="0" wp14:anchorId="6BF2CBBC" wp14:editId="0EDDBBB4">
            <wp:extent cx="1882608" cy="1439141"/>
            <wp:effectExtent l="0" t="0" r="3810" b="8890"/>
            <wp:docPr id="13567124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712416" name=""/>
                    <pic:cNvPicPr/>
                  </pic:nvPicPr>
                  <pic:blipFill>
                    <a:blip r:embed="rId11"/>
                    <a:stretch>
                      <a:fillRect/>
                    </a:stretch>
                  </pic:blipFill>
                  <pic:spPr>
                    <a:xfrm>
                      <a:off x="0" y="0"/>
                      <a:ext cx="1886214" cy="1441897"/>
                    </a:xfrm>
                    <a:prstGeom prst="rect">
                      <a:avLst/>
                    </a:prstGeom>
                  </pic:spPr>
                </pic:pic>
              </a:graphicData>
            </a:graphic>
          </wp:inline>
        </w:drawing>
      </w:r>
      <w:r w:rsidR="007F779F" w:rsidRPr="007F779F">
        <w:rPr>
          <w:lang w:val="en-US"/>
        </w:rPr>
        <w:drawing>
          <wp:inline distT="0" distB="0" distL="0" distR="0" wp14:anchorId="1CAEA7B7" wp14:editId="305AEF55">
            <wp:extent cx="3602561" cy="1490345"/>
            <wp:effectExtent l="0" t="0" r="0" b="0"/>
            <wp:docPr id="778117109"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17109" name="Image 1" descr="Une image contenant texte, diagramme, ligne, Tracé&#10;&#10;Description générée automatiquement"/>
                    <pic:cNvPicPr/>
                  </pic:nvPicPr>
                  <pic:blipFill>
                    <a:blip r:embed="rId12"/>
                    <a:stretch>
                      <a:fillRect/>
                    </a:stretch>
                  </pic:blipFill>
                  <pic:spPr>
                    <a:xfrm>
                      <a:off x="0" y="0"/>
                      <a:ext cx="3625622" cy="1499885"/>
                    </a:xfrm>
                    <a:prstGeom prst="rect">
                      <a:avLst/>
                    </a:prstGeom>
                  </pic:spPr>
                </pic:pic>
              </a:graphicData>
            </a:graphic>
          </wp:inline>
        </w:drawing>
      </w:r>
    </w:p>
    <w:p w14:paraId="6BD42BF7" w14:textId="4A702E75" w:rsidR="000C7D38" w:rsidRPr="00430EF8" w:rsidRDefault="00D21C9F" w:rsidP="00430EF8">
      <w:pPr>
        <w:pStyle w:val="Caption"/>
        <w:rPr>
          <w:noProof/>
          <w:lang w:val="en-US"/>
        </w:rPr>
      </w:pPr>
      <w:r w:rsidRPr="00C36DA4">
        <w:rPr>
          <w:lang w:val="en-US"/>
        </w:rPr>
        <w:t xml:space="preserve">Figure </w:t>
      </w:r>
      <w:r>
        <w:fldChar w:fldCharType="begin"/>
      </w:r>
      <w:r w:rsidRPr="00C36DA4">
        <w:rPr>
          <w:lang w:val="en-US"/>
        </w:rPr>
        <w:instrText xml:space="preserve"> SEQ Figure \* ARABIC </w:instrText>
      </w:r>
      <w:r>
        <w:fldChar w:fldCharType="separate"/>
      </w:r>
      <w:r w:rsidR="00833988">
        <w:rPr>
          <w:noProof/>
          <w:lang w:val="en-US"/>
        </w:rPr>
        <w:t>3</w:t>
      </w:r>
      <w:r>
        <w:fldChar w:fldCharType="end"/>
      </w:r>
      <w:r w:rsidRPr="00C36DA4">
        <w:rPr>
          <w:lang w:val="en-US"/>
        </w:rPr>
        <w:t xml:space="preserve"> : Measurement characteristics</w:t>
      </w:r>
      <w:r w:rsidRPr="00C36DA4">
        <w:rPr>
          <w:noProof/>
          <w:lang w:val="en-US"/>
        </w:rPr>
        <w:t xml:space="preserve"> from left to right : ideal, paper and aluminium</w:t>
      </w:r>
    </w:p>
    <w:sectPr w:rsidR="000C7D38" w:rsidRPr="00430EF8" w:rsidSect="006727D4">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D23F1" w14:textId="77777777" w:rsidR="006727D4" w:rsidRDefault="006727D4" w:rsidP="00232FE5">
      <w:pPr>
        <w:spacing w:after="0" w:line="240" w:lineRule="auto"/>
      </w:pPr>
      <w:r>
        <w:separator/>
      </w:r>
    </w:p>
  </w:endnote>
  <w:endnote w:type="continuationSeparator" w:id="0">
    <w:p w14:paraId="4B808790" w14:textId="77777777" w:rsidR="006727D4" w:rsidRDefault="006727D4" w:rsidP="00232FE5">
      <w:pPr>
        <w:spacing w:after="0" w:line="240" w:lineRule="auto"/>
      </w:pPr>
      <w:r>
        <w:continuationSeparator/>
      </w:r>
    </w:p>
  </w:endnote>
  <w:endnote w:type="continuationNotice" w:id="1">
    <w:p w14:paraId="7A889BCA" w14:textId="77777777" w:rsidR="006727D4" w:rsidRDefault="006727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Light">
    <w:charset w:val="00"/>
    <w:family w:val="auto"/>
    <w:pitch w:val="variable"/>
    <w:sig w:usb0="00008007" w:usb1="00000000" w:usb2="00000000" w:usb3="00000000" w:csb0="00000093" w:csb1="00000000"/>
  </w:font>
  <w:font w:name="Poppins Bold">
    <w:panose1 w:val="00000000000000000000"/>
    <w:charset w:val="00"/>
    <w:family w:val="roman"/>
    <w:notTrueType/>
    <w:pitch w:val="default"/>
  </w:font>
  <w:font w:name="Roboto Black">
    <w:charset w:val="00"/>
    <w:family w:val="auto"/>
    <w:pitch w:val="variable"/>
    <w:sig w:usb0="E0000AFF" w:usb1="5000217F" w:usb2="00000021" w:usb3="00000000" w:csb0="0000019F" w:csb1="00000000"/>
  </w:font>
  <w:font w:name="Roboto Light">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2B8A4" w14:textId="621EB78C" w:rsidR="003226E7" w:rsidRDefault="007A2CE3">
    <w:pPr>
      <w:pStyle w:val="Footer"/>
    </w:pPr>
    <w:r>
      <w:rPr>
        <w:noProof/>
      </w:rPr>
      <w:drawing>
        <wp:anchor distT="0" distB="0" distL="114300" distR="114300" simplePos="0" relativeHeight="251658243" behindDoc="0" locked="0" layoutInCell="1" allowOverlap="1" wp14:anchorId="31367E90" wp14:editId="33C39491">
          <wp:simplePos x="0" y="0"/>
          <wp:positionH relativeFrom="column">
            <wp:posOffset>-568736</wp:posOffset>
          </wp:positionH>
          <wp:positionV relativeFrom="paragraph">
            <wp:posOffset>-311813</wp:posOffset>
          </wp:positionV>
          <wp:extent cx="304800" cy="583995"/>
          <wp:effectExtent l="0" t="0" r="0" b="6985"/>
          <wp:wrapNone/>
          <wp:docPr id="210465073" name="Image 7" descr="Pázmány Péter Catholic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ázmány Péter Catholic University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583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26E7">
      <w:rPr>
        <w:noProof/>
        <w:lang w:val="en-GB"/>
      </w:rPr>
      <mc:AlternateContent>
        <mc:Choice Requires="wps">
          <w:drawing>
            <wp:anchor distT="0" distB="0" distL="114300" distR="114300" simplePos="0" relativeHeight="251658242" behindDoc="0" locked="0" layoutInCell="1" allowOverlap="1" wp14:anchorId="08FCA2A9" wp14:editId="50282616">
              <wp:simplePos x="0" y="0"/>
              <wp:positionH relativeFrom="column">
                <wp:posOffset>6103979</wp:posOffset>
              </wp:positionH>
              <wp:positionV relativeFrom="paragraph">
                <wp:posOffset>-3298411</wp:posOffset>
              </wp:positionV>
              <wp:extent cx="336550" cy="3648241"/>
              <wp:effectExtent l="0" t="0" r="6350" b="9525"/>
              <wp:wrapNone/>
              <wp:docPr id="2" name="Zone de texte 2"/>
              <wp:cNvGraphicFramePr/>
              <a:graphic xmlns:a="http://schemas.openxmlformats.org/drawingml/2006/main">
                <a:graphicData uri="http://schemas.microsoft.com/office/word/2010/wordprocessingShape">
                  <wps:wsp>
                    <wps:cNvSpPr txBox="1"/>
                    <wps:spPr>
                      <a:xfrm>
                        <a:off x="0" y="0"/>
                        <a:ext cx="336550" cy="3648241"/>
                      </a:xfrm>
                      <a:prstGeom prst="rect">
                        <a:avLst/>
                      </a:prstGeom>
                      <a:solidFill>
                        <a:schemeClr val="lt1"/>
                      </a:solidFill>
                      <a:ln w="6350">
                        <a:noFill/>
                      </a:ln>
                    </wps:spPr>
                    <wps:txbx>
                      <w:txbxContent>
                        <w:p w14:paraId="4C3EE71F" w14:textId="67FD87E2" w:rsidR="003226E7" w:rsidRPr="007D6654" w:rsidRDefault="00757B18" w:rsidP="003226E7">
                          <w:pPr>
                            <w:rPr>
                              <w:rFonts w:ascii="Roboto Black" w:hAnsi="Roboto Black"/>
                              <w:lang w:val="en-GB"/>
                            </w:rPr>
                          </w:pPr>
                          <w:r w:rsidRPr="00DF0C4E">
                            <w:rPr>
                              <w:rFonts w:ascii="Roboto Black" w:hAnsi="Roboto Black"/>
                              <w:lang w:val="en-US"/>
                            </w:rPr>
                            <w:t>Alexis GIBERT</w:t>
                          </w:r>
                          <w:r w:rsidR="00DF0C4E" w:rsidRPr="00DF0C4E">
                            <w:rPr>
                              <w:rFonts w:ascii="Roboto Black" w:hAnsi="Roboto Black"/>
                              <w:lang w:val="en-US"/>
                            </w:rPr>
                            <w:t xml:space="preserve"> // </w:t>
                          </w:r>
                          <w:proofErr w:type="gramStart"/>
                          <w:r w:rsidR="00DF0C4E" w:rsidRPr="00DF0C4E">
                            <w:rPr>
                              <w:rFonts w:ascii="Roboto Black" w:hAnsi="Roboto Black"/>
                              <w:lang w:val="en-US"/>
                            </w:rPr>
                            <w:t>Souha  GHAZOUANI</w:t>
                          </w:r>
                          <w:proofErr w:type="gramEnd"/>
                          <w:r w:rsidRPr="00DF0C4E">
                            <w:rPr>
                              <w:rFonts w:ascii="Roboto Black" w:hAnsi="Roboto Black"/>
                              <w:lang w:val="en-US"/>
                            </w:rPr>
                            <w:t xml:space="preserve"> </w:t>
                          </w:r>
                          <w:r w:rsidR="004B13A9" w:rsidRPr="00DF0C4E">
                            <w:rPr>
                              <w:rFonts w:ascii="Roboto Black" w:hAnsi="Roboto Black"/>
                              <w:lang w:val="en-US"/>
                            </w:rPr>
                            <w:t>//</w:t>
                          </w:r>
                          <w:r w:rsidR="002C5EA8" w:rsidRPr="00DF0C4E">
                            <w:rPr>
                              <w:rFonts w:ascii="Roboto Black" w:hAnsi="Roboto Black"/>
                              <w:lang w:val="en-US"/>
                            </w:rPr>
                            <w:t xml:space="preserve"> </w:t>
                          </w:r>
                          <w:r w:rsidR="00AC3B28" w:rsidRPr="00AC3B28">
                            <w:rPr>
                              <w:rFonts w:ascii="Roboto Black" w:hAnsi="Roboto Black"/>
                              <w:lang w:val="en-US"/>
                            </w:rPr>
                            <w:t xml:space="preserve">Pázmány Péter </w:t>
                          </w:r>
                          <w:proofErr w:type="spellStart"/>
                          <w:r w:rsidR="00AC3B28" w:rsidRPr="00AC3B28">
                            <w:rPr>
                              <w:rFonts w:ascii="Roboto Black" w:hAnsi="Roboto Black"/>
                              <w:lang w:val="en-US"/>
                            </w:rPr>
                            <w:t>Katolikus</w:t>
                          </w:r>
                          <w:proofErr w:type="spellEnd"/>
                          <w:r w:rsidR="00AC3B28" w:rsidRPr="00AC3B28">
                            <w:rPr>
                              <w:rFonts w:ascii="Roboto Black" w:hAnsi="Roboto Black"/>
                              <w:lang w:val="en-US"/>
                            </w:rPr>
                            <w:t xml:space="preserve"> </w:t>
                          </w:r>
                          <w:proofErr w:type="spellStart"/>
                          <w:r w:rsidR="00AC3B28" w:rsidRPr="00AC3B28">
                            <w:rPr>
                              <w:rFonts w:ascii="Roboto Black" w:hAnsi="Roboto Black"/>
                              <w:lang w:val="en-US"/>
                            </w:rPr>
                            <w:t>Egyetem</w:t>
                          </w:r>
                          <w:proofErr w:type="spell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CA2A9" id="_x0000_t202" coordsize="21600,21600" o:spt="202" path="m,l,21600r21600,l21600,xe">
              <v:stroke joinstyle="miter"/>
              <v:path gradientshapeok="t" o:connecttype="rect"/>
            </v:shapetype>
            <v:shape id="Zone de texte 2" o:spid="_x0000_s1028" type="#_x0000_t202" style="position:absolute;margin-left:480.65pt;margin-top:-259.7pt;width:26.5pt;height:287.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" fillcolor="white [3201]" stroked="f" strokeweight=".5pt">
              <v:textbox style="layout-flow:vertical;mso-layout-flow-alt:bottom-to-top">
                <w:txbxContent>
                  <w:p w14:paraId="4C3EE71F" w14:textId="67FD87E2" w:rsidR="003226E7" w:rsidRPr="007D6654" w:rsidRDefault="00757B18" w:rsidP="003226E7">
                    <w:pPr>
                      <w:rPr>
                        <w:rFonts w:ascii="Roboto Black" w:hAnsi="Roboto Black"/>
                        <w:lang w:val="en-GB"/>
                      </w:rPr>
                    </w:pPr>
                    <w:r w:rsidRPr="00DF0C4E">
                      <w:rPr>
                        <w:rFonts w:ascii="Roboto Black" w:hAnsi="Roboto Black"/>
                        <w:lang w:val="en-US"/>
                      </w:rPr>
                      <w:t>Alexis GIBERT</w:t>
                    </w:r>
                    <w:r w:rsidR="00DF0C4E" w:rsidRPr="00DF0C4E">
                      <w:rPr>
                        <w:rFonts w:ascii="Roboto Black" w:hAnsi="Roboto Black"/>
                        <w:lang w:val="en-US"/>
                      </w:rPr>
                      <w:t xml:space="preserve"> // </w:t>
                    </w:r>
                    <w:proofErr w:type="gramStart"/>
                    <w:r w:rsidR="00DF0C4E" w:rsidRPr="00DF0C4E">
                      <w:rPr>
                        <w:rFonts w:ascii="Roboto Black" w:hAnsi="Roboto Black"/>
                        <w:lang w:val="en-US"/>
                      </w:rPr>
                      <w:t>Souha  GHAZOUANI</w:t>
                    </w:r>
                    <w:proofErr w:type="gramEnd"/>
                    <w:r w:rsidRPr="00DF0C4E">
                      <w:rPr>
                        <w:rFonts w:ascii="Roboto Black" w:hAnsi="Roboto Black"/>
                        <w:lang w:val="en-US"/>
                      </w:rPr>
                      <w:t xml:space="preserve"> </w:t>
                    </w:r>
                    <w:r w:rsidR="004B13A9" w:rsidRPr="00DF0C4E">
                      <w:rPr>
                        <w:rFonts w:ascii="Roboto Black" w:hAnsi="Roboto Black"/>
                        <w:lang w:val="en-US"/>
                      </w:rPr>
                      <w:t>//</w:t>
                    </w:r>
                    <w:r w:rsidR="002C5EA8" w:rsidRPr="00DF0C4E">
                      <w:rPr>
                        <w:rFonts w:ascii="Roboto Black" w:hAnsi="Roboto Black"/>
                        <w:lang w:val="en-US"/>
                      </w:rPr>
                      <w:t xml:space="preserve"> </w:t>
                    </w:r>
                    <w:r w:rsidR="00AC3B28" w:rsidRPr="00AC3B28">
                      <w:rPr>
                        <w:rFonts w:ascii="Roboto Black" w:hAnsi="Roboto Black"/>
                        <w:lang w:val="en-US"/>
                      </w:rPr>
                      <w:t xml:space="preserve">Pázmány Péter </w:t>
                    </w:r>
                    <w:proofErr w:type="spellStart"/>
                    <w:r w:rsidR="00AC3B28" w:rsidRPr="00AC3B28">
                      <w:rPr>
                        <w:rFonts w:ascii="Roboto Black" w:hAnsi="Roboto Black"/>
                        <w:lang w:val="en-US"/>
                      </w:rPr>
                      <w:t>Katolikus</w:t>
                    </w:r>
                    <w:proofErr w:type="spellEnd"/>
                    <w:r w:rsidR="00AC3B28" w:rsidRPr="00AC3B28">
                      <w:rPr>
                        <w:rFonts w:ascii="Roboto Black" w:hAnsi="Roboto Black"/>
                        <w:lang w:val="en-US"/>
                      </w:rPr>
                      <w:t xml:space="preserve"> </w:t>
                    </w:r>
                    <w:proofErr w:type="spellStart"/>
                    <w:r w:rsidR="00AC3B28" w:rsidRPr="00AC3B28">
                      <w:rPr>
                        <w:rFonts w:ascii="Roboto Black" w:hAnsi="Roboto Black"/>
                        <w:lang w:val="en-US"/>
                      </w:rPr>
                      <w:t>Egyetem</w:t>
                    </w:r>
                    <w:proofErr w:type="spellEnd"/>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9B7AA" w14:textId="77777777" w:rsidR="006727D4" w:rsidRDefault="006727D4" w:rsidP="00232FE5">
      <w:pPr>
        <w:spacing w:after="0" w:line="240" w:lineRule="auto"/>
      </w:pPr>
      <w:r>
        <w:separator/>
      </w:r>
    </w:p>
  </w:footnote>
  <w:footnote w:type="continuationSeparator" w:id="0">
    <w:p w14:paraId="3545D998" w14:textId="77777777" w:rsidR="006727D4" w:rsidRDefault="006727D4" w:rsidP="00232FE5">
      <w:pPr>
        <w:spacing w:after="0" w:line="240" w:lineRule="auto"/>
      </w:pPr>
      <w:r>
        <w:continuationSeparator/>
      </w:r>
    </w:p>
  </w:footnote>
  <w:footnote w:type="continuationNotice" w:id="1">
    <w:p w14:paraId="0DF2C39D" w14:textId="77777777" w:rsidR="006727D4" w:rsidRDefault="006727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AC902" w14:textId="704D3A80" w:rsidR="003226E7" w:rsidRPr="003226E7" w:rsidRDefault="007A2CE3" w:rsidP="003226E7">
    <w:pPr>
      <w:pStyle w:val="Footer"/>
      <w:jc w:val="right"/>
      <w:rPr>
        <w:rFonts w:ascii="Roboto Black" w:hAnsi="Roboto Black"/>
      </w:rPr>
    </w:pPr>
    <w:r>
      <w:rPr>
        <w:noProof/>
        <w:lang w:val="en-GB"/>
      </w:rPr>
      <w:t xml:space="preserve"> </w:t>
    </w:r>
    <w:r w:rsidR="0084373C">
      <w:rPr>
        <w:noProof/>
        <w:lang w:val="en-GB"/>
      </w:rPr>
      <mc:AlternateContent>
        <mc:Choice Requires="wps">
          <w:drawing>
            <wp:anchor distT="0" distB="0" distL="114300" distR="114300" simplePos="0" relativeHeight="251658241" behindDoc="0" locked="0" layoutInCell="1" allowOverlap="1" wp14:anchorId="472C4971" wp14:editId="090A4893">
              <wp:simplePos x="0" y="0"/>
              <wp:positionH relativeFrom="column">
                <wp:posOffset>5905607</wp:posOffset>
              </wp:positionH>
              <wp:positionV relativeFrom="paragraph">
                <wp:posOffset>-133991</wp:posOffset>
              </wp:positionV>
              <wp:extent cx="1366520" cy="1723604"/>
              <wp:effectExtent l="0" t="0" r="5080" b="0"/>
              <wp:wrapNone/>
              <wp:docPr id="5" name="Zone de texte 5"/>
              <wp:cNvGraphicFramePr/>
              <a:graphic xmlns:a="http://schemas.openxmlformats.org/drawingml/2006/main">
                <a:graphicData uri="http://schemas.microsoft.com/office/word/2010/wordprocessingShape">
                  <wps:wsp>
                    <wps:cNvSpPr txBox="1"/>
                    <wps:spPr>
                      <a:xfrm flipH="1">
                        <a:off x="0" y="0"/>
                        <a:ext cx="1366520" cy="1723604"/>
                      </a:xfrm>
                      <a:prstGeom prst="rect">
                        <a:avLst/>
                      </a:prstGeom>
                      <a:solidFill>
                        <a:schemeClr val="lt1"/>
                      </a:solidFill>
                      <a:ln w="6350">
                        <a:noFill/>
                      </a:ln>
                    </wps:spPr>
                    <wps:txbx>
                      <w:txbxContent>
                        <w:p w14:paraId="0DB4F2BB" w14:textId="77777777" w:rsidR="003226E7" w:rsidRPr="00374E88" w:rsidRDefault="003226E7" w:rsidP="00FC341C">
                          <w:pPr>
                            <w:pStyle w:val="Title"/>
                            <w:jc w:val="right"/>
                          </w:pPr>
                          <w:r w:rsidRPr="00374E88">
                            <w:t>0</w:t>
                          </w:r>
                          <w:r w:rsidR="00284E66" w:rsidRPr="00374E88">
                            <w:fldChar w:fldCharType="begin"/>
                          </w:r>
                          <w:r w:rsidR="00284E66" w:rsidRPr="00374E88">
                            <w:instrText xml:space="preserve"> PAGE  \* Arabic  \* MERGEFORMAT </w:instrText>
                          </w:r>
                          <w:r w:rsidR="00284E66" w:rsidRPr="00374E88">
                            <w:fldChar w:fldCharType="separate"/>
                          </w:r>
                          <w:r w:rsidR="00284E66" w:rsidRPr="00374E88">
                            <w:rPr>
                              <w:noProof/>
                            </w:rPr>
                            <w:t>1</w:t>
                          </w:r>
                          <w:r w:rsidR="00284E66" w:rsidRPr="00374E88">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2C4971" id="_x0000_t202" coordsize="21600,21600" o:spt="202" path="m,l,21600r21600,l21600,xe">
              <v:stroke joinstyle="miter"/>
              <v:path gradientshapeok="t" o:connecttype="rect"/>
            </v:shapetype>
            <v:shape id="Zone de texte 5" o:spid="_x0000_s1026" type="#_x0000_t202" style="position:absolute;left:0;text-align:left;margin-left:465pt;margin-top:-10.55pt;width:107.6pt;height:135.7pt;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" fillcolor="white [3201]" stroked="f" strokeweight=".5pt">
              <v:textbox style="layout-flow:vertical;mso-layout-flow-alt:bottom-to-top">
                <w:txbxContent>
                  <w:p w14:paraId="0DB4F2BB" w14:textId="77777777" w:rsidR="003226E7" w:rsidRPr="00374E88" w:rsidRDefault="003226E7" w:rsidP="00FC341C">
                    <w:pPr>
                      <w:pStyle w:val="Title"/>
                      <w:jc w:val="right"/>
                    </w:pPr>
                    <w:r w:rsidRPr="00374E88">
                      <w:t>0</w:t>
                    </w:r>
                    <w:r w:rsidR="00284E66" w:rsidRPr="00374E88">
                      <w:fldChar w:fldCharType="begin"/>
                    </w:r>
                    <w:r w:rsidR="00284E66" w:rsidRPr="00374E88">
                      <w:instrText xml:space="preserve"> PAGE  \* Arabic  \* MERGEFORMAT </w:instrText>
                    </w:r>
                    <w:r w:rsidR="00284E66" w:rsidRPr="00374E88">
                      <w:fldChar w:fldCharType="separate"/>
                    </w:r>
                    <w:r w:rsidR="00284E66" w:rsidRPr="00374E88">
                      <w:rPr>
                        <w:noProof/>
                      </w:rPr>
                      <w:t>1</w:t>
                    </w:r>
                    <w:r w:rsidR="00284E66" w:rsidRPr="00374E88">
                      <w:fldChar w:fldCharType="end"/>
                    </w:r>
                  </w:p>
                </w:txbxContent>
              </v:textbox>
            </v:shape>
          </w:pict>
        </mc:Fallback>
      </mc:AlternateContent>
    </w:r>
    <w:r w:rsidR="00D811A3">
      <w:rPr>
        <w:noProof/>
        <w:lang w:val="en-GB"/>
      </w:rPr>
      <mc:AlternateContent>
        <mc:Choice Requires="wps">
          <w:drawing>
            <wp:anchor distT="0" distB="0" distL="114300" distR="114300" simplePos="0" relativeHeight="251658240" behindDoc="0" locked="0" layoutInCell="1" allowOverlap="1" wp14:anchorId="6A8EDEAE" wp14:editId="0601AAA8">
              <wp:simplePos x="0" y="0"/>
              <wp:positionH relativeFrom="column">
                <wp:posOffset>-677821</wp:posOffset>
              </wp:positionH>
              <wp:positionV relativeFrom="paragraph">
                <wp:posOffset>-32137</wp:posOffset>
              </wp:positionV>
              <wp:extent cx="425450" cy="9362661"/>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25450" cy="9362661"/>
                      </a:xfrm>
                      <a:prstGeom prst="rect">
                        <a:avLst/>
                      </a:prstGeom>
                      <a:solidFill>
                        <a:schemeClr val="lt1"/>
                      </a:solidFill>
                      <a:ln w="6350">
                        <a:noFill/>
                      </a:ln>
                    </wps:spPr>
                    <wps:txbx>
                      <w:txbxContent>
                        <w:p w14:paraId="6A78F791" w14:textId="1CC84CEB" w:rsidR="00EE6893" w:rsidRPr="00374E88" w:rsidRDefault="00B8222D"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EndPr/>
                            <w:sdtContent>
                              <w:r w:rsidR="006B754A">
                                <w:rPr>
                                  <w:rFonts w:ascii="Roboto Black" w:hAnsi="Roboto Black"/>
                                  <w:sz w:val="24"/>
                                  <w:szCs w:val="36"/>
                                </w:rPr>
                                <w:t xml:space="preserve">Lab-01-Sensor </w:t>
                              </w:r>
                              <w:proofErr w:type="spellStart"/>
                              <w:r w:rsidR="006B754A">
                                <w:rPr>
                                  <w:rFonts w:ascii="Roboto Black" w:hAnsi="Roboto Black"/>
                                  <w:sz w:val="24"/>
                                  <w:szCs w:val="36"/>
                                </w:rPr>
                                <w:t>Robotics</w:t>
                              </w:r>
                              <w:proofErr w:type="spellEnd"/>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EDEAE" id="Zone de texte 1" o:spid="_x0000_s1027" type="#_x0000_t202" style="position:absolute;left:0;text-align:left;margin-left:-53.35pt;margin-top:-2.55pt;width:33.5pt;height:73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" fillcolor="white [3201]" stroked="f" strokeweight=".5pt">
              <v:textbox style="layout-flow:vertical;mso-layout-flow-alt:bottom-to-top">
                <w:txbxContent>
                  <w:p w14:paraId="6A78F791" w14:textId="1CC84CEB" w:rsidR="00EE6893" w:rsidRPr="00374E88" w:rsidRDefault="00B8222D"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EndPr/>
                      <w:sdtContent>
                        <w:r w:rsidR="006B754A">
                          <w:rPr>
                            <w:rFonts w:ascii="Roboto Black" w:hAnsi="Roboto Black"/>
                            <w:sz w:val="24"/>
                            <w:szCs w:val="36"/>
                          </w:rPr>
                          <w:t xml:space="preserve">Lab-01-Sensor </w:t>
                        </w:r>
                        <w:proofErr w:type="spellStart"/>
                        <w:r w:rsidR="006B754A">
                          <w:rPr>
                            <w:rFonts w:ascii="Roboto Black" w:hAnsi="Roboto Black"/>
                            <w:sz w:val="24"/>
                            <w:szCs w:val="36"/>
                          </w:rPr>
                          <w:t>Robotics</w:t>
                        </w:r>
                        <w:proofErr w:type="spellEnd"/>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v:textbox>
            </v:shape>
          </w:pict>
        </mc:Fallback>
      </mc:AlternateContent>
    </w:r>
    <w:r w:rsidR="00731070" w:rsidRPr="0061625A">
      <w:tab/>
    </w:r>
  </w:p>
  <w:p w14:paraId="1F7E2367" w14:textId="20FE9820" w:rsidR="00232FE5" w:rsidRPr="0061625A" w:rsidRDefault="00232F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8ECB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F8BA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3D65F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E62A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78EC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D203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E0EE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58E2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728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8AE2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4429E"/>
    <w:multiLevelType w:val="hybridMultilevel"/>
    <w:tmpl w:val="F0D81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3B02B6C"/>
    <w:multiLevelType w:val="hybridMultilevel"/>
    <w:tmpl w:val="2C7AB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CD7368F"/>
    <w:multiLevelType w:val="hybridMultilevel"/>
    <w:tmpl w:val="71C4F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5E51D1C"/>
    <w:multiLevelType w:val="hybridMultilevel"/>
    <w:tmpl w:val="D1286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FC4185"/>
    <w:multiLevelType w:val="hybridMultilevel"/>
    <w:tmpl w:val="912CD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E0E2509"/>
    <w:multiLevelType w:val="multilevel"/>
    <w:tmpl w:val="0CE064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090754"/>
    <w:multiLevelType w:val="hybridMultilevel"/>
    <w:tmpl w:val="83749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716E0B"/>
    <w:multiLevelType w:val="hybridMultilevel"/>
    <w:tmpl w:val="F88496C6"/>
    <w:lvl w:ilvl="0" w:tplc="C174224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A8D0B7A"/>
    <w:multiLevelType w:val="hybridMultilevel"/>
    <w:tmpl w:val="0CAEC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C311D98"/>
    <w:multiLevelType w:val="hybridMultilevel"/>
    <w:tmpl w:val="FC3053E2"/>
    <w:lvl w:ilvl="0" w:tplc="040C0001">
      <w:start w:val="1"/>
      <w:numFmt w:val="bullet"/>
      <w:lvlText w:val=""/>
      <w:lvlJc w:val="left"/>
      <w:pPr>
        <w:ind w:left="1800" w:hanging="360"/>
      </w:pPr>
      <w:rPr>
        <w:rFonts w:ascii="Symbol" w:hAnsi="Symbol" w:hint="default"/>
      </w:rPr>
    </w:lvl>
    <w:lvl w:ilvl="1" w:tplc="040C0003">
      <w:start w:val="1"/>
      <w:numFmt w:val="bullet"/>
      <w:lvlText w:val="o"/>
      <w:lvlJc w:val="left"/>
      <w:pPr>
        <w:ind w:left="2520" w:hanging="360"/>
      </w:pPr>
      <w:rPr>
        <w:rFonts w:ascii="Courier New" w:hAnsi="Courier New" w:cs="Courier New" w:hint="default"/>
      </w:rPr>
    </w:lvl>
    <w:lvl w:ilvl="2" w:tplc="040C0005">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2F9059DE"/>
    <w:multiLevelType w:val="hybridMultilevel"/>
    <w:tmpl w:val="A710B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0527FCE"/>
    <w:multiLevelType w:val="hybridMultilevel"/>
    <w:tmpl w:val="78B8B888"/>
    <w:lvl w:ilvl="0" w:tplc="4D4A5D9A">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6CE4B2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7DC4296"/>
    <w:multiLevelType w:val="multilevel"/>
    <w:tmpl w:val="593C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4565E8"/>
    <w:multiLevelType w:val="hybridMultilevel"/>
    <w:tmpl w:val="AA448B84"/>
    <w:lvl w:ilvl="0" w:tplc="3F2A8280">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E811771"/>
    <w:multiLevelType w:val="hybridMultilevel"/>
    <w:tmpl w:val="FC06007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4259030A"/>
    <w:multiLevelType w:val="hybridMultilevel"/>
    <w:tmpl w:val="72907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B7D3154"/>
    <w:multiLevelType w:val="hybridMultilevel"/>
    <w:tmpl w:val="624A30C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8" w15:restartNumberingAfterBreak="0">
    <w:nsid w:val="4D9815AA"/>
    <w:multiLevelType w:val="hybridMultilevel"/>
    <w:tmpl w:val="378ED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FE264A"/>
    <w:multiLevelType w:val="hybridMultilevel"/>
    <w:tmpl w:val="19E002EA"/>
    <w:lvl w:ilvl="0" w:tplc="D8AE34C0">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9AD7B2B"/>
    <w:multiLevelType w:val="hybridMultilevel"/>
    <w:tmpl w:val="9880D986"/>
    <w:lvl w:ilvl="0" w:tplc="2BC826B6">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940EA3"/>
    <w:multiLevelType w:val="hybridMultilevel"/>
    <w:tmpl w:val="FBB601C8"/>
    <w:lvl w:ilvl="0" w:tplc="3F2A8280">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A877D6"/>
    <w:multiLevelType w:val="multilevel"/>
    <w:tmpl w:val="4C0E18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C00267E"/>
    <w:multiLevelType w:val="hybridMultilevel"/>
    <w:tmpl w:val="B8E01DF8"/>
    <w:lvl w:ilvl="0" w:tplc="553C6E38">
      <w:start w:val="3"/>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520554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6EF2CD3"/>
    <w:multiLevelType w:val="hybridMultilevel"/>
    <w:tmpl w:val="B4E2DC2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6" w15:restartNumberingAfterBreak="0">
    <w:nsid w:val="6829390D"/>
    <w:multiLevelType w:val="multilevel"/>
    <w:tmpl w:val="AE34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661DA1"/>
    <w:multiLevelType w:val="hybridMultilevel"/>
    <w:tmpl w:val="A2285A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EE35436"/>
    <w:multiLevelType w:val="hybridMultilevel"/>
    <w:tmpl w:val="E4704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3BB1612"/>
    <w:multiLevelType w:val="hybridMultilevel"/>
    <w:tmpl w:val="E1B80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51904E9"/>
    <w:multiLevelType w:val="multilevel"/>
    <w:tmpl w:val="FE8E11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76D64E6"/>
    <w:multiLevelType w:val="hybridMultilevel"/>
    <w:tmpl w:val="1534C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8E37B4F"/>
    <w:multiLevelType w:val="hybridMultilevel"/>
    <w:tmpl w:val="BF0A7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AB7081D"/>
    <w:multiLevelType w:val="hybridMultilevel"/>
    <w:tmpl w:val="C5A86A82"/>
    <w:lvl w:ilvl="0" w:tplc="159AFF90">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881817631">
    <w:abstractNumId w:val="17"/>
  </w:num>
  <w:num w:numId="2" w16cid:durableId="1433630486">
    <w:abstractNumId w:val="43"/>
  </w:num>
  <w:num w:numId="3" w16cid:durableId="380403070">
    <w:abstractNumId w:val="32"/>
  </w:num>
  <w:num w:numId="4" w16cid:durableId="15654149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525760">
    <w:abstractNumId w:val="22"/>
  </w:num>
  <w:num w:numId="6" w16cid:durableId="389811454">
    <w:abstractNumId w:val="40"/>
  </w:num>
  <w:num w:numId="7" w16cid:durableId="1390610088">
    <w:abstractNumId w:val="8"/>
  </w:num>
  <w:num w:numId="8" w16cid:durableId="2105682970">
    <w:abstractNumId w:val="3"/>
  </w:num>
  <w:num w:numId="9" w16cid:durableId="1646472437">
    <w:abstractNumId w:val="2"/>
  </w:num>
  <w:num w:numId="10" w16cid:durableId="1724056367">
    <w:abstractNumId w:val="1"/>
  </w:num>
  <w:num w:numId="11" w16cid:durableId="958073093">
    <w:abstractNumId w:val="0"/>
  </w:num>
  <w:num w:numId="12" w16cid:durableId="1432121792">
    <w:abstractNumId w:val="9"/>
  </w:num>
  <w:num w:numId="13" w16cid:durableId="858154624">
    <w:abstractNumId w:val="7"/>
  </w:num>
  <w:num w:numId="14" w16cid:durableId="1630936003">
    <w:abstractNumId w:val="6"/>
  </w:num>
  <w:num w:numId="15" w16cid:durableId="1786122237">
    <w:abstractNumId w:val="5"/>
  </w:num>
  <w:num w:numId="16" w16cid:durableId="1550024634">
    <w:abstractNumId w:val="4"/>
  </w:num>
  <w:num w:numId="17" w16cid:durableId="986010829">
    <w:abstractNumId w:val="14"/>
  </w:num>
  <w:num w:numId="18" w16cid:durableId="1069351490">
    <w:abstractNumId w:val="20"/>
  </w:num>
  <w:num w:numId="19" w16cid:durableId="697120589">
    <w:abstractNumId w:val="42"/>
  </w:num>
  <w:num w:numId="20" w16cid:durableId="1642029206">
    <w:abstractNumId w:val="16"/>
  </w:num>
  <w:num w:numId="21" w16cid:durableId="1279415633">
    <w:abstractNumId w:val="18"/>
  </w:num>
  <w:num w:numId="22" w16cid:durableId="971442443">
    <w:abstractNumId w:val="38"/>
  </w:num>
  <w:num w:numId="23" w16cid:durableId="1731227186">
    <w:abstractNumId w:val="28"/>
  </w:num>
  <w:num w:numId="24" w16cid:durableId="1542983404">
    <w:abstractNumId w:val="12"/>
  </w:num>
  <w:num w:numId="25" w16cid:durableId="617030951">
    <w:abstractNumId w:val="37"/>
  </w:num>
  <w:num w:numId="26" w16cid:durableId="541407036">
    <w:abstractNumId w:val="41"/>
  </w:num>
  <w:num w:numId="27" w16cid:durableId="1515538983">
    <w:abstractNumId w:val="35"/>
  </w:num>
  <w:num w:numId="28" w16cid:durableId="1873689235">
    <w:abstractNumId w:val="19"/>
  </w:num>
  <w:num w:numId="29" w16cid:durableId="1781291230">
    <w:abstractNumId w:val="27"/>
  </w:num>
  <w:num w:numId="30" w16cid:durableId="768164233">
    <w:abstractNumId w:val="25"/>
  </w:num>
  <w:num w:numId="31" w16cid:durableId="1230724371">
    <w:abstractNumId w:val="40"/>
  </w:num>
  <w:num w:numId="32" w16cid:durableId="634025877">
    <w:abstractNumId w:val="40"/>
  </w:num>
  <w:num w:numId="33" w16cid:durableId="522207365">
    <w:abstractNumId w:val="11"/>
  </w:num>
  <w:num w:numId="34" w16cid:durableId="1276909775">
    <w:abstractNumId w:val="13"/>
  </w:num>
  <w:num w:numId="35" w16cid:durableId="2049640754">
    <w:abstractNumId w:val="10"/>
  </w:num>
  <w:num w:numId="36" w16cid:durableId="1374186668">
    <w:abstractNumId w:val="26"/>
  </w:num>
  <w:num w:numId="37" w16cid:durableId="2059473789">
    <w:abstractNumId w:val="39"/>
  </w:num>
  <w:num w:numId="38" w16cid:durableId="1605841836">
    <w:abstractNumId w:val="40"/>
  </w:num>
  <w:num w:numId="39" w16cid:durableId="193463416">
    <w:abstractNumId w:val="34"/>
  </w:num>
  <w:num w:numId="40" w16cid:durableId="403836124">
    <w:abstractNumId w:val="30"/>
  </w:num>
  <w:num w:numId="41" w16cid:durableId="1384258188">
    <w:abstractNumId w:val="21"/>
  </w:num>
  <w:num w:numId="42" w16cid:durableId="1285622134">
    <w:abstractNumId w:val="31"/>
  </w:num>
  <w:num w:numId="43" w16cid:durableId="1075736334">
    <w:abstractNumId w:val="24"/>
  </w:num>
  <w:num w:numId="44" w16cid:durableId="2013338286">
    <w:abstractNumId w:val="15"/>
  </w:num>
  <w:num w:numId="45" w16cid:durableId="206724229">
    <w:abstractNumId w:val="23"/>
  </w:num>
  <w:num w:numId="46" w16cid:durableId="1693798622">
    <w:abstractNumId w:val="36"/>
  </w:num>
  <w:num w:numId="47" w16cid:durableId="1700013417">
    <w:abstractNumId w:val="29"/>
  </w:num>
  <w:num w:numId="48" w16cid:durableId="5811123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4A"/>
    <w:rsid w:val="00001EC3"/>
    <w:rsid w:val="00002077"/>
    <w:rsid w:val="0000383B"/>
    <w:rsid w:val="00004003"/>
    <w:rsid w:val="00011835"/>
    <w:rsid w:val="00011DB8"/>
    <w:rsid w:val="0001552C"/>
    <w:rsid w:val="00016F7C"/>
    <w:rsid w:val="00016FA3"/>
    <w:rsid w:val="000178CF"/>
    <w:rsid w:val="00021B34"/>
    <w:rsid w:val="00023018"/>
    <w:rsid w:val="00025616"/>
    <w:rsid w:val="00027338"/>
    <w:rsid w:val="0002767C"/>
    <w:rsid w:val="0003112C"/>
    <w:rsid w:val="00032D24"/>
    <w:rsid w:val="00035759"/>
    <w:rsid w:val="000403B6"/>
    <w:rsid w:val="00040ABD"/>
    <w:rsid w:val="00040C7D"/>
    <w:rsid w:val="00042A68"/>
    <w:rsid w:val="000436BE"/>
    <w:rsid w:val="000510A4"/>
    <w:rsid w:val="00055713"/>
    <w:rsid w:val="00056496"/>
    <w:rsid w:val="00057B91"/>
    <w:rsid w:val="00057B9A"/>
    <w:rsid w:val="000620A3"/>
    <w:rsid w:val="00065230"/>
    <w:rsid w:val="000666C0"/>
    <w:rsid w:val="0006747E"/>
    <w:rsid w:val="00067511"/>
    <w:rsid w:val="00070BB0"/>
    <w:rsid w:val="00070E76"/>
    <w:rsid w:val="0007417F"/>
    <w:rsid w:val="00075143"/>
    <w:rsid w:val="00075A2E"/>
    <w:rsid w:val="00075C1B"/>
    <w:rsid w:val="00077258"/>
    <w:rsid w:val="00077A8E"/>
    <w:rsid w:val="00080C3E"/>
    <w:rsid w:val="00082A48"/>
    <w:rsid w:val="00083E41"/>
    <w:rsid w:val="000850CE"/>
    <w:rsid w:val="00085A71"/>
    <w:rsid w:val="00093122"/>
    <w:rsid w:val="000935F4"/>
    <w:rsid w:val="00095CB1"/>
    <w:rsid w:val="00096385"/>
    <w:rsid w:val="0009690F"/>
    <w:rsid w:val="00097457"/>
    <w:rsid w:val="000A0402"/>
    <w:rsid w:val="000A07D8"/>
    <w:rsid w:val="000A0F98"/>
    <w:rsid w:val="000A3BA3"/>
    <w:rsid w:val="000A3C0A"/>
    <w:rsid w:val="000A4777"/>
    <w:rsid w:val="000A7FD4"/>
    <w:rsid w:val="000B01D6"/>
    <w:rsid w:val="000B0C90"/>
    <w:rsid w:val="000B1783"/>
    <w:rsid w:val="000B2F0C"/>
    <w:rsid w:val="000B300A"/>
    <w:rsid w:val="000B3397"/>
    <w:rsid w:val="000B3A97"/>
    <w:rsid w:val="000B55C1"/>
    <w:rsid w:val="000B584C"/>
    <w:rsid w:val="000B63F0"/>
    <w:rsid w:val="000B7524"/>
    <w:rsid w:val="000C0712"/>
    <w:rsid w:val="000C129B"/>
    <w:rsid w:val="000C1772"/>
    <w:rsid w:val="000C2697"/>
    <w:rsid w:val="000C32DB"/>
    <w:rsid w:val="000C33F3"/>
    <w:rsid w:val="000C3632"/>
    <w:rsid w:val="000C4078"/>
    <w:rsid w:val="000C410A"/>
    <w:rsid w:val="000C4DF5"/>
    <w:rsid w:val="000C721C"/>
    <w:rsid w:val="000C7479"/>
    <w:rsid w:val="000C7D38"/>
    <w:rsid w:val="000D26FF"/>
    <w:rsid w:val="000D28E8"/>
    <w:rsid w:val="000D2D29"/>
    <w:rsid w:val="000D3205"/>
    <w:rsid w:val="000D4507"/>
    <w:rsid w:val="000D5F70"/>
    <w:rsid w:val="000D6C43"/>
    <w:rsid w:val="000D6DF3"/>
    <w:rsid w:val="000E0F41"/>
    <w:rsid w:val="000E2946"/>
    <w:rsid w:val="000E4438"/>
    <w:rsid w:val="000E54DE"/>
    <w:rsid w:val="000E6081"/>
    <w:rsid w:val="000E78D3"/>
    <w:rsid w:val="000F2AFA"/>
    <w:rsid w:val="000F37C9"/>
    <w:rsid w:val="000F4D12"/>
    <w:rsid w:val="000F540A"/>
    <w:rsid w:val="00102B91"/>
    <w:rsid w:val="00102F37"/>
    <w:rsid w:val="00104BCE"/>
    <w:rsid w:val="0010709E"/>
    <w:rsid w:val="001100D4"/>
    <w:rsid w:val="00111601"/>
    <w:rsid w:val="00112B69"/>
    <w:rsid w:val="0011677D"/>
    <w:rsid w:val="001203AF"/>
    <w:rsid w:val="00120748"/>
    <w:rsid w:val="00121DC6"/>
    <w:rsid w:val="00123C0A"/>
    <w:rsid w:val="00124455"/>
    <w:rsid w:val="00124503"/>
    <w:rsid w:val="00125EF0"/>
    <w:rsid w:val="00126CE4"/>
    <w:rsid w:val="001274EC"/>
    <w:rsid w:val="001279CA"/>
    <w:rsid w:val="0013098B"/>
    <w:rsid w:val="00131848"/>
    <w:rsid w:val="001321A8"/>
    <w:rsid w:val="00132B08"/>
    <w:rsid w:val="00133D3B"/>
    <w:rsid w:val="00134576"/>
    <w:rsid w:val="00135101"/>
    <w:rsid w:val="00135BC9"/>
    <w:rsid w:val="00137047"/>
    <w:rsid w:val="00140582"/>
    <w:rsid w:val="00140AF5"/>
    <w:rsid w:val="001415FB"/>
    <w:rsid w:val="00141D63"/>
    <w:rsid w:val="00143A26"/>
    <w:rsid w:val="00143DA4"/>
    <w:rsid w:val="00144C00"/>
    <w:rsid w:val="001473E6"/>
    <w:rsid w:val="001523AB"/>
    <w:rsid w:val="0015399F"/>
    <w:rsid w:val="00155A71"/>
    <w:rsid w:val="00161968"/>
    <w:rsid w:val="00161983"/>
    <w:rsid w:val="001622CB"/>
    <w:rsid w:val="00166A3E"/>
    <w:rsid w:val="00166B3A"/>
    <w:rsid w:val="00166F50"/>
    <w:rsid w:val="00170B26"/>
    <w:rsid w:val="00171489"/>
    <w:rsid w:val="001723CE"/>
    <w:rsid w:val="00173683"/>
    <w:rsid w:val="00173F43"/>
    <w:rsid w:val="00177819"/>
    <w:rsid w:val="00180F43"/>
    <w:rsid w:val="0018155A"/>
    <w:rsid w:val="00181EEE"/>
    <w:rsid w:val="00183C6C"/>
    <w:rsid w:val="00183E8D"/>
    <w:rsid w:val="0018450A"/>
    <w:rsid w:val="00185AC9"/>
    <w:rsid w:val="001906FC"/>
    <w:rsid w:val="00192419"/>
    <w:rsid w:val="00192489"/>
    <w:rsid w:val="001964F8"/>
    <w:rsid w:val="0019661F"/>
    <w:rsid w:val="00196960"/>
    <w:rsid w:val="001A0594"/>
    <w:rsid w:val="001A0AD4"/>
    <w:rsid w:val="001A11C0"/>
    <w:rsid w:val="001A1365"/>
    <w:rsid w:val="001A1B71"/>
    <w:rsid w:val="001A30DF"/>
    <w:rsid w:val="001A3CC1"/>
    <w:rsid w:val="001A69DC"/>
    <w:rsid w:val="001B0940"/>
    <w:rsid w:val="001B0E87"/>
    <w:rsid w:val="001B4377"/>
    <w:rsid w:val="001B4B66"/>
    <w:rsid w:val="001B6E54"/>
    <w:rsid w:val="001B7A3C"/>
    <w:rsid w:val="001C105E"/>
    <w:rsid w:val="001C12AE"/>
    <w:rsid w:val="001C12B4"/>
    <w:rsid w:val="001C170C"/>
    <w:rsid w:val="001C1AE6"/>
    <w:rsid w:val="001C2177"/>
    <w:rsid w:val="001C2434"/>
    <w:rsid w:val="001C350B"/>
    <w:rsid w:val="001C4470"/>
    <w:rsid w:val="001C4790"/>
    <w:rsid w:val="001C62BB"/>
    <w:rsid w:val="001C794C"/>
    <w:rsid w:val="001D0DFF"/>
    <w:rsid w:val="001D1D6B"/>
    <w:rsid w:val="001D22F8"/>
    <w:rsid w:val="001D62F0"/>
    <w:rsid w:val="001D7558"/>
    <w:rsid w:val="001E30DC"/>
    <w:rsid w:val="001E33D5"/>
    <w:rsid w:val="001E6B1C"/>
    <w:rsid w:val="001F0D2E"/>
    <w:rsid w:val="001F117F"/>
    <w:rsid w:val="001F1B5E"/>
    <w:rsid w:val="001F400D"/>
    <w:rsid w:val="002003CD"/>
    <w:rsid w:val="00200678"/>
    <w:rsid w:val="00204BFE"/>
    <w:rsid w:val="002123A8"/>
    <w:rsid w:val="00212989"/>
    <w:rsid w:val="00213C8F"/>
    <w:rsid w:val="002151A2"/>
    <w:rsid w:val="0021786E"/>
    <w:rsid w:val="00220B4B"/>
    <w:rsid w:val="002211B7"/>
    <w:rsid w:val="00224356"/>
    <w:rsid w:val="00224CF9"/>
    <w:rsid w:val="0022666B"/>
    <w:rsid w:val="00226776"/>
    <w:rsid w:val="00226F49"/>
    <w:rsid w:val="00227B64"/>
    <w:rsid w:val="00232FE5"/>
    <w:rsid w:val="002345D2"/>
    <w:rsid w:val="002356B4"/>
    <w:rsid w:val="00236AAE"/>
    <w:rsid w:val="00237296"/>
    <w:rsid w:val="0023795F"/>
    <w:rsid w:val="00241500"/>
    <w:rsid w:val="0024545A"/>
    <w:rsid w:val="0024610B"/>
    <w:rsid w:val="002462D4"/>
    <w:rsid w:val="00247EE5"/>
    <w:rsid w:val="002503A2"/>
    <w:rsid w:val="00250F3B"/>
    <w:rsid w:val="002521BB"/>
    <w:rsid w:val="00253041"/>
    <w:rsid w:val="002550D5"/>
    <w:rsid w:val="00256AF3"/>
    <w:rsid w:val="0025715A"/>
    <w:rsid w:val="002637BB"/>
    <w:rsid w:val="00263F22"/>
    <w:rsid w:val="002661CB"/>
    <w:rsid w:val="0026778F"/>
    <w:rsid w:val="002704AB"/>
    <w:rsid w:val="0027090D"/>
    <w:rsid w:val="0027367B"/>
    <w:rsid w:val="00274611"/>
    <w:rsid w:val="002746A8"/>
    <w:rsid w:val="002748B8"/>
    <w:rsid w:val="00275171"/>
    <w:rsid w:val="00276A34"/>
    <w:rsid w:val="00276CEF"/>
    <w:rsid w:val="002773A0"/>
    <w:rsid w:val="00284E66"/>
    <w:rsid w:val="002850BB"/>
    <w:rsid w:val="00285EED"/>
    <w:rsid w:val="00286040"/>
    <w:rsid w:val="0028657E"/>
    <w:rsid w:val="00287480"/>
    <w:rsid w:val="00291EB2"/>
    <w:rsid w:val="00291FB2"/>
    <w:rsid w:val="00293C97"/>
    <w:rsid w:val="002A0095"/>
    <w:rsid w:val="002A0E2E"/>
    <w:rsid w:val="002A3423"/>
    <w:rsid w:val="002A4CF5"/>
    <w:rsid w:val="002A5730"/>
    <w:rsid w:val="002A6143"/>
    <w:rsid w:val="002A76C6"/>
    <w:rsid w:val="002B015D"/>
    <w:rsid w:val="002B1811"/>
    <w:rsid w:val="002B183C"/>
    <w:rsid w:val="002B2FFD"/>
    <w:rsid w:val="002B3BB8"/>
    <w:rsid w:val="002B3FE2"/>
    <w:rsid w:val="002B43AB"/>
    <w:rsid w:val="002B77E3"/>
    <w:rsid w:val="002B79FA"/>
    <w:rsid w:val="002B7DFB"/>
    <w:rsid w:val="002C0B2A"/>
    <w:rsid w:val="002C224B"/>
    <w:rsid w:val="002C2B8A"/>
    <w:rsid w:val="002C480B"/>
    <w:rsid w:val="002C5EA8"/>
    <w:rsid w:val="002D0B2B"/>
    <w:rsid w:val="002D0FF0"/>
    <w:rsid w:val="002D2576"/>
    <w:rsid w:val="002D26A8"/>
    <w:rsid w:val="002D4415"/>
    <w:rsid w:val="002D5713"/>
    <w:rsid w:val="002D5A0C"/>
    <w:rsid w:val="002D5EDF"/>
    <w:rsid w:val="002D62DC"/>
    <w:rsid w:val="002D7E59"/>
    <w:rsid w:val="002E0D37"/>
    <w:rsid w:val="002E12D0"/>
    <w:rsid w:val="002E20C5"/>
    <w:rsid w:val="002E22B0"/>
    <w:rsid w:val="002E351B"/>
    <w:rsid w:val="002E4998"/>
    <w:rsid w:val="002E51D9"/>
    <w:rsid w:val="002E63C2"/>
    <w:rsid w:val="002E6642"/>
    <w:rsid w:val="002E6A12"/>
    <w:rsid w:val="002E70B2"/>
    <w:rsid w:val="002F0DD3"/>
    <w:rsid w:val="002F1606"/>
    <w:rsid w:val="002F1FE5"/>
    <w:rsid w:val="002F46D9"/>
    <w:rsid w:val="002F5AE3"/>
    <w:rsid w:val="00303A41"/>
    <w:rsid w:val="00304770"/>
    <w:rsid w:val="00304DAB"/>
    <w:rsid w:val="00305005"/>
    <w:rsid w:val="0030689D"/>
    <w:rsid w:val="00307001"/>
    <w:rsid w:val="003111CB"/>
    <w:rsid w:val="003111DE"/>
    <w:rsid w:val="003151DE"/>
    <w:rsid w:val="003178AC"/>
    <w:rsid w:val="00320921"/>
    <w:rsid w:val="00320C63"/>
    <w:rsid w:val="00321402"/>
    <w:rsid w:val="003226E7"/>
    <w:rsid w:val="00322A9A"/>
    <w:rsid w:val="00322C62"/>
    <w:rsid w:val="003236C7"/>
    <w:rsid w:val="003246B9"/>
    <w:rsid w:val="00324FE4"/>
    <w:rsid w:val="003260D5"/>
    <w:rsid w:val="00326FB2"/>
    <w:rsid w:val="0033292C"/>
    <w:rsid w:val="003338E9"/>
    <w:rsid w:val="00335BFD"/>
    <w:rsid w:val="003362B9"/>
    <w:rsid w:val="00336B99"/>
    <w:rsid w:val="00336E64"/>
    <w:rsid w:val="00340301"/>
    <w:rsid w:val="003429D5"/>
    <w:rsid w:val="00343DE1"/>
    <w:rsid w:val="0034592F"/>
    <w:rsid w:val="00345AC7"/>
    <w:rsid w:val="003470CC"/>
    <w:rsid w:val="00350944"/>
    <w:rsid w:val="00350B84"/>
    <w:rsid w:val="00350C70"/>
    <w:rsid w:val="00352D3E"/>
    <w:rsid w:val="003551C1"/>
    <w:rsid w:val="003557F0"/>
    <w:rsid w:val="0035741E"/>
    <w:rsid w:val="00360158"/>
    <w:rsid w:val="003636E3"/>
    <w:rsid w:val="00365D38"/>
    <w:rsid w:val="00366DB2"/>
    <w:rsid w:val="00367A15"/>
    <w:rsid w:val="00370806"/>
    <w:rsid w:val="0037167D"/>
    <w:rsid w:val="003724EB"/>
    <w:rsid w:val="00374B9A"/>
    <w:rsid w:val="00374E88"/>
    <w:rsid w:val="00376A0C"/>
    <w:rsid w:val="00376B33"/>
    <w:rsid w:val="003770D4"/>
    <w:rsid w:val="003771C4"/>
    <w:rsid w:val="00381B4F"/>
    <w:rsid w:val="00382484"/>
    <w:rsid w:val="0038397F"/>
    <w:rsid w:val="003844E9"/>
    <w:rsid w:val="00384CA2"/>
    <w:rsid w:val="003869E1"/>
    <w:rsid w:val="00386AB0"/>
    <w:rsid w:val="00386BDE"/>
    <w:rsid w:val="00387946"/>
    <w:rsid w:val="00390FCB"/>
    <w:rsid w:val="003911C8"/>
    <w:rsid w:val="00393F2F"/>
    <w:rsid w:val="003946CD"/>
    <w:rsid w:val="00394A30"/>
    <w:rsid w:val="003A0568"/>
    <w:rsid w:val="003A30E2"/>
    <w:rsid w:val="003A364A"/>
    <w:rsid w:val="003A3C5A"/>
    <w:rsid w:val="003A5BAD"/>
    <w:rsid w:val="003B1AD6"/>
    <w:rsid w:val="003B22C2"/>
    <w:rsid w:val="003B34F1"/>
    <w:rsid w:val="003B3636"/>
    <w:rsid w:val="003B3847"/>
    <w:rsid w:val="003B4C72"/>
    <w:rsid w:val="003B6136"/>
    <w:rsid w:val="003B71AB"/>
    <w:rsid w:val="003B7746"/>
    <w:rsid w:val="003B7A3D"/>
    <w:rsid w:val="003C2926"/>
    <w:rsid w:val="003C2ADD"/>
    <w:rsid w:val="003C44EE"/>
    <w:rsid w:val="003C4E0F"/>
    <w:rsid w:val="003C5C3A"/>
    <w:rsid w:val="003C6A17"/>
    <w:rsid w:val="003C75C9"/>
    <w:rsid w:val="003C7650"/>
    <w:rsid w:val="003D08E8"/>
    <w:rsid w:val="003D189B"/>
    <w:rsid w:val="003D205F"/>
    <w:rsid w:val="003D22E4"/>
    <w:rsid w:val="003D2461"/>
    <w:rsid w:val="003D2906"/>
    <w:rsid w:val="003D37F2"/>
    <w:rsid w:val="003D3A4C"/>
    <w:rsid w:val="003D7D40"/>
    <w:rsid w:val="003E25B0"/>
    <w:rsid w:val="003E2692"/>
    <w:rsid w:val="003E2D6E"/>
    <w:rsid w:val="003E4373"/>
    <w:rsid w:val="003E4E3E"/>
    <w:rsid w:val="003F0451"/>
    <w:rsid w:val="003F2FA7"/>
    <w:rsid w:val="003F4D19"/>
    <w:rsid w:val="003F4ED3"/>
    <w:rsid w:val="003F709F"/>
    <w:rsid w:val="003F7248"/>
    <w:rsid w:val="00401467"/>
    <w:rsid w:val="00402610"/>
    <w:rsid w:val="00404405"/>
    <w:rsid w:val="00405F0D"/>
    <w:rsid w:val="00407320"/>
    <w:rsid w:val="00410867"/>
    <w:rsid w:val="0041177B"/>
    <w:rsid w:val="004122E1"/>
    <w:rsid w:val="00414457"/>
    <w:rsid w:val="00415873"/>
    <w:rsid w:val="004171A9"/>
    <w:rsid w:val="0041742F"/>
    <w:rsid w:val="00417729"/>
    <w:rsid w:val="00417843"/>
    <w:rsid w:val="004220E1"/>
    <w:rsid w:val="004225DD"/>
    <w:rsid w:val="00423499"/>
    <w:rsid w:val="0042426F"/>
    <w:rsid w:val="00425045"/>
    <w:rsid w:val="0043026A"/>
    <w:rsid w:val="00430EF8"/>
    <w:rsid w:val="00430FB9"/>
    <w:rsid w:val="00434C6A"/>
    <w:rsid w:val="0043677A"/>
    <w:rsid w:val="00436DFF"/>
    <w:rsid w:val="00440930"/>
    <w:rsid w:val="004409A1"/>
    <w:rsid w:val="00446C64"/>
    <w:rsid w:val="00447577"/>
    <w:rsid w:val="004512AA"/>
    <w:rsid w:val="0045399E"/>
    <w:rsid w:val="004564E7"/>
    <w:rsid w:val="004578C2"/>
    <w:rsid w:val="00457CEB"/>
    <w:rsid w:val="0046235A"/>
    <w:rsid w:val="004629F6"/>
    <w:rsid w:val="00462F05"/>
    <w:rsid w:val="00464170"/>
    <w:rsid w:val="00466FC8"/>
    <w:rsid w:val="00467EF9"/>
    <w:rsid w:val="0047281A"/>
    <w:rsid w:val="004763B0"/>
    <w:rsid w:val="00476A35"/>
    <w:rsid w:val="00477B9E"/>
    <w:rsid w:val="00480E2D"/>
    <w:rsid w:val="00483072"/>
    <w:rsid w:val="00483346"/>
    <w:rsid w:val="00483BC6"/>
    <w:rsid w:val="00483D42"/>
    <w:rsid w:val="00484821"/>
    <w:rsid w:val="00484C56"/>
    <w:rsid w:val="0048593E"/>
    <w:rsid w:val="004859B5"/>
    <w:rsid w:val="00487649"/>
    <w:rsid w:val="00487B8C"/>
    <w:rsid w:val="00491F90"/>
    <w:rsid w:val="00493143"/>
    <w:rsid w:val="00493D49"/>
    <w:rsid w:val="004972C7"/>
    <w:rsid w:val="00497BDE"/>
    <w:rsid w:val="004A052E"/>
    <w:rsid w:val="004A1CF9"/>
    <w:rsid w:val="004A234B"/>
    <w:rsid w:val="004A2790"/>
    <w:rsid w:val="004A38C5"/>
    <w:rsid w:val="004A3B3E"/>
    <w:rsid w:val="004A5BB6"/>
    <w:rsid w:val="004B0F85"/>
    <w:rsid w:val="004B13A9"/>
    <w:rsid w:val="004B2969"/>
    <w:rsid w:val="004B319E"/>
    <w:rsid w:val="004B5350"/>
    <w:rsid w:val="004B56BE"/>
    <w:rsid w:val="004B5BCF"/>
    <w:rsid w:val="004B7284"/>
    <w:rsid w:val="004B7B3E"/>
    <w:rsid w:val="004C0944"/>
    <w:rsid w:val="004C3C73"/>
    <w:rsid w:val="004C3ED6"/>
    <w:rsid w:val="004D18E1"/>
    <w:rsid w:val="004D271F"/>
    <w:rsid w:val="004D41D9"/>
    <w:rsid w:val="004D627F"/>
    <w:rsid w:val="004D6A68"/>
    <w:rsid w:val="004D7C7E"/>
    <w:rsid w:val="004D7CF9"/>
    <w:rsid w:val="004E18C1"/>
    <w:rsid w:val="004E1957"/>
    <w:rsid w:val="004E21D7"/>
    <w:rsid w:val="004E3FE8"/>
    <w:rsid w:val="004E6829"/>
    <w:rsid w:val="004F03E4"/>
    <w:rsid w:val="004F3729"/>
    <w:rsid w:val="00501037"/>
    <w:rsid w:val="00503B07"/>
    <w:rsid w:val="00503E6F"/>
    <w:rsid w:val="005054D5"/>
    <w:rsid w:val="00511301"/>
    <w:rsid w:val="005123F3"/>
    <w:rsid w:val="0051264E"/>
    <w:rsid w:val="005147ED"/>
    <w:rsid w:val="00514EAD"/>
    <w:rsid w:val="00515190"/>
    <w:rsid w:val="0051549A"/>
    <w:rsid w:val="00516297"/>
    <w:rsid w:val="005209FD"/>
    <w:rsid w:val="00522FFF"/>
    <w:rsid w:val="005233A3"/>
    <w:rsid w:val="0052383C"/>
    <w:rsid w:val="005241F5"/>
    <w:rsid w:val="00524A0F"/>
    <w:rsid w:val="005264DE"/>
    <w:rsid w:val="00527AC9"/>
    <w:rsid w:val="005322D0"/>
    <w:rsid w:val="00532422"/>
    <w:rsid w:val="00533264"/>
    <w:rsid w:val="005379C6"/>
    <w:rsid w:val="00537C64"/>
    <w:rsid w:val="005403CA"/>
    <w:rsid w:val="00542653"/>
    <w:rsid w:val="00543044"/>
    <w:rsid w:val="00544BB1"/>
    <w:rsid w:val="005456B4"/>
    <w:rsid w:val="005460B1"/>
    <w:rsid w:val="00546E77"/>
    <w:rsid w:val="00551475"/>
    <w:rsid w:val="00554D71"/>
    <w:rsid w:val="0056037A"/>
    <w:rsid w:val="0056068D"/>
    <w:rsid w:val="00561CBB"/>
    <w:rsid w:val="0056209F"/>
    <w:rsid w:val="00565BA3"/>
    <w:rsid w:val="00566881"/>
    <w:rsid w:val="0056759E"/>
    <w:rsid w:val="00571FEC"/>
    <w:rsid w:val="00572EE0"/>
    <w:rsid w:val="005732A9"/>
    <w:rsid w:val="0057349B"/>
    <w:rsid w:val="0057521C"/>
    <w:rsid w:val="005765C9"/>
    <w:rsid w:val="0057695C"/>
    <w:rsid w:val="0057712C"/>
    <w:rsid w:val="0058327F"/>
    <w:rsid w:val="005855E9"/>
    <w:rsid w:val="005863F7"/>
    <w:rsid w:val="00586706"/>
    <w:rsid w:val="0059232C"/>
    <w:rsid w:val="00592E9F"/>
    <w:rsid w:val="005A05F2"/>
    <w:rsid w:val="005A0A7F"/>
    <w:rsid w:val="005A1916"/>
    <w:rsid w:val="005A26D1"/>
    <w:rsid w:val="005A4847"/>
    <w:rsid w:val="005A493B"/>
    <w:rsid w:val="005B052F"/>
    <w:rsid w:val="005B2ACE"/>
    <w:rsid w:val="005B2F1F"/>
    <w:rsid w:val="005B4591"/>
    <w:rsid w:val="005B4826"/>
    <w:rsid w:val="005B531C"/>
    <w:rsid w:val="005B5E58"/>
    <w:rsid w:val="005B6D21"/>
    <w:rsid w:val="005B6D4A"/>
    <w:rsid w:val="005C1E60"/>
    <w:rsid w:val="005C2BAA"/>
    <w:rsid w:val="005C3BCB"/>
    <w:rsid w:val="005C69ED"/>
    <w:rsid w:val="005C7411"/>
    <w:rsid w:val="005C7CCE"/>
    <w:rsid w:val="005D00EA"/>
    <w:rsid w:val="005D03AA"/>
    <w:rsid w:val="005D1F31"/>
    <w:rsid w:val="005D22BB"/>
    <w:rsid w:val="005E0403"/>
    <w:rsid w:val="005E1C72"/>
    <w:rsid w:val="005E2EFC"/>
    <w:rsid w:val="005E3664"/>
    <w:rsid w:val="005E39BE"/>
    <w:rsid w:val="005E759A"/>
    <w:rsid w:val="005F12CC"/>
    <w:rsid w:val="005F294D"/>
    <w:rsid w:val="005F55E9"/>
    <w:rsid w:val="005F5986"/>
    <w:rsid w:val="005F69A1"/>
    <w:rsid w:val="005F6A03"/>
    <w:rsid w:val="005F6D39"/>
    <w:rsid w:val="0060225A"/>
    <w:rsid w:val="00602EF3"/>
    <w:rsid w:val="006033CF"/>
    <w:rsid w:val="00611BC4"/>
    <w:rsid w:val="0061421E"/>
    <w:rsid w:val="00614380"/>
    <w:rsid w:val="0061605D"/>
    <w:rsid w:val="006161CA"/>
    <w:rsid w:val="0061625A"/>
    <w:rsid w:val="00624D47"/>
    <w:rsid w:val="0062576D"/>
    <w:rsid w:val="006264F3"/>
    <w:rsid w:val="00631560"/>
    <w:rsid w:val="0063171A"/>
    <w:rsid w:val="00632867"/>
    <w:rsid w:val="00637723"/>
    <w:rsid w:val="006377BC"/>
    <w:rsid w:val="00637E65"/>
    <w:rsid w:val="00640CD3"/>
    <w:rsid w:val="0064143D"/>
    <w:rsid w:val="00643911"/>
    <w:rsid w:val="006448EF"/>
    <w:rsid w:val="006449BA"/>
    <w:rsid w:val="00644A0A"/>
    <w:rsid w:val="00644C8A"/>
    <w:rsid w:val="006460C5"/>
    <w:rsid w:val="006461DC"/>
    <w:rsid w:val="0064763F"/>
    <w:rsid w:val="00651EE6"/>
    <w:rsid w:val="00653A1E"/>
    <w:rsid w:val="0065574D"/>
    <w:rsid w:val="006558F4"/>
    <w:rsid w:val="00655FC4"/>
    <w:rsid w:val="00657430"/>
    <w:rsid w:val="00657B87"/>
    <w:rsid w:val="00657D10"/>
    <w:rsid w:val="00657D78"/>
    <w:rsid w:val="00657FA1"/>
    <w:rsid w:val="00661AD1"/>
    <w:rsid w:val="00661F72"/>
    <w:rsid w:val="006626D1"/>
    <w:rsid w:val="00662FA0"/>
    <w:rsid w:val="00662FE6"/>
    <w:rsid w:val="006652A2"/>
    <w:rsid w:val="006674FB"/>
    <w:rsid w:val="00672300"/>
    <w:rsid w:val="006727D4"/>
    <w:rsid w:val="00672886"/>
    <w:rsid w:val="00672AA9"/>
    <w:rsid w:val="00673B5C"/>
    <w:rsid w:val="006745A9"/>
    <w:rsid w:val="0067489E"/>
    <w:rsid w:val="00674B7A"/>
    <w:rsid w:val="00675427"/>
    <w:rsid w:val="00676053"/>
    <w:rsid w:val="006800F0"/>
    <w:rsid w:val="00682668"/>
    <w:rsid w:val="00682776"/>
    <w:rsid w:val="00682CA0"/>
    <w:rsid w:val="00684EF4"/>
    <w:rsid w:val="006858E1"/>
    <w:rsid w:val="00687B26"/>
    <w:rsid w:val="00687B61"/>
    <w:rsid w:val="0069215D"/>
    <w:rsid w:val="00692E17"/>
    <w:rsid w:val="00692FA0"/>
    <w:rsid w:val="006948E0"/>
    <w:rsid w:val="00696CD6"/>
    <w:rsid w:val="006972EE"/>
    <w:rsid w:val="006975D7"/>
    <w:rsid w:val="006A3397"/>
    <w:rsid w:val="006A354C"/>
    <w:rsid w:val="006A3CEC"/>
    <w:rsid w:val="006A451C"/>
    <w:rsid w:val="006A7A1B"/>
    <w:rsid w:val="006A7BDE"/>
    <w:rsid w:val="006B0942"/>
    <w:rsid w:val="006B13E9"/>
    <w:rsid w:val="006B2C80"/>
    <w:rsid w:val="006B5C35"/>
    <w:rsid w:val="006B5CE6"/>
    <w:rsid w:val="006B754A"/>
    <w:rsid w:val="006C2099"/>
    <w:rsid w:val="006C22FD"/>
    <w:rsid w:val="006C35CE"/>
    <w:rsid w:val="006C3F1F"/>
    <w:rsid w:val="006C4F71"/>
    <w:rsid w:val="006C5C4F"/>
    <w:rsid w:val="006C7006"/>
    <w:rsid w:val="006C7AED"/>
    <w:rsid w:val="006C7EFB"/>
    <w:rsid w:val="006D2B11"/>
    <w:rsid w:val="006D334E"/>
    <w:rsid w:val="006D379A"/>
    <w:rsid w:val="006D47CB"/>
    <w:rsid w:val="006E0C6F"/>
    <w:rsid w:val="006E103B"/>
    <w:rsid w:val="006E1659"/>
    <w:rsid w:val="006E20A0"/>
    <w:rsid w:val="006E2FB6"/>
    <w:rsid w:val="006E3D76"/>
    <w:rsid w:val="006E4423"/>
    <w:rsid w:val="006E44C9"/>
    <w:rsid w:val="006E47C8"/>
    <w:rsid w:val="006E5A4C"/>
    <w:rsid w:val="006E79D3"/>
    <w:rsid w:val="006E7E15"/>
    <w:rsid w:val="006F09D1"/>
    <w:rsid w:val="006F1FB3"/>
    <w:rsid w:val="006F2762"/>
    <w:rsid w:val="006F4A76"/>
    <w:rsid w:val="006F4D5B"/>
    <w:rsid w:val="006F5EA1"/>
    <w:rsid w:val="006F6180"/>
    <w:rsid w:val="006F623C"/>
    <w:rsid w:val="006F6EBA"/>
    <w:rsid w:val="00702E1C"/>
    <w:rsid w:val="00703897"/>
    <w:rsid w:val="0070458A"/>
    <w:rsid w:val="0070575A"/>
    <w:rsid w:val="0070777A"/>
    <w:rsid w:val="00710FAB"/>
    <w:rsid w:val="00712755"/>
    <w:rsid w:val="007155E3"/>
    <w:rsid w:val="00715BD8"/>
    <w:rsid w:val="00715C97"/>
    <w:rsid w:val="00722CB3"/>
    <w:rsid w:val="00726367"/>
    <w:rsid w:val="00727795"/>
    <w:rsid w:val="00727A0B"/>
    <w:rsid w:val="00731070"/>
    <w:rsid w:val="00732999"/>
    <w:rsid w:val="007330EB"/>
    <w:rsid w:val="00733735"/>
    <w:rsid w:val="00736824"/>
    <w:rsid w:val="007428BC"/>
    <w:rsid w:val="00744FB9"/>
    <w:rsid w:val="0075004C"/>
    <w:rsid w:val="00751E94"/>
    <w:rsid w:val="007521C2"/>
    <w:rsid w:val="00757B18"/>
    <w:rsid w:val="00763650"/>
    <w:rsid w:val="00765E01"/>
    <w:rsid w:val="00766EEC"/>
    <w:rsid w:val="00767326"/>
    <w:rsid w:val="00770ABA"/>
    <w:rsid w:val="007713EF"/>
    <w:rsid w:val="007729EA"/>
    <w:rsid w:val="00773816"/>
    <w:rsid w:val="00774C9D"/>
    <w:rsid w:val="0077513C"/>
    <w:rsid w:val="00777B5C"/>
    <w:rsid w:val="007820D2"/>
    <w:rsid w:val="00782C6C"/>
    <w:rsid w:val="00782C6E"/>
    <w:rsid w:val="00785B99"/>
    <w:rsid w:val="00785F64"/>
    <w:rsid w:val="00786CB2"/>
    <w:rsid w:val="00787D1C"/>
    <w:rsid w:val="00790D3F"/>
    <w:rsid w:val="00794287"/>
    <w:rsid w:val="00796250"/>
    <w:rsid w:val="007A00AC"/>
    <w:rsid w:val="007A1042"/>
    <w:rsid w:val="007A1411"/>
    <w:rsid w:val="007A1DEF"/>
    <w:rsid w:val="007A2CE3"/>
    <w:rsid w:val="007A49A6"/>
    <w:rsid w:val="007A4B29"/>
    <w:rsid w:val="007A6533"/>
    <w:rsid w:val="007A6FB6"/>
    <w:rsid w:val="007B1140"/>
    <w:rsid w:val="007B1F57"/>
    <w:rsid w:val="007B30E8"/>
    <w:rsid w:val="007B3155"/>
    <w:rsid w:val="007B6F64"/>
    <w:rsid w:val="007B739B"/>
    <w:rsid w:val="007B7C44"/>
    <w:rsid w:val="007C17E1"/>
    <w:rsid w:val="007C232C"/>
    <w:rsid w:val="007C2740"/>
    <w:rsid w:val="007C5473"/>
    <w:rsid w:val="007C5C2D"/>
    <w:rsid w:val="007C614C"/>
    <w:rsid w:val="007C6833"/>
    <w:rsid w:val="007C7C7A"/>
    <w:rsid w:val="007D0B86"/>
    <w:rsid w:val="007D1989"/>
    <w:rsid w:val="007D3098"/>
    <w:rsid w:val="007D34DB"/>
    <w:rsid w:val="007D41C3"/>
    <w:rsid w:val="007D6654"/>
    <w:rsid w:val="007D6B97"/>
    <w:rsid w:val="007D7D12"/>
    <w:rsid w:val="007E01B4"/>
    <w:rsid w:val="007E11A5"/>
    <w:rsid w:val="007E19FE"/>
    <w:rsid w:val="007E36B2"/>
    <w:rsid w:val="007E56FC"/>
    <w:rsid w:val="007E58CD"/>
    <w:rsid w:val="007F3150"/>
    <w:rsid w:val="007F4557"/>
    <w:rsid w:val="007F4899"/>
    <w:rsid w:val="007F4FF3"/>
    <w:rsid w:val="007F779F"/>
    <w:rsid w:val="00800D77"/>
    <w:rsid w:val="0080780B"/>
    <w:rsid w:val="008128B3"/>
    <w:rsid w:val="00813ACA"/>
    <w:rsid w:val="008152AF"/>
    <w:rsid w:val="0081626C"/>
    <w:rsid w:val="00820BDC"/>
    <w:rsid w:val="00822D24"/>
    <w:rsid w:val="008247C2"/>
    <w:rsid w:val="00825603"/>
    <w:rsid w:val="00826D4D"/>
    <w:rsid w:val="00832569"/>
    <w:rsid w:val="00832967"/>
    <w:rsid w:val="00833629"/>
    <w:rsid w:val="00833988"/>
    <w:rsid w:val="008351E3"/>
    <w:rsid w:val="00840FE2"/>
    <w:rsid w:val="0084373C"/>
    <w:rsid w:val="00844A3A"/>
    <w:rsid w:val="00845D60"/>
    <w:rsid w:val="00847D44"/>
    <w:rsid w:val="00847EFE"/>
    <w:rsid w:val="00852091"/>
    <w:rsid w:val="008526CF"/>
    <w:rsid w:val="00854685"/>
    <w:rsid w:val="00856E1E"/>
    <w:rsid w:val="00857B21"/>
    <w:rsid w:val="00860D4E"/>
    <w:rsid w:val="0086209D"/>
    <w:rsid w:val="008630E4"/>
    <w:rsid w:val="00863C5F"/>
    <w:rsid w:val="008645C6"/>
    <w:rsid w:val="008648E8"/>
    <w:rsid w:val="00864988"/>
    <w:rsid w:val="00866F04"/>
    <w:rsid w:val="00871645"/>
    <w:rsid w:val="008749A4"/>
    <w:rsid w:val="00877C90"/>
    <w:rsid w:val="008840C1"/>
    <w:rsid w:val="008845F2"/>
    <w:rsid w:val="00884BDD"/>
    <w:rsid w:val="00885740"/>
    <w:rsid w:val="008906BF"/>
    <w:rsid w:val="0089176B"/>
    <w:rsid w:val="00893453"/>
    <w:rsid w:val="00893793"/>
    <w:rsid w:val="00895031"/>
    <w:rsid w:val="008A0467"/>
    <w:rsid w:val="008A1ED2"/>
    <w:rsid w:val="008A3D45"/>
    <w:rsid w:val="008A5AC5"/>
    <w:rsid w:val="008A77B0"/>
    <w:rsid w:val="008B315D"/>
    <w:rsid w:val="008B3B63"/>
    <w:rsid w:val="008B5292"/>
    <w:rsid w:val="008B598E"/>
    <w:rsid w:val="008B6AC6"/>
    <w:rsid w:val="008B7C15"/>
    <w:rsid w:val="008C2D58"/>
    <w:rsid w:val="008C3207"/>
    <w:rsid w:val="008C43D8"/>
    <w:rsid w:val="008C4906"/>
    <w:rsid w:val="008C513A"/>
    <w:rsid w:val="008C66E2"/>
    <w:rsid w:val="008D0B58"/>
    <w:rsid w:val="008D1355"/>
    <w:rsid w:val="008D2B38"/>
    <w:rsid w:val="008D5743"/>
    <w:rsid w:val="008D5B62"/>
    <w:rsid w:val="008D7C14"/>
    <w:rsid w:val="008E20A3"/>
    <w:rsid w:val="008E3390"/>
    <w:rsid w:val="008E3702"/>
    <w:rsid w:val="008E44BE"/>
    <w:rsid w:val="008E4566"/>
    <w:rsid w:val="008E4DF7"/>
    <w:rsid w:val="008E4EAC"/>
    <w:rsid w:val="008E59A1"/>
    <w:rsid w:val="008E602E"/>
    <w:rsid w:val="008E6154"/>
    <w:rsid w:val="008E627C"/>
    <w:rsid w:val="008E7DDD"/>
    <w:rsid w:val="008F0556"/>
    <w:rsid w:val="008F3553"/>
    <w:rsid w:val="008F3B03"/>
    <w:rsid w:val="008F3F5E"/>
    <w:rsid w:val="008F5024"/>
    <w:rsid w:val="008F54F2"/>
    <w:rsid w:val="008F7819"/>
    <w:rsid w:val="00900D61"/>
    <w:rsid w:val="009011EC"/>
    <w:rsid w:val="0090150C"/>
    <w:rsid w:val="00901681"/>
    <w:rsid w:val="009019EF"/>
    <w:rsid w:val="009028FB"/>
    <w:rsid w:val="00904882"/>
    <w:rsid w:val="009066E9"/>
    <w:rsid w:val="00910603"/>
    <w:rsid w:val="00911B24"/>
    <w:rsid w:val="00911B57"/>
    <w:rsid w:val="0091597F"/>
    <w:rsid w:val="00915F8A"/>
    <w:rsid w:val="009160D3"/>
    <w:rsid w:val="00916138"/>
    <w:rsid w:val="00916F10"/>
    <w:rsid w:val="0091771A"/>
    <w:rsid w:val="00917EE0"/>
    <w:rsid w:val="00920D5B"/>
    <w:rsid w:val="00921A83"/>
    <w:rsid w:val="00923B43"/>
    <w:rsid w:val="00926CD4"/>
    <w:rsid w:val="00926F95"/>
    <w:rsid w:val="00927204"/>
    <w:rsid w:val="00927966"/>
    <w:rsid w:val="00930D2B"/>
    <w:rsid w:val="00932C6D"/>
    <w:rsid w:val="009341DE"/>
    <w:rsid w:val="0093695D"/>
    <w:rsid w:val="00937E19"/>
    <w:rsid w:val="0094042F"/>
    <w:rsid w:val="0094150D"/>
    <w:rsid w:val="00942C9A"/>
    <w:rsid w:val="00942E51"/>
    <w:rsid w:val="009439E8"/>
    <w:rsid w:val="009444A5"/>
    <w:rsid w:val="009455A1"/>
    <w:rsid w:val="009461C3"/>
    <w:rsid w:val="00947C5E"/>
    <w:rsid w:val="00950D51"/>
    <w:rsid w:val="009510FC"/>
    <w:rsid w:val="00951B4F"/>
    <w:rsid w:val="009542CE"/>
    <w:rsid w:val="00954A79"/>
    <w:rsid w:val="00954B28"/>
    <w:rsid w:val="009551DA"/>
    <w:rsid w:val="009555A1"/>
    <w:rsid w:val="009556AE"/>
    <w:rsid w:val="00957759"/>
    <w:rsid w:val="00957936"/>
    <w:rsid w:val="00957F61"/>
    <w:rsid w:val="009621F9"/>
    <w:rsid w:val="00964F77"/>
    <w:rsid w:val="0096547E"/>
    <w:rsid w:val="00966980"/>
    <w:rsid w:val="00966EA6"/>
    <w:rsid w:val="00967BCE"/>
    <w:rsid w:val="00967E1B"/>
    <w:rsid w:val="00970D69"/>
    <w:rsid w:val="00971FE7"/>
    <w:rsid w:val="009736BF"/>
    <w:rsid w:val="00974431"/>
    <w:rsid w:val="00974B11"/>
    <w:rsid w:val="00976A96"/>
    <w:rsid w:val="00976CD9"/>
    <w:rsid w:val="00976D64"/>
    <w:rsid w:val="0098267E"/>
    <w:rsid w:val="00984581"/>
    <w:rsid w:val="009845C9"/>
    <w:rsid w:val="009860C1"/>
    <w:rsid w:val="0099010D"/>
    <w:rsid w:val="0099079E"/>
    <w:rsid w:val="009A014B"/>
    <w:rsid w:val="009A2D71"/>
    <w:rsid w:val="009A4E0C"/>
    <w:rsid w:val="009A63A8"/>
    <w:rsid w:val="009A65A1"/>
    <w:rsid w:val="009A7B49"/>
    <w:rsid w:val="009B139B"/>
    <w:rsid w:val="009B17B1"/>
    <w:rsid w:val="009B435B"/>
    <w:rsid w:val="009B5048"/>
    <w:rsid w:val="009B574F"/>
    <w:rsid w:val="009C37D2"/>
    <w:rsid w:val="009C4265"/>
    <w:rsid w:val="009C4314"/>
    <w:rsid w:val="009C4800"/>
    <w:rsid w:val="009C5C3E"/>
    <w:rsid w:val="009D77E1"/>
    <w:rsid w:val="009E5B45"/>
    <w:rsid w:val="009E6350"/>
    <w:rsid w:val="009E6652"/>
    <w:rsid w:val="009E6AFB"/>
    <w:rsid w:val="009F02A5"/>
    <w:rsid w:val="009F08B8"/>
    <w:rsid w:val="009F5A6F"/>
    <w:rsid w:val="009F5B25"/>
    <w:rsid w:val="00A0259D"/>
    <w:rsid w:val="00A03483"/>
    <w:rsid w:val="00A035F4"/>
    <w:rsid w:val="00A03E71"/>
    <w:rsid w:val="00A04E14"/>
    <w:rsid w:val="00A04ECE"/>
    <w:rsid w:val="00A10966"/>
    <w:rsid w:val="00A10A5D"/>
    <w:rsid w:val="00A13A28"/>
    <w:rsid w:val="00A15BFE"/>
    <w:rsid w:val="00A15E33"/>
    <w:rsid w:val="00A1718E"/>
    <w:rsid w:val="00A209B6"/>
    <w:rsid w:val="00A20B03"/>
    <w:rsid w:val="00A230D3"/>
    <w:rsid w:val="00A23360"/>
    <w:rsid w:val="00A235BC"/>
    <w:rsid w:val="00A24036"/>
    <w:rsid w:val="00A25C36"/>
    <w:rsid w:val="00A26A6F"/>
    <w:rsid w:val="00A30136"/>
    <w:rsid w:val="00A30B80"/>
    <w:rsid w:val="00A31C28"/>
    <w:rsid w:val="00A31C74"/>
    <w:rsid w:val="00A33482"/>
    <w:rsid w:val="00A34587"/>
    <w:rsid w:val="00A35029"/>
    <w:rsid w:val="00A35845"/>
    <w:rsid w:val="00A422D3"/>
    <w:rsid w:val="00A429D8"/>
    <w:rsid w:val="00A44883"/>
    <w:rsid w:val="00A453A4"/>
    <w:rsid w:val="00A46C23"/>
    <w:rsid w:val="00A50625"/>
    <w:rsid w:val="00A5088B"/>
    <w:rsid w:val="00A50DC0"/>
    <w:rsid w:val="00A51081"/>
    <w:rsid w:val="00A51DFE"/>
    <w:rsid w:val="00A53169"/>
    <w:rsid w:val="00A53673"/>
    <w:rsid w:val="00A55B28"/>
    <w:rsid w:val="00A56D79"/>
    <w:rsid w:val="00A60EC2"/>
    <w:rsid w:val="00A61DB7"/>
    <w:rsid w:val="00A64B52"/>
    <w:rsid w:val="00A6569D"/>
    <w:rsid w:val="00A65C99"/>
    <w:rsid w:val="00A67464"/>
    <w:rsid w:val="00A705EC"/>
    <w:rsid w:val="00A715F7"/>
    <w:rsid w:val="00A720DC"/>
    <w:rsid w:val="00A721CC"/>
    <w:rsid w:val="00A72948"/>
    <w:rsid w:val="00A766A1"/>
    <w:rsid w:val="00A77D8F"/>
    <w:rsid w:val="00A80206"/>
    <w:rsid w:val="00A81F23"/>
    <w:rsid w:val="00A83678"/>
    <w:rsid w:val="00A84D9C"/>
    <w:rsid w:val="00A90A4A"/>
    <w:rsid w:val="00A91378"/>
    <w:rsid w:val="00A91B90"/>
    <w:rsid w:val="00A92477"/>
    <w:rsid w:val="00A92C59"/>
    <w:rsid w:val="00A93C93"/>
    <w:rsid w:val="00A94619"/>
    <w:rsid w:val="00A957A0"/>
    <w:rsid w:val="00A97607"/>
    <w:rsid w:val="00A97ABD"/>
    <w:rsid w:val="00AA0C1A"/>
    <w:rsid w:val="00AA14BF"/>
    <w:rsid w:val="00AA1603"/>
    <w:rsid w:val="00AA1698"/>
    <w:rsid w:val="00AA249C"/>
    <w:rsid w:val="00AA2E43"/>
    <w:rsid w:val="00AA47D5"/>
    <w:rsid w:val="00AA4F51"/>
    <w:rsid w:val="00AB0371"/>
    <w:rsid w:val="00AB05AE"/>
    <w:rsid w:val="00AB1179"/>
    <w:rsid w:val="00AB1F12"/>
    <w:rsid w:val="00AB5867"/>
    <w:rsid w:val="00AC058D"/>
    <w:rsid w:val="00AC127A"/>
    <w:rsid w:val="00AC357E"/>
    <w:rsid w:val="00AC3B28"/>
    <w:rsid w:val="00AC6E3D"/>
    <w:rsid w:val="00AD1AE2"/>
    <w:rsid w:val="00AD5A87"/>
    <w:rsid w:val="00AD5C34"/>
    <w:rsid w:val="00AD65F2"/>
    <w:rsid w:val="00AD668C"/>
    <w:rsid w:val="00AE0DF4"/>
    <w:rsid w:val="00AE5790"/>
    <w:rsid w:val="00AE693F"/>
    <w:rsid w:val="00AE71C3"/>
    <w:rsid w:val="00AE7B87"/>
    <w:rsid w:val="00AF089A"/>
    <w:rsid w:val="00AF0DC1"/>
    <w:rsid w:val="00AF5A30"/>
    <w:rsid w:val="00AF5FC5"/>
    <w:rsid w:val="00B0032C"/>
    <w:rsid w:val="00B00DD4"/>
    <w:rsid w:val="00B023F5"/>
    <w:rsid w:val="00B05853"/>
    <w:rsid w:val="00B067F2"/>
    <w:rsid w:val="00B1075F"/>
    <w:rsid w:val="00B11BD5"/>
    <w:rsid w:val="00B13B22"/>
    <w:rsid w:val="00B1631F"/>
    <w:rsid w:val="00B1646A"/>
    <w:rsid w:val="00B16831"/>
    <w:rsid w:val="00B17533"/>
    <w:rsid w:val="00B2278B"/>
    <w:rsid w:val="00B24490"/>
    <w:rsid w:val="00B27BD5"/>
    <w:rsid w:val="00B32B8F"/>
    <w:rsid w:val="00B32CB9"/>
    <w:rsid w:val="00B34073"/>
    <w:rsid w:val="00B40D5E"/>
    <w:rsid w:val="00B412CB"/>
    <w:rsid w:val="00B4316F"/>
    <w:rsid w:val="00B43934"/>
    <w:rsid w:val="00B471B2"/>
    <w:rsid w:val="00B473FB"/>
    <w:rsid w:val="00B47BF4"/>
    <w:rsid w:val="00B47F60"/>
    <w:rsid w:val="00B50350"/>
    <w:rsid w:val="00B51D49"/>
    <w:rsid w:val="00B524E9"/>
    <w:rsid w:val="00B579C7"/>
    <w:rsid w:val="00B60CFA"/>
    <w:rsid w:val="00B60E7B"/>
    <w:rsid w:val="00B616DA"/>
    <w:rsid w:val="00B619DA"/>
    <w:rsid w:val="00B6245C"/>
    <w:rsid w:val="00B6465A"/>
    <w:rsid w:val="00B66846"/>
    <w:rsid w:val="00B670F0"/>
    <w:rsid w:val="00B71625"/>
    <w:rsid w:val="00B7163E"/>
    <w:rsid w:val="00B7266C"/>
    <w:rsid w:val="00B72945"/>
    <w:rsid w:val="00B72B02"/>
    <w:rsid w:val="00B74E0B"/>
    <w:rsid w:val="00B75624"/>
    <w:rsid w:val="00B75FA1"/>
    <w:rsid w:val="00B7675B"/>
    <w:rsid w:val="00B81242"/>
    <w:rsid w:val="00B8222D"/>
    <w:rsid w:val="00B83600"/>
    <w:rsid w:val="00B83EDB"/>
    <w:rsid w:val="00B8470F"/>
    <w:rsid w:val="00B90537"/>
    <w:rsid w:val="00B931CA"/>
    <w:rsid w:val="00B946AF"/>
    <w:rsid w:val="00B94754"/>
    <w:rsid w:val="00B94A7D"/>
    <w:rsid w:val="00B94EDF"/>
    <w:rsid w:val="00B95057"/>
    <w:rsid w:val="00B95BC6"/>
    <w:rsid w:val="00BA1061"/>
    <w:rsid w:val="00BA14C3"/>
    <w:rsid w:val="00BA58F9"/>
    <w:rsid w:val="00BB24FB"/>
    <w:rsid w:val="00BB261F"/>
    <w:rsid w:val="00BB26B8"/>
    <w:rsid w:val="00BB3136"/>
    <w:rsid w:val="00BB39FE"/>
    <w:rsid w:val="00BB3A94"/>
    <w:rsid w:val="00BB5D25"/>
    <w:rsid w:val="00BC08B1"/>
    <w:rsid w:val="00BC0CE7"/>
    <w:rsid w:val="00BC20C6"/>
    <w:rsid w:val="00BC339D"/>
    <w:rsid w:val="00BC4250"/>
    <w:rsid w:val="00BC5789"/>
    <w:rsid w:val="00BC5BBE"/>
    <w:rsid w:val="00BC66AB"/>
    <w:rsid w:val="00BC7EE2"/>
    <w:rsid w:val="00BD3D82"/>
    <w:rsid w:val="00BD7F56"/>
    <w:rsid w:val="00BE0758"/>
    <w:rsid w:val="00BE2D77"/>
    <w:rsid w:val="00BE396A"/>
    <w:rsid w:val="00BE4B5D"/>
    <w:rsid w:val="00BE517E"/>
    <w:rsid w:val="00BE59E4"/>
    <w:rsid w:val="00BE5A2F"/>
    <w:rsid w:val="00BE69DF"/>
    <w:rsid w:val="00BF0696"/>
    <w:rsid w:val="00BF0966"/>
    <w:rsid w:val="00BF13E6"/>
    <w:rsid w:val="00BF2884"/>
    <w:rsid w:val="00BF2D38"/>
    <w:rsid w:val="00BF2EB3"/>
    <w:rsid w:val="00BF4E01"/>
    <w:rsid w:val="00C00415"/>
    <w:rsid w:val="00C02397"/>
    <w:rsid w:val="00C04868"/>
    <w:rsid w:val="00C05756"/>
    <w:rsid w:val="00C10F17"/>
    <w:rsid w:val="00C15EC6"/>
    <w:rsid w:val="00C207F2"/>
    <w:rsid w:val="00C21659"/>
    <w:rsid w:val="00C22BA4"/>
    <w:rsid w:val="00C237D5"/>
    <w:rsid w:val="00C24280"/>
    <w:rsid w:val="00C2556F"/>
    <w:rsid w:val="00C26376"/>
    <w:rsid w:val="00C31981"/>
    <w:rsid w:val="00C31E86"/>
    <w:rsid w:val="00C36DA4"/>
    <w:rsid w:val="00C371B7"/>
    <w:rsid w:val="00C404CD"/>
    <w:rsid w:val="00C411F5"/>
    <w:rsid w:val="00C41E69"/>
    <w:rsid w:val="00C42173"/>
    <w:rsid w:val="00C4304C"/>
    <w:rsid w:val="00C437B4"/>
    <w:rsid w:val="00C450E4"/>
    <w:rsid w:val="00C46876"/>
    <w:rsid w:val="00C47B85"/>
    <w:rsid w:val="00C55D16"/>
    <w:rsid w:val="00C6340E"/>
    <w:rsid w:val="00C635AA"/>
    <w:rsid w:val="00C636FB"/>
    <w:rsid w:val="00C63C0B"/>
    <w:rsid w:val="00C64CF4"/>
    <w:rsid w:val="00C6528C"/>
    <w:rsid w:val="00C6555F"/>
    <w:rsid w:val="00C664CC"/>
    <w:rsid w:val="00C6693A"/>
    <w:rsid w:val="00C66AF0"/>
    <w:rsid w:val="00C67001"/>
    <w:rsid w:val="00C704FF"/>
    <w:rsid w:val="00C70905"/>
    <w:rsid w:val="00C709AF"/>
    <w:rsid w:val="00C72CCF"/>
    <w:rsid w:val="00C7595A"/>
    <w:rsid w:val="00C75EFE"/>
    <w:rsid w:val="00C77EA0"/>
    <w:rsid w:val="00C80DAD"/>
    <w:rsid w:val="00C811E0"/>
    <w:rsid w:val="00C81BEA"/>
    <w:rsid w:val="00C81DC0"/>
    <w:rsid w:val="00C82B3C"/>
    <w:rsid w:val="00C834CE"/>
    <w:rsid w:val="00C853A8"/>
    <w:rsid w:val="00C85DD4"/>
    <w:rsid w:val="00C867EE"/>
    <w:rsid w:val="00C91BBA"/>
    <w:rsid w:val="00C94D12"/>
    <w:rsid w:val="00C94D98"/>
    <w:rsid w:val="00C95A16"/>
    <w:rsid w:val="00C97358"/>
    <w:rsid w:val="00C97C3D"/>
    <w:rsid w:val="00C97E5D"/>
    <w:rsid w:val="00CA08FD"/>
    <w:rsid w:val="00CA14F0"/>
    <w:rsid w:val="00CA3994"/>
    <w:rsid w:val="00CA3A14"/>
    <w:rsid w:val="00CA3A81"/>
    <w:rsid w:val="00CA6A76"/>
    <w:rsid w:val="00CA6EE0"/>
    <w:rsid w:val="00CB4CD7"/>
    <w:rsid w:val="00CC06C2"/>
    <w:rsid w:val="00CC1EA9"/>
    <w:rsid w:val="00CC35DB"/>
    <w:rsid w:val="00CC420A"/>
    <w:rsid w:val="00CC6ED2"/>
    <w:rsid w:val="00CD02A6"/>
    <w:rsid w:val="00CD182A"/>
    <w:rsid w:val="00CD2978"/>
    <w:rsid w:val="00CD4248"/>
    <w:rsid w:val="00CD5303"/>
    <w:rsid w:val="00CD790F"/>
    <w:rsid w:val="00CD7A75"/>
    <w:rsid w:val="00CE11DB"/>
    <w:rsid w:val="00CE1ABF"/>
    <w:rsid w:val="00CE7B03"/>
    <w:rsid w:val="00CF03A4"/>
    <w:rsid w:val="00CF042F"/>
    <w:rsid w:val="00CF07C9"/>
    <w:rsid w:val="00CF116C"/>
    <w:rsid w:val="00CF1D82"/>
    <w:rsid w:val="00CF3683"/>
    <w:rsid w:val="00CF450E"/>
    <w:rsid w:val="00D00509"/>
    <w:rsid w:val="00D0240D"/>
    <w:rsid w:val="00D03296"/>
    <w:rsid w:val="00D073AC"/>
    <w:rsid w:val="00D10653"/>
    <w:rsid w:val="00D1168A"/>
    <w:rsid w:val="00D12007"/>
    <w:rsid w:val="00D128F6"/>
    <w:rsid w:val="00D1330B"/>
    <w:rsid w:val="00D20143"/>
    <w:rsid w:val="00D21C9F"/>
    <w:rsid w:val="00D22740"/>
    <w:rsid w:val="00D22880"/>
    <w:rsid w:val="00D2329C"/>
    <w:rsid w:val="00D23DB1"/>
    <w:rsid w:val="00D24554"/>
    <w:rsid w:val="00D25AB8"/>
    <w:rsid w:val="00D266EC"/>
    <w:rsid w:val="00D311FE"/>
    <w:rsid w:val="00D31626"/>
    <w:rsid w:val="00D36D6E"/>
    <w:rsid w:val="00D377DE"/>
    <w:rsid w:val="00D43341"/>
    <w:rsid w:val="00D44F02"/>
    <w:rsid w:val="00D456B0"/>
    <w:rsid w:val="00D46772"/>
    <w:rsid w:val="00D4696F"/>
    <w:rsid w:val="00D47720"/>
    <w:rsid w:val="00D53D51"/>
    <w:rsid w:val="00D54F46"/>
    <w:rsid w:val="00D56C72"/>
    <w:rsid w:val="00D60A70"/>
    <w:rsid w:val="00D63A03"/>
    <w:rsid w:val="00D63E97"/>
    <w:rsid w:val="00D6401A"/>
    <w:rsid w:val="00D675C5"/>
    <w:rsid w:val="00D70441"/>
    <w:rsid w:val="00D7312E"/>
    <w:rsid w:val="00D74F0E"/>
    <w:rsid w:val="00D75AB8"/>
    <w:rsid w:val="00D76B28"/>
    <w:rsid w:val="00D76B2A"/>
    <w:rsid w:val="00D76ED8"/>
    <w:rsid w:val="00D7758C"/>
    <w:rsid w:val="00D811A3"/>
    <w:rsid w:val="00D82174"/>
    <w:rsid w:val="00D84595"/>
    <w:rsid w:val="00D85A5B"/>
    <w:rsid w:val="00D902F9"/>
    <w:rsid w:val="00D9099F"/>
    <w:rsid w:val="00D90C5A"/>
    <w:rsid w:val="00D910BD"/>
    <w:rsid w:val="00D91498"/>
    <w:rsid w:val="00D939D5"/>
    <w:rsid w:val="00D96179"/>
    <w:rsid w:val="00D9736E"/>
    <w:rsid w:val="00D97BF1"/>
    <w:rsid w:val="00D97DEF"/>
    <w:rsid w:val="00DA057B"/>
    <w:rsid w:val="00DA0E58"/>
    <w:rsid w:val="00DA352C"/>
    <w:rsid w:val="00DA5AD3"/>
    <w:rsid w:val="00DA5BD7"/>
    <w:rsid w:val="00DA7040"/>
    <w:rsid w:val="00DB0D17"/>
    <w:rsid w:val="00DB2B2B"/>
    <w:rsid w:val="00DB519D"/>
    <w:rsid w:val="00DB7C78"/>
    <w:rsid w:val="00DC08C9"/>
    <w:rsid w:val="00DC0D96"/>
    <w:rsid w:val="00DC1B36"/>
    <w:rsid w:val="00DC25B8"/>
    <w:rsid w:val="00DC3885"/>
    <w:rsid w:val="00DC61AC"/>
    <w:rsid w:val="00DD1AAC"/>
    <w:rsid w:val="00DD277D"/>
    <w:rsid w:val="00DD3E19"/>
    <w:rsid w:val="00DD7ED6"/>
    <w:rsid w:val="00DE0C0E"/>
    <w:rsid w:val="00DE0C7E"/>
    <w:rsid w:val="00DE455A"/>
    <w:rsid w:val="00DE56E4"/>
    <w:rsid w:val="00DE5BBF"/>
    <w:rsid w:val="00DE6410"/>
    <w:rsid w:val="00DE6552"/>
    <w:rsid w:val="00DE6F1B"/>
    <w:rsid w:val="00DE7ED9"/>
    <w:rsid w:val="00DF0C4E"/>
    <w:rsid w:val="00DF1F14"/>
    <w:rsid w:val="00DF4489"/>
    <w:rsid w:val="00DF7764"/>
    <w:rsid w:val="00DF7866"/>
    <w:rsid w:val="00E01BFC"/>
    <w:rsid w:val="00E02471"/>
    <w:rsid w:val="00E0358D"/>
    <w:rsid w:val="00E03AA2"/>
    <w:rsid w:val="00E04852"/>
    <w:rsid w:val="00E07572"/>
    <w:rsid w:val="00E112CF"/>
    <w:rsid w:val="00E11E7A"/>
    <w:rsid w:val="00E1607B"/>
    <w:rsid w:val="00E16AA2"/>
    <w:rsid w:val="00E16EEF"/>
    <w:rsid w:val="00E209DC"/>
    <w:rsid w:val="00E22DF4"/>
    <w:rsid w:val="00E24AC6"/>
    <w:rsid w:val="00E278A8"/>
    <w:rsid w:val="00E313D8"/>
    <w:rsid w:val="00E33C42"/>
    <w:rsid w:val="00E34A85"/>
    <w:rsid w:val="00E34CFD"/>
    <w:rsid w:val="00E35753"/>
    <w:rsid w:val="00E41527"/>
    <w:rsid w:val="00E4589A"/>
    <w:rsid w:val="00E46EC4"/>
    <w:rsid w:val="00E470A1"/>
    <w:rsid w:val="00E472FC"/>
    <w:rsid w:val="00E47DC0"/>
    <w:rsid w:val="00E50464"/>
    <w:rsid w:val="00E519D2"/>
    <w:rsid w:val="00E53B81"/>
    <w:rsid w:val="00E55C64"/>
    <w:rsid w:val="00E55F41"/>
    <w:rsid w:val="00E574DD"/>
    <w:rsid w:val="00E57790"/>
    <w:rsid w:val="00E60C75"/>
    <w:rsid w:val="00E61AAA"/>
    <w:rsid w:val="00E63BA9"/>
    <w:rsid w:val="00E654E2"/>
    <w:rsid w:val="00E655F8"/>
    <w:rsid w:val="00E6590C"/>
    <w:rsid w:val="00E66D28"/>
    <w:rsid w:val="00E67CD3"/>
    <w:rsid w:val="00E7040E"/>
    <w:rsid w:val="00E70861"/>
    <w:rsid w:val="00E73D2E"/>
    <w:rsid w:val="00E759AB"/>
    <w:rsid w:val="00E75D61"/>
    <w:rsid w:val="00E77F00"/>
    <w:rsid w:val="00E8021B"/>
    <w:rsid w:val="00E817C3"/>
    <w:rsid w:val="00E825B3"/>
    <w:rsid w:val="00E8298A"/>
    <w:rsid w:val="00E951B7"/>
    <w:rsid w:val="00E95B33"/>
    <w:rsid w:val="00E97C43"/>
    <w:rsid w:val="00EA0B60"/>
    <w:rsid w:val="00EA13A3"/>
    <w:rsid w:val="00EA186A"/>
    <w:rsid w:val="00EA35F0"/>
    <w:rsid w:val="00EA374F"/>
    <w:rsid w:val="00EA3BAF"/>
    <w:rsid w:val="00EA3CC2"/>
    <w:rsid w:val="00EA45CC"/>
    <w:rsid w:val="00EA5B80"/>
    <w:rsid w:val="00EA6BB3"/>
    <w:rsid w:val="00EB0596"/>
    <w:rsid w:val="00EB2BF8"/>
    <w:rsid w:val="00EB4998"/>
    <w:rsid w:val="00EB4E9D"/>
    <w:rsid w:val="00EB5C9D"/>
    <w:rsid w:val="00EB63F8"/>
    <w:rsid w:val="00EC064B"/>
    <w:rsid w:val="00EC1343"/>
    <w:rsid w:val="00EC17C1"/>
    <w:rsid w:val="00EC5755"/>
    <w:rsid w:val="00ED0D23"/>
    <w:rsid w:val="00ED1B87"/>
    <w:rsid w:val="00ED336D"/>
    <w:rsid w:val="00ED4F1E"/>
    <w:rsid w:val="00ED5FA1"/>
    <w:rsid w:val="00ED611A"/>
    <w:rsid w:val="00ED6154"/>
    <w:rsid w:val="00ED7477"/>
    <w:rsid w:val="00ED777D"/>
    <w:rsid w:val="00EE1291"/>
    <w:rsid w:val="00EE148D"/>
    <w:rsid w:val="00EE27F3"/>
    <w:rsid w:val="00EE6893"/>
    <w:rsid w:val="00EE6A57"/>
    <w:rsid w:val="00EE7D98"/>
    <w:rsid w:val="00EF2116"/>
    <w:rsid w:val="00EF2856"/>
    <w:rsid w:val="00EF2B54"/>
    <w:rsid w:val="00EF4453"/>
    <w:rsid w:val="00EF68F7"/>
    <w:rsid w:val="00EF7C22"/>
    <w:rsid w:val="00EF7F75"/>
    <w:rsid w:val="00F03826"/>
    <w:rsid w:val="00F0425C"/>
    <w:rsid w:val="00F046A3"/>
    <w:rsid w:val="00F0500E"/>
    <w:rsid w:val="00F059D0"/>
    <w:rsid w:val="00F07160"/>
    <w:rsid w:val="00F12E67"/>
    <w:rsid w:val="00F13CBF"/>
    <w:rsid w:val="00F1457D"/>
    <w:rsid w:val="00F17305"/>
    <w:rsid w:val="00F2015D"/>
    <w:rsid w:val="00F2161F"/>
    <w:rsid w:val="00F22DC9"/>
    <w:rsid w:val="00F24033"/>
    <w:rsid w:val="00F259C0"/>
    <w:rsid w:val="00F304C6"/>
    <w:rsid w:val="00F324D7"/>
    <w:rsid w:val="00F3430B"/>
    <w:rsid w:val="00F34F7D"/>
    <w:rsid w:val="00F353F5"/>
    <w:rsid w:val="00F40AAF"/>
    <w:rsid w:val="00F4127D"/>
    <w:rsid w:val="00F41508"/>
    <w:rsid w:val="00F425AC"/>
    <w:rsid w:val="00F42895"/>
    <w:rsid w:val="00F43548"/>
    <w:rsid w:val="00F46448"/>
    <w:rsid w:val="00F50FBC"/>
    <w:rsid w:val="00F515A9"/>
    <w:rsid w:val="00F518AA"/>
    <w:rsid w:val="00F518AF"/>
    <w:rsid w:val="00F53404"/>
    <w:rsid w:val="00F53961"/>
    <w:rsid w:val="00F54C98"/>
    <w:rsid w:val="00F55EAB"/>
    <w:rsid w:val="00F60120"/>
    <w:rsid w:val="00F6016F"/>
    <w:rsid w:val="00F605EC"/>
    <w:rsid w:val="00F610D3"/>
    <w:rsid w:val="00F67B3A"/>
    <w:rsid w:val="00F67B76"/>
    <w:rsid w:val="00F725C0"/>
    <w:rsid w:val="00F84D6C"/>
    <w:rsid w:val="00F9032E"/>
    <w:rsid w:val="00F90937"/>
    <w:rsid w:val="00F924DC"/>
    <w:rsid w:val="00F96292"/>
    <w:rsid w:val="00FA0B2E"/>
    <w:rsid w:val="00FA2427"/>
    <w:rsid w:val="00FA3AAE"/>
    <w:rsid w:val="00FA73CE"/>
    <w:rsid w:val="00FA7895"/>
    <w:rsid w:val="00FB2B36"/>
    <w:rsid w:val="00FB31E6"/>
    <w:rsid w:val="00FB6DF3"/>
    <w:rsid w:val="00FB79C2"/>
    <w:rsid w:val="00FC065E"/>
    <w:rsid w:val="00FC341C"/>
    <w:rsid w:val="00FC5380"/>
    <w:rsid w:val="00FC566C"/>
    <w:rsid w:val="00FC5D5C"/>
    <w:rsid w:val="00FC7B91"/>
    <w:rsid w:val="00FD1B27"/>
    <w:rsid w:val="00FD371C"/>
    <w:rsid w:val="00FD492B"/>
    <w:rsid w:val="00FD62CF"/>
    <w:rsid w:val="00FE10CB"/>
    <w:rsid w:val="00FE13B4"/>
    <w:rsid w:val="00FE20C5"/>
    <w:rsid w:val="00FE2A03"/>
    <w:rsid w:val="00FE6613"/>
    <w:rsid w:val="00FE683D"/>
    <w:rsid w:val="00FE6DFA"/>
    <w:rsid w:val="00FE7A1F"/>
    <w:rsid w:val="00FF0675"/>
    <w:rsid w:val="00FF20DF"/>
    <w:rsid w:val="00FF3295"/>
    <w:rsid w:val="00FF3E03"/>
    <w:rsid w:val="00FF513A"/>
    <w:rsid w:val="21629BF4"/>
    <w:rsid w:val="3EF11874"/>
    <w:rsid w:val="61AB5FC5"/>
    <w:rsid w:val="6A536A64"/>
    <w:rsid w:val="700BF3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04D13"/>
  <w15:chartTrackingRefBased/>
  <w15:docId w15:val="{B071B87E-82FC-4349-891E-4022FBDE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41C"/>
    <w:pPr>
      <w:spacing w:after="120"/>
    </w:pPr>
    <w:rPr>
      <w:rFonts w:ascii="Poppins Light" w:hAnsi="Poppins Light"/>
      <w:sz w:val="16"/>
    </w:rPr>
  </w:style>
  <w:style w:type="paragraph" w:styleId="Heading1">
    <w:name w:val="heading 1"/>
    <w:basedOn w:val="Normal"/>
    <w:next w:val="Normal"/>
    <w:link w:val="Heading1Char"/>
    <w:uiPriority w:val="9"/>
    <w:qFormat/>
    <w:rsid w:val="0084373C"/>
    <w:pPr>
      <w:keepNext/>
      <w:keepLines/>
      <w:numPr>
        <w:numId w:val="6"/>
      </w:numPr>
      <w:outlineLvl w:val="0"/>
    </w:pPr>
    <w:rPr>
      <w:rFonts w:ascii="Poppins Bold" w:eastAsiaTheme="majorEastAsia" w:hAnsi="Poppins Bold" w:cstheme="majorBidi"/>
      <w:bCs/>
      <w:szCs w:val="28"/>
    </w:rPr>
  </w:style>
  <w:style w:type="paragraph" w:styleId="Heading2">
    <w:name w:val="heading 2"/>
    <w:basedOn w:val="Heading1"/>
    <w:next w:val="Normal"/>
    <w:link w:val="Heading2Char"/>
    <w:uiPriority w:val="9"/>
    <w:unhideWhenUsed/>
    <w:qFormat/>
    <w:rsid w:val="00731070"/>
    <w:pPr>
      <w:numPr>
        <w:ilvl w:val="1"/>
      </w:numPr>
      <w:spacing w:before="200"/>
      <w:outlineLvl w:val="1"/>
    </w:pPr>
    <w:rPr>
      <w:bCs w:val="0"/>
      <w:szCs w:val="26"/>
    </w:rPr>
  </w:style>
  <w:style w:type="paragraph" w:styleId="Heading3">
    <w:name w:val="heading 3"/>
    <w:basedOn w:val="Heading1"/>
    <w:next w:val="Normal"/>
    <w:link w:val="Heading3Char"/>
    <w:uiPriority w:val="9"/>
    <w:unhideWhenUsed/>
    <w:qFormat/>
    <w:rsid w:val="00731070"/>
    <w:pPr>
      <w:numPr>
        <w:ilvl w:val="2"/>
      </w:numPr>
      <w:spacing w:before="200"/>
      <w:outlineLvl w:val="2"/>
    </w:pPr>
    <w:rPr>
      <w:bCs w:val="0"/>
    </w:rPr>
  </w:style>
  <w:style w:type="paragraph" w:styleId="Heading4">
    <w:name w:val="heading 4"/>
    <w:basedOn w:val="Heading1"/>
    <w:next w:val="Normal"/>
    <w:link w:val="Heading4Char"/>
    <w:uiPriority w:val="9"/>
    <w:unhideWhenUsed/>
    <w:qFormat/>
    <w:rsid w:val="00D97BF1"/>
    <w:pPr>
      <w:numPr>
        <w:ilvl w:val="3"/>
      </w:numPr>
      <w:spacing w:before="200"/>
      <w:outlineLvl w:val="3"/>
    </w:pPr>
    <w:rPr>
      <w:bCs w:val="0"/>
      <w:iCs/>
    </w:rPr>
  </w:style>
  <w:style w:type="paragraph" w:styleId="Heading5">
    <w:name w:val="heading 5"/>
    <w:basedOn w:val="Heading1"/>
    <w:next w:val="Normal"/>
    <w:link w:val="Heading5Char"/>
    <w:uiPriority w:val="9"/>
    <w:unhideWhenUsed/>
    <w:qFormat/>
    <w:rsid w:val="00D97BF1"/>
    <w:pPr>
      <w:numPr>
        <w:ilvl w:val="4"/>
      </w:numPr>
      <w:spacing w:before="200"/>
      <w:outlineLvl w:val="4"/>
    </w:pPr>
  </w:style>
  <w:style w:type="paragraph" w:styleId="Heading6">
    <w:name w:val="heading 6"/>
    <w:basedOn w:val="Heading1"/>
    <w:next w:val="Normal"/>
    <w:link w:val="Heading6Char"/>
    <w:uiPriority w:val="9"/>
    <w:semiHidden/>
    <w:unhideWhenUsed/>
    <w:qFormat/>
    <w:rsid w:val="00D97BF1"/>
    <w:pPr>
      <w:numPr>
        <w:ilvl w:val="5"/>
      </w:numPr>
      <w:spacing w:before="200"/>
      <w:outlineLvl w:val="5"/>
    </w:pPr>
    <w:rPr>
      <w:iCs/>
    </w:rPr>
  </w:style>
  <w:style w:type="paragraph" w:styleId="Heading7">
    <w:name w:val="heading 7"/>
    <w:basedOn w:val="Normal"/>
    <w:next w:val="Normal"/>
    <w:link w:val="Heading7Char"/>
    <w:uiPriority w:val="9"/>
    <w:semiHidden/>
    <w:unhideWhenUsed/>
    <w:qFormat/>
    <w:rsid w:val="00D97BF1"/>
    <w:pPr>
      <w:keepNext/>
      <w:keepLines/>
      <w:numPr>
        <w:ilvl w:val="6"/>
        <w:numId w:val="6"/>
      </w:numPr>
      <w:spacing w:before="200" w:after="0"/>
      <w:outlineLvl w:val="6"/>
    </w:pPr>
    <w:rPr>
      <w:rFonts w:ascii="Roboto Black" w:eastAsiaTheme="majorEastAsia" w:hAnsi="Roboto Black" w:cstheme="majorBidi"/>
      <w:iCs/>
    </w:rPr>
  </w:style>
  <w:style w:type="paragraph" w:styleId="Heading8">
    <w:name w:val="heading 8"/>
    <w:basedOn w:val="Normal"/>
    <w:next w:val="Normal"/>
    <w:link w:val="Heading8Char"/>
    <w:uiPriority w:val="9"/>
    <w:semiHidden/>
    <w:unhideWhenUsed/>
    <w:qFormat/>
    <w:rsid w:val="00D97BF1"/>
    <w:pPr>
      <w:keepNext/>
      <w:keepLines/>
      <w:numPr>
        <w:ilvl w:val="7"/>
        <w:numId w:val="6"/>
      </w:numPr>
      <w:spacing w:before="200" w:after="0"/>
      <w:outlineLvl w:val="7"/>
    </w:pPr>
    <w:rPr>
      <w:rFonts w:ascii="Roboto Black" w:eastAsiaTheme="majorEastAsia" w:hAnsi="Roboto Black" w:cstheme="majorBidi"/>
      <w:szCs w:val="20"/>
    </w:rPr>
  </w:style>
  <w:style w:type="paragraph" w:styleId="Heading9">
    <w:name w:val="heading 9"/>
    <w:basedOn w:val="Normal"/>
    <w:next w:val="Normal"/>
    <w:link w:val="Heading9Char"/>
    <w:uiPriority w:val="9"/>
    <w:semiHidden/>
    <w:unhideWhenUsed/>
    <w:qFormat/>
    <w:rsid w:val="00D97BF1"/>
    <w:pPr>
      <w:keepNext/>
      <w:keepLines/>
      <w:numPr>
        <w:ilvl w:val="8"/>
        <w:numId w:val="6"/>
      </w:numPr>
      <w:spacing w:before="200" w:after="0"/>
      <w:outlineLvl w:val="8"/>
    </w:pPr>
    <w:rPr>
      <w:rFonts w:ascii="Roboto Black" w:eastAsiaTheme="majorEastAsia" w:hAnsi="Roboto Black" w:cstheme="majorBid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73C"/>
    <w:rPr>
      <w:rFonts w:ascii="Poppins Bold" w:eastAsiaTheme="majorEastAsia" w:hAnsi="Poppins Bold" w:cstheme="majorBidi"/>
      <w:bCs/>
      <w:sz w:val="16"/>
      <w:szCs w:val="28"/>
    </w:rPr>
  </w:style>
  <w:style w:type="character" w:customStyle="1" w:styleId="Heading2Char">
    <w:name w:val="Heading 2 Char"/>
    <w:basedOn w:val="DefaultParagraphFont"/>
    <w:link w:val="Heading2"/>
    <w:uiPriority w:val="9"/>
    <w:rsid w:val="00731070"/>
    <w:rPr>
      <w:rFonts w:ascii="Roboto Black" w:eastAsiaTheme="majorEastAsia" w:hAnsi="Roboto Black" w:cstheme="majorBidi"/>
      <w:sz w:val="20"/>
      <w:szCs w:val="26"/>
    </w:rPr>
  </w:style>
  <w:style w:type="paragraph" w:styleId="Header">
    <w:name w:val="header"/>
    <w:basedOn w:val="Normal"/>
    <w:link w:val="HeaderChar"/>
    <w:uiPriority w:val="99"/>
    <w:unhideWhenUsed/>
    <w:rsid w:val="00232F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32FE5"/>
  </w:style>
  <w:style w:type="paragraph" w:styleId="Footer">
    <w:name w:val="footer"/>
    <w:basedOn w:val="Normal"/>
    <w:link w:val="FooterChar"/>
    <w:uiPriority w:val="99"/>
    <w:unhideWhenUsed/>
    <w:rsid w:val="00232F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32FE5"/>
  </w:style>
  <w:style w:type="character" w:customStyle="1" w:styleId="Heading3Char">
    <w:name w:val="Heading 3 Char"/>
    <w:basedOn w:val="DefaultParagraphFont"/>
    <w:link w:val="Heading3"/>
    <w:uiPriority w:val="9"/>
    <w:rsid w:val="00731070"/>
    <w:rPr>
      <w:rFonts w:ascii="Roboto Black" w:eastAsiaTheme="majorEastAsia" w:hAnsi="Roboto Black" w:cstheme="majorBidi"/>
      <w:sz w:val="20"/>
      <w:szCs w:val="28"/>
    </w:rPr>
  </w:style>
  <w:style w:type="character" w:customStyle="1" w:styleId="Heading4Char">
    <w:name w:val="Heading 4 Char"/>
    <w:basedOn w:val="DefaultParagraphFont"/>
    <w:link w:val="Heading4"/>
    <w:uiPriority w:val="9"/>
    <w:rsid w:val="00731070"/>
    <w:rPr>
      <w:rFonts w:ascii="Roboto Black" w:eastAsiaTheme="majorEastAsia" w:hAnsi="Roboto Black" w:cstheme="majorBidi"/>
      <w:iCs/>
      <w:sz w:val="20"/>
      <w:szCs w:val="28"/>
    </w:rPr>
  </w:style>
  <w:style w:type="character" w:customStyle="1" w:styleId="Heading5Char">
    <w:name w:val="Heading 5 Char"/>
    <w:basedOn w:val="DefaultParagraphFont"/>
    <w:link w:val="Heading5"/>
    <w:uiPriority w:val="9"/>
    <w:rsid w:val="00731070"/>
    <w:rPr>
      <w:rFonts w:ascii="Roboto Black" w:eastAsiaTheme="majorEastAsia" w:hAnsi="Roboto Black" w:cstheme="majorBidi"/>
      <w:bCs/>
      <w:sz w:val="20"/>
      <w:szCs w:val="28"/>
    </w:rPr>
  </w:style>
  <w:style w:type="character" w:customStyle="1" w:styleId="Heading6Char">
    <w:name w:val="Heading 6 Char"/>
    <w:basedOn w:val="DefaultParagraphFont"/>
    <w:link w:val="Heading6"/>
    <w:uiPriority w:val="9"/>
    <w:semiHidden/>
    <w:rsid w:val="00731070"/>
    <w:rPr>
      <w:rFonts w:ascii="Roboto Black" w:eastAsiaTheme="majorEastAsia" w:hAnsi="Roboto Black" w:cstheme="majorBidi"/>
      <w:bCs/>
      <w:iCs/>
      <w:sz w:val="20"/>
      <w:szCs w:val="28"/>
    </w:rPr>
  </w:style>
  <w:style w:type="character" w:customStyle="1" w:styleId="Heading7Char">
    <w:name w:val="Heading 7 Char"/>
    <w:basedOn w:val="DefaultParagraphFont"/>
    <w:link w:val="Heading7"/>
    <w:uiPriority w:val="9"/>
    <w:semiHidden/>
    <w:rsid w:val="00D97BF1"/>
    <w:rPr>
      <w:rFonts w:ascii="Roboto Black" w:eastAsiaTheme="majorEastAsia" w:hAnsi="Roboto Black" w:cstheme="majorBidi"/>
      <w:iCs/>
      <w:sz w:val="20"/>
    </w:rPr>
  </w:style>
  <w:style w:type="character" w:customStyle="1" w:styleId="Heading8Char">
    <w:name w:val="Heading 8 Char"/>
    <w:basedOn w:val="DefaultParagraphFont"/>
    <w:link w:val="Heading8"/>
    <w:uiPriority w:val="9"/>
    <w:semiHidden/>
    <w:rsid w:val="00D97BF1"/>
    <w:rPr>
      <w:rFonts w:ascii="Roboto Black" w:eastAsiaTheme="majorEastAsia" w:hAnsi="Roboto Black" w:cstheme="majorBidi"/>
      <w:sz w:val="20"/>
      <w:szCs w:val="20"/>
    </w:rPr>
  </w:style>
  <w:style w:type="character" w:customStyle="1" w:styleId="Heading9Char">
    <w:name w:val="Heading 9 Char"/>
    <w:basedOn w:val="DefaultParagraphFont"/>
    <w:link w:val="Heading9"/>
    <w:uiPriority w:val="9"/>
    <w:semiHidden/>
    <w:rsid w:val="00D97BF1"/>
    <w:rPr>
      <w:rFonts w:ascii="Roboto Black" w:eastAsiaTheme="majorEastAsia" w:hAnsi="Roboto Black" w:cstheme="majorBidi"/>
      <w:iCs/>
      <w:sz w:val="20"/>
      <w:szCs w:val="20"/>
    </w:rPr>
  </w:style>
  <w:style w:type="paragraph" w:styleId="Caption">
    <w:name w:val="caption"/>
    <w:basedOn w:val="Normal"/>
    <w:next w:val="Normal"/>
    <w:uiPriority w:val="35"/>
    <w:unhideWhenUsed/>
    <w:qFormat/>
    <w:rsid w:val="00BC4250"/>
    <w:pPr>
      <w:spacing w:before="120" w:line="240" w:lineRule="auto"/>
      <w:jc w:val="center"/>
    </w:pPr>
    <w:rPr>
      <w:bCs/>
      <w:i/>
      <w:szCs w:val="18"/>
    </w:rPr>
  </w:style>
  <w:style w:type="paragraph" w:styleId="Title">
    <w:name w:val="Title"/>
    <w:basedOn w:val="Normal"/>
    <w:next w:val="Normal"/>
    <w:link w:val="TitleChar"/>
    <w:uiPriority w:val="10"/>
    <w:qFormat/>
    <w:rsid w:val="0084373C"/>
    <w:pPr>
      <w:spacing w:after="300" w:line="240" w:lineRule="auto"/>
      <w:contextualSpacing/>
    </w:pPr>
    <w:rPr>
      <w:rFonts w:ascii="Poppins Bold" w:eastAsiaTheme="majorEastAsia" w:hAnsi="Poppins Bold" w:cstheme="majorBidi"/>
      <w:spacing w:val="5"/>
      <w:sz w:val="40"/>
      <w:szCs w:val="52"/>
    </w:rPr>
  </w:style>
  <w:style w:type="character" w:customStyle="1" w:styleId="TitleChar">
    <w:name w:val="Title Char"/>
    <w:basedOn w:val="DefaultParagraphFont"/>
    <w:link w:val="Title"/>
    <w:uiPriority w:val="10"/>
    <w:rsid w:val="0084373C"/>
    <w:rPr>
      <w:rFonts w:ascii="Poppins Bold" w:eastAsiaTheme="majorEastAsia" w:hAnsi="Poppins Bold" w:cstheme="majorBidi"/>
      <w:spacing w:val="5"/>
      <w:sz w:val="40"/>
      <w:szCs w:val="52"/>
    </w:rPr>
  </w:style>
  <w:style w:type="character" w:styleId="Strong">
    <w:name w:val="Strong"/>
    <w:basedOn w:val="DefaultParagraphFont"/>
    <w:uiPriority w:val="22"/>
    <w:rsid w:val="00232FE5"/>
    <w:rPr>
      <w:b/>
      <w:bCs/>
    </w:rPr>
  </w:style>
  <w:style w:type="character" w:styleId="Emphasis">
    <w:name w:val="Emphasis"/>
    <w:basedOn w:val="DefaultParagraphFont"/>
    <w:uiPriority w:val="20"/>
    <w:rsid w:val="00232FE5"/>
    <w:rPr>
      <w:i/>
      <w:iCs/>
    </w:rPr>
  </w:style>
  <w:style w:type="paragraph" w:styleId="NoSpacing">
    <w:name w:val="No Spacing"/>
    <w:uiPriority w:val="1"/>
    <w:rsid w:val="00731070"/>
    <w:pPr>
      <w:spacing w:after="0" w:line="240" w:lineRule="auto"/>
    </w:pPr>
    <w:rPr>
      <w:rFonts w:ascii="Roboto Light" w:hAnsi="Roboto Light"/>
      <w:i/>
      <w:sz w:val="16"/>
    </w:rPr>
  </w:style>
  <w:style w:type="paragraph" w:styleId="Quote">
    <w:name w:val="Quote"/>
    <w:basedOn w:val="Normal"/>
    <w:next w:val="Normal"/>
    <w:link w:val="QuoteChar"/>
    <w:uiPriority w:val="29"/>
    <w:qFormat/>
    <w:rsid w:val="00BC4250"/>
    <w:rPr>
      <w:i/>
      <w:iCs/>
      <w:color w:val="000000" w:themeColor="text1"/>
    </w:rPr>
  </w:style>
  <w:style w:type="character" w:customStyle="1" w:styleId="QuoteChar">
    <w:name w:val="Quote Char"/>
    <w:basedOn w:val="DefaultParagraphFont"/>
    <w:link w:val="Quote"/>
    <w:uiPriority w:val="29"/>
    <w:rsid w:val="00BC4250"/>
    <w:rPr>
      <w:rFonts w:ascii="Poppins Light" w:hAnsi="Poppins Light"/>
      <w:i/>
      <w:iCs/>
      <w:color w:val="000000" w:themeColor="text1"/>
      <w:sz w:val="16"/>
    </w:rPr>
  </w:style>
  <w:style w:type="paragraph" w:styleId="IntenseQuote">
    <w:name w:val="Intense Quote"/>
    <w:basedOn w:val="Normal"/>
    <w:next w:val="Normal"/>
    <w:link w:val="IntenseQuoteChar"/>
    <w:uiPriority w:val="30"/>
    <w:rsid w:val="000A07D8"/>
    <w:rPr>
      <w:rFonts w:ascii="Courier New" w:hAnsi="Courier New"/>
      <w:b/>
      <w:bCs/>
      <w:iCs/>
      <w:noProof/>
      <w:color w:val="92278F" w:themeColor="accent1"/>
    </w:rPr>
  </w:style>
  <w:style w:type="character" w:customStyle="1" w:styleId="IntenseQuoteChar">
    <w:name w:val="Intense Quote Char"/>
    <w:basedOn w:val="DefaultParagraphFont"/>
    <w:link w:val="IntenseQuote"/>
    <w:uiPriority w:val="30"/>
    <w:rsid w:val="000A07D8"/>
    <w:rPr>
      <w:rFonts w:ascii="Courier New" w:hAnsi="Courier New"/>
      <w:b/>
      <w:bCs/>
      <w:iCs/>
      <w:noProof/>
      <w:color w:val="92278F" w:themeColor="accent1"/>
      <w:sz w:val="16"/>
    </w:rPr>
  </w:style>
  <w:style w:type="character" w:styleId="SubtleEmphasis">
    <w:name w:val="Subtle Emphasis"/>
    <w:basedOn w:val="DefaultParagraphFont"/>
    <w:uiPriority w:val="19"/>
    <w:rsid w:val="00232FE5"/>
    <w:rPr>
      <w:i/>
      <w:iCs/>
      <w:color w:val="808080" w:themeColor="text1" w:themeTint="7F"/>
    </w:rPr>
  </w:style>
  <w:style w:type="character" w:styleId="IntenseEmphasis">
    <w:name w:val="Intense Emphasis"/>
    <w:basedOn w:val="DefaultParagraphFont"/>
    <w:uiPriority w:val="21"/>
    <w:rsid w:val="00232FE5"/>
    <w:rPr>
      <w:b/>
      <w:bCs/>
      <w:i/>
      <w:iCs/>
      <w:color w:val="92278F" w:themeColor="accent1"/>
    </w:rPr>
  </w:style>
  <w:style w:type="character" w:styleId="SubtleReference">
    <w:name w:val="Subtle Reference"/>
    <w:basedOn w:val="DefaultParagraphFont"/>
    <w:uiPriority w:val="31"/>
    <w:rsid w:val="00232FE5"/>
    <w:rPr>
      <w:smallCaps/>
      <w:color w:val="9B57D3" w:themeColor="accent2"/>
      <w:u w:val="single"/>
    </w:rPr>
  </w:style>
  <w:style w:type="character" w:styleId="IntenseReference">
    <w:name w:val="Intense Reference"/>
    <w:basedOn w:val="DefaultParagraphFont"/>
    <w:uiPriority w:val="32"/>
    <w:rsid w:val="00232FE5"/>
    <w:rPr>
      <w:b/>
      <w:bCs/>
      <w:smallCaps/>
      <w:color w:val="9B57D3" w:themeColor="accent2"/>
      <w:spacing w:val="5"/>
      <w:u w:val="single"/>
    </w:rPr>
  </w:style>
  <w:style w:type="character" w:styleId="BookTitle">
    <w:name w:val="Book Title"/>
    <w:basedOn w:val="DefaultParagraphFont"/>
    <w:uiPriority w:val="33"/>
    <w:rsid w:val="00232FE5"/>
    <w:rPr>
      <w:b/>
      <w:bCs/>
      <w:smallCaps/>
      <w:spacing w:val="5"/>
    </w:rPr>
  </w:style>
  <w:style w:type="paragraph" w:styleId="TOCHeading">
    <w:name w:val="TOC Heading"/>
    <w:basedOn w:val="Heading1"/>
    <w:next w:val="Normal"/>
    <w:uiPriority w:val="39"/>
    <w:semiHidden/>
    <w:unhideWhenUsed/>
    <w:qFormat/>
    <w:rsid w:val="00232FE5"/>
    <w:pPr>
      <w:outlineLvl w:val="9"/>
    </w:pPr>
  </w:style>
  <w:style w:type="character" w:styleId="PlaceholderText">
    <w:name w:val="Placeholder Text"/>
    <w:basedOn w:val="DefaultParagraphFont"/>
    <w:uiPriority w:val="99"/>
    <w:semiHidden/>
    <w:rsid w:val="00731070"/>
    <w:rPr>
      <w:color w:val="808080"/>
    </w:rPr>
  </w:style>
  <w:style w:type="paragraph" w:styleId="FootnoteText">
    <w:name w:val="footnote text"/>
    <w:basedOn w:val="Normal"/>
    <w:link w:val="FootnoteTextChar"/>
    <w:uiPriority w:val="99"/>
    <w:semiHidden/>
    <w:unhideWhenUsed/>
    <w:rsid w:val="00EE68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893"/>
    <w:rPr>
      <w:rFonts w:ascii="Roboto Light" w:hAnsi="Roboto Light"/>
      <w:sz w:val="20"/>
      <w:szCs w:val="20"/>
    </w:rPr>
  </w:style>
  <w:style w:type="character" w:styleId="FootnoteReference">
    <w:name w:val="footnote reference"/>
    <w:basedOn w:val="DefaultParagraphFont"/>
    <w:uiPriority w:val="99"/>
    <w:semiHidden/>
    <w:unhideWhenUsed/>
    <w:rsid w:val="00EE6893"/>
    <w:rPr>
      <w:vertAlign w:val="superscript"/>
    </w:rPr>
  </w:style>
  <w:style w:type="paragraph" w:styleId="ListParagraph">
    <w:name w:val="List Paragraph"/>
    <w:basedOn w:val="Normal"/>
    <w:uiPriority w:val="34"/>
    <w:rsid w:val="009A65A1"/>
    <w:pPr>
      <w:ind w:left="720"/>
      <w:contextualSpacing/>
    </w:pPr>
  </w:style>
  <w:style w:type="table" w:styleId="TableGrid">
    <w:name w:val="Table Grid"/>
    <w:basedOn w:val="TableNormal"/>
    <w:uiPriority w:val="39"/>
    <w:rsid w:val="0052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0C3E"/>
    <w:pPr>
      <w:spacing w:before="100" w:beforeAutospacing="1" w:after="100" w:afterAutospacing="1" w:line="240" w:lineRule="auto"/>
    </w:pPr>
    <w:rPr>
      <w:rFonts w:ascii="Times New Roman" w:hAnsi="Times New Roman" w:cs="Times New Roman"/>
      <w:sz w:val="24"/>
      <w:szCs w:val="24"/>
      <w:lang w:eastAsia="fr-FR"/>
    </w:rPr>
  </w:style>
  <w:style w:type="paragraph" w:customStyle="1" w:styleId="Code">
    <w:name w:val="Code"/>
    <w:basedOn w:val="Normal"/>
    <w:link w:val="CodeCar"/>
    <w:rsid w:val="00FC341C"/>
    <w:pPr>
      <w:spacing w:after="0" w:line="240" w:lineRule="auto"/>
      <w:ind w:left="567" w:right="567"/>
    </w:pPr>
    <w:rPr>
      <w:rFonts w:ascii="Consolas" w:hAnsi="Consolas"/>
      <w:noProof/>
      <w:szCs w:val="18"/>
    </w:rPr>
  </w:style>
  <w:style w:type="paragraph" w:customStyle="1" w:styleId="Programme">
    <w:name w:val="Programme"/>
    <w:basedOn w:val="Normal"/>
    <w:link w:val="ProgrammeCar"/>
    <w:qFormat/>
    <w:rsid w:val="00BC4250"/>
    <w:pPr>
      <w:framePr w:hSpace="284" w:wrap="notBeside" w:vAnchor="text" w:hAnchor="page" w:xAlign="center" w:y="1"/>
      <w:spacing w:after="0"/>
      <w:ind w:left="567" w:right="567"/>
      <w:contextualSpacing/>
    </w:pPr>
    <w:rPr>
      <w:rFonts w:ascii="Consolas" w:hAnsi="Consolas"/>
      <w:noProof/>
    </w:rPr>
  </w:style>
  <w:style w:type="character" w:customStyle="1" w:styleId="CodeCar">
    <w:name w:val="Code Car"/>
    <w:basedOn w:val="DefaultParagraphFont"/>
    <w:link w:val="Code"/>
    <w:rsid w:val="00FC341C"/>
    <w:rPr>
      <w:rFonts w:ascii="Consolas" w:hAnsi="Consolas"/>
      <w:noProof/>
      <w:sz w:val="16"/>
      <w:szCs w:val="18"/>
    </w:rPr>
  </w:style>
  <w:style w:type="character" w:customStyle="1" w:styleId="notion-text-equation-token">
    <w:name w:val="notion-text-equation-token"/>
    <w:basedOn w:val="DefaultParagraphFont"/>
    <w:rsid w:val="0047281A"/>
  </w:style>
  <w:style w:type="character" w:customStyle="1" w:styleId="ProgrammeCar">
    <w:name w:val="Programme Car"/>
    <w:basedOn w:val="DefaultParagraphFont"/>
    <w:link w:val="Programme"/>
    <w:rsid w:val="00BC4250"/>
    <w:rPr>
      <w:rFonts w:ascii="Consolas" w:hAnsi="Consolas"/>
      <w:noProof/>
      <w:sz w:val="16"/>
    </w:rPr>
  </w:style>
  <w:style w:type="character" w:customStyle="1" w:styleId="notion-enable-hover">
    <w:name w:val="notion-enable-hover"/>
    <w:basedOn w:val="DefaultParagraphFont"/>
    <w:rsid w:val="0047281A"/>
  </w:style>
  <w:style w:type="paragraph" w:customStyle="1" w:styleId="Gras">
    <w:name w:val="Gras"/>
    <w:basedOn w:val="Normal"/>
    <w:link w:val="GrasCar"/>
    <w:qFormat/>
    <w:rsid w:val="00FE7A1F"/>
    <w:rPr>
      <w:rFonts w:ascii="Poppins Bold" w:hAnsi="Poppins Bold"/>
    </w:rPr>
  </w:style>
  <w:style w:type="paragraph" w:customStyle="1" w:styleId="Figure">
    <w:name w:val="Figure"/>
    <w:basedOn w:val="Normal"/>
    <w:rsid w:val="00BC4250"/>
    <w:pPr>
      <w:jc w:val="center"/>
    </w:pPr>
    <w:rPr>
      <w:i/>
    </w:rPr>
  </w:style>
  <w:style w:type="character" w:customStyle="1" w:styleId="GrasCar">
    <w:name w:val="Gras Car"/>
    <w:basedOn w:val="DefaultParagraphFont"/>
    <w:link w:val="Gras"/>
    <w:rsid w:val="00FE7A1F"/>
    <w:rPr>
      <w:rFonts w:ascii="Poppins Bold" w:hAnsi="Poppins Bold"/>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2842">
      <w:bodyDiv w:val="1"/>
      <w:marLeft w:val="0"/>
      <w:marRight w:val="0"/>
      <w:marTop w:val="0"/>
      <w:marBottom w:val="0"/>
      <w:divBdr>
        <w:top w:val="none" w:sz="0" w:space="0" w:color="auto"/>
        <w:left w:val="none" w:sz="0" w:space="0" w:color="auto"/>
        <w:bottom w:val="none" w:sz="0" w:space="0" w:color="auto"/>
        <w:right w:val="none" w:sz="0" w:space="0" w:color="auto"/>
      </w:divBdr>
    </w:div>
    <w:div w:id="18624874">
      <w:bodyDiv w:val="1"/>
      <w:marLeft w:val="0"/>
      <w:marRight w:val="0"/>
      <w:marTop w:val="0"/>
      <w:marBottom w:val="0"/>
      <w:divBdr>
        <w:top w:val="none" w:sz="0" w:space="0" w:color="auto"/>
        <w:left w:val="none" w:sz="0" w:space="0" w:color="auto"/>
        <w:bottom w:val="none" w:sz="0" w:space="0" w:color="auto"/>
        <w:right w:val="none" w:sz="0" w:space="0" w:color="auto"/>
      </w:divBdr>
    </w:div>
    <w:div w:id="147206804">
      <w:bodyDiv w:val="1"/>
      <w:marLeft w:val="0"/>
      <w:marRight w:val="0"/>
      <w:marTop w:val="0"/>
      <w:marBottom w:val="0"/>
      <w:divBdr>
        <w:top w:val="none" w:sz="0" w:space="0" w:color="auto"/>
        <w:left w:val="none" w:sz="0" w:space="0" w:color="auto"/>
        <w:bottom w:val="none" w:sz="0" w:space="0" w:color="auto"/>
        <w:right w:val="none" w:sz="0" w:space="0" w:color="auto"/>
      </w:divBdr>
      <w:divsChild>
        <w:div w:id="1476335104">
          <w:marLeft w:val="0"/>
          <w:marRight w:val="0"/>
          <w:marTop w:val="0"/>
          <w:marBottom w:val="0"/>
          <w:divBdr>
            <w:top w:val="none" w:sz="0" w:space="0" w:color="auto"/>
            <w:left w:val="none" w:sz="0" w:space="0" w:color="auto"/>
            <w:bottom w:val="none" w:sz="0" w:space="0" w:color="auto"/>
            <w:right w:val="none" w:sz="0" w:space="0" w:color="auto"/>
          </w:divBdr>
        </w:div>
      </w:divsChild>
    </w:div>
    <w:div w:id="197285366">
      <w:bodyDiv w:val="1"/>
      <w:marLeft w:val="0"/>
      <w:marRight w:val="0"/>
      <w:marTop w:val="0"/>
      <w:marBottom w:val="0"/>
      <w:divBdr>
        <w:top w:val="none" w:sz="0" w:space="0" w:color="auto"/>
        <w:left w:val="none" w:sz="0" w:space="0" w:color="auto"/>
        <w:bottom w:val="none" w:sz="0" w:space="0" w:color="auto"/>
        <w:right w:val="none" w:sz="0" w:space="0" w:color="auto"/>
      </w:divBdr>
      <w:divsChild>
        <w:div w:id="1577546837">
          <w:marLeft w:val="0"/>
          <w:marRight w:val="0"/>
          <w:marTop w:val="0"/>
          <w:marBottom w:val="0"/>
          <w:divBdr>
            <w:top w:val="none" w:sz="0" w:space="0" w:color="auto"/>
            <w:left w:val="none" w:sz="0" w:space="0" w:color="auto"/>
            <w:bottom w:val="none" w:sz="0" w:space="0" w:color="auto"/>
            <w:right w:val="none" w:sz="0" w:space="0" w:color="auto"/>
          </w:divBdr>
          <w:divsChild>
            <w:div w:id="471986">
              <w:marLeft w:val="0"/>
              <w:marRight w:val="0"/>
              <w:marTop w:val="0"/>
              <w:marBottom w:val="0"/>
              <w:divBdr>
                <w:top w:val="none" w:sz="0" w:space="0" w:color="auto"/>
                <w:left w:val="none" w:sz="0" w:space="0" w:color="auto"/>
                <w:bottom w:val="none" w:sz="0" w:space="0" w:color="auto"/>
                <w:right w:val="none" w:sz="0" w:space="0" w:color="auto"/>
              </w:divBdr>
            </w:div>
            <w:div w:id="48580101">
              <w:marLeft w:val="0"/>
              <w:marRight w:val="0"/>
              <w:marTop w:val="0"/>
              <w:marBottom w:val="0"/>
              <w:divBdr>
                <w:top w:val="none" w:sz="0" w:space="0" w:color="auto"/>
                <w:left w:val="none" w:sz="0" w:space="0" w:color="auto"/>
                <w:bottom w:val="none" w:sz="0" w:space="0" w:color="auto"/>
                <w:right w:val="none" w:sz="0" w:space="0" w:color="auto"/>
              </w:divBdr>
            </w:div>
            <w:div w:id="213932813">
              <w:marLeft w:val="0"/>
              <w:marRight w:val="0"/>
              <w:marTop w:val="0"/>
              <w:marBottom w:val="0"/>
              <w:divBdr>
                <w:top w:val="none" w:sz="0" w:space="0" w:color="auto"/>
                <w:left w:val="none" w:sz="0" w:space="0" w:color="auto"/>
                <w:bottom w:val="none" w:sz="0" w:space="0" w:color="auto"/>
                <w:right w:val="none" w:sz="0" w:space="0" w:color="auto"/>
              </w:divBdr>
            </w:div>
            <w:div w:id="590890881">
              <w:marLeft w:val="0"/>
              <w:marRight w:val="0"/>
              <w:marTop w:val="0"/>
              <w:marBottom w:val="0"/>
              <w:divBdr>
                <w:top w:val="none" w:sz="0" w:space="0" w:color="auto"/>
                <w:left w:val="none" w:sz="0" w:space="0" w:color="auto"/>
                <w:bottom w:val="none" w:sz="0" w:space="0" w:color="auto"/>
                <w:right w:val="none" w:sz="0" w:space="0" w:color="auto"/>
              </w:divBdr>
            </w:div>
            <w:div w:id="598025651">
              <w:marLeft w:val="0"/>
              <w:marRight w:val="0"/>
              <w:marTop w:val="0"/>
              <w:marBottom w:val="0"/>
              <w:divBdr>
                <w:top w:val="none" w:sz="0" w:space="0" w:color="auto"/>
                <w:left w:val="none" w:sz="0" w:space="0" w:color="auto"/>
                <w:bottom w:val="none" w:sz="0" w:space="0" w:color="auto"/>
                <w:right w:val="none" w:sz="0" w:space="0" w:color="auto"/>
              </w:divBdr>
            </w:div>
            <w:div w:id="691885777">
              <w:marLeft w:val="0"/>
              <w:marRight w:val="0"/>
              <w:marTop w:val="0"/>
              <w:marBottom w:val="0"/>
              <w:divBdr>
                <w:top w:val="none" w:sz="0" w:space="0" w:color="auto"/>
                <w:left w:val="none" w:sz="0" w:space="0" w:color="auto"/>
                <w:bottom w:val="none" w:sz="0" w:space="0" w:color="auto"/>
                <w:right w:val="none" w:sz="0" w:space="0" w:color="auto"/>
              </w:divBdr>
            </w:div>
            <w:div w:id="706376401">
              <w:marLeft w:val="0"/>
              <w:marRight w:val="0"/>
              <w:marTop w:val="0"/>
              <w:marBottom w:val="0"/>
              <w:divBdr>
                <w:top w:val="none" w:sz="0" w:space="0" w:color="auto"/>
                <w:left w:val="none" w:sz="0" w:space="0" w:color="auto"/>
                <w:bottom w:val="none" w:sz="0" w:space="0" w:color="auto"/>
                <w:right w:val="none" w:sz="0" w:space="0" w:color="auto"/>
              </w:divBdr>
            </w:div>
            <w:div w:id="840049582">
              <w:marLeft w:val="0"/>
              <w:marRight w:val="0"/>
              <w:marTop w:val="0"/>
              <w:marBottom w:val="0"/>
              <w:divBdr>
                <w:top w:val="none" w:sz="0" w:space="0" w:color="auto"/>
                <w:left w:val="none" w:sz="0" w:space="0" w:color="auto"/>
                <w:bottom w:val="none" w:sz="0" w:space="0" w:color="auto"/>
                <w:right w:val="none" w:sz="0" w:space="0" w:color="auto"/>
              </w:divBdr>
            </w:div>
            <w:div w:id="860165803">
              <w:marLeft w:val="0"/>
              <w:marRight w:val="0"/>
              <w:marTop w:val="0"/>
              <w:marBottom w:val="0"/>
              <w:divBdr>
                <w:top w:val="none" w:sz="0" w:space="0" w:color="auto"/>
                <w:left w:val="none" w:sz="0" w:space="0" w:color="auto"/>
                <w:bottom w:val="none" w:sz="0" w:space="0" w:color="auto"/>
                <w:right w:val="none" w:sz="0" w:space="0" w:color="auto"/>
              </w:divBdr>
            </w:div>
            <w:div w:id="1143621758">
              <w:marLeft w:val="0"/>
              <w:marRight w:val="0"/>
              <w:marTop w:val="0"/>
              <w:marBottom w:val="0"/>
              <w:divBdr>
                <w:top w:val="none" w:sz="0" w:space="0" w:color="auto"/>
                <w:left w:val="none" w:sz="0" w:space="0" w:color="auto"/>
                <w:bottom w:val="none" w:sz="0" w:space="0" w:color="auto"/>
                <w:right w:val="none" w:sz="0" w:space="0" w:color="auto"/>
              </w:divBdr>
            </w:div>
            <w:div w:id="1275939648">
              <w:marLeft w:val="0"/>
              <w:marRight w:val="0"/>
              <w:marTop w:val="0"/>
              <w:marBottom w:val="0"/>
              <w:divBdr>
                <w:top w:val="none" w:sz="0" w:space="0" w:color="auto"/>
                <w:left w:val="none" w:sz="0" w:space="0" w:color="auto"/>
                <w:bottom w:val="none" w:sz="0" w:space="0" w:color="auto"/>
                <w:right w:val="none" w:sz="0" w:space="0" w:color="auto"/>
              </w:divBdr>
            </w:div>
            <w:div w:id="1358891909">
              <w:marLeft w:val="0"/>
              <w:marRight w:val="0"/>
              <w:marTop w:val="0"/>
              <w:marBottom w:val="0"/>
              <w:divBdr>
                <w:top w:val="none" w:sz="0" w:space="0" w:color="auto"/>
                <w:left w:val="none" w:sz="0" w:space="0" w:color="auto"/>
                <w:bottom w:val="none" w:sz="0" w:space="0" w:color="auto"/>
                <w:right w:val="none" w:sz="0" w:space="0" w:color="auto"/>
              </w:divBdr>
            </w:div>
            <w:div w:id="1437293258">
              <w:marLeft w:val="0"/>
              <w:marRight w:val="0"/>
              <w:marTop w:val="0"/>
              <w:marBottom w:val="0"/>
              <w:divBdr>
                <w:top w:val="none" w:sz="0" w:space="0" w:color="auto"/>
                <w:left w:val="none" w:sz="0" w:space="0" w:color="auto"/>
                <w:bottom w:val="none" w:sz="0" w:space="0" w:color="auto"/>
                <w:right w:val="none" w:sz="0" w:space="0" w:color="auto"/>
              </w:divBdr>
            </w:div>
            <w:div w:id="1717118518">
              <w:marLeft w:val="0"/>
              <w:marRight w:val="0"/>
              <w:marTop w:val="0"/>
              <w:marBottom w:val="0"/>
              <w:divBdr>
                <w:top w:val="none" w:sz="0" w:space="0" w:color="auto"/>
                <w:left w:val="none" w:sz="0" w:space="0" w:color="auto"/>
                <w:bottom w:val="none" w:sz="0" w:space="0" w:color="auto"/>
                <w:right w:val="none" w:sz="0" w:space="0" w:color="auto"/>
              </w:divBdr>
            </w:div>
            <w:div w:id="1752697599">
              <w:marLeft w:val="0"/>
              <w:marRight w:val="0"/>
              <w:marTop w:val="0"/>
              <w:marBottom w:val="0"/>
              <w:divBdr>
                <w:top w:val="none" w:sz="0" w:space="0" w:color="auto"/>
                <w:left w:val="none" w:sz="0" w:space="0" w:color="auto"/>
                <w:bottom w:val="none" w:sz="0" w:space="0" w:color="auto"/>
                <w:right w:val="none" w:sz="0" w:space="0" w:color="auto"/>
              </w:divBdr>
            </w:div>
            <w:div w:id="1769496540">
              <w:marLeft w:val="0"/>
              <w:marRight w:val="0"/>
              <w:marTop w:val="0"/>
              <w:marBottom w:val="0"/>
              <w:divBdr>
                <w:top w:val="none" w:sz="0" w:space="0" w:color="auto"/>
                <w:left w:val="none" w:sz="0" w:space="0" w:color="auto"/>
                <w:bottom w:val="none" w:sz="0" w:space="0" w:color="auto"/>
                <w:right w:val="none" w:sz="0" w:space="0" w:color="auto"/>
              </w:divBdr>
            </w:div>
            <w:div w:id="1779450821">
              <w:marLeft w:val="0"/>
              <w:marRight w:val="0"/>
              <w:marTop w:val="0"/>
              <w:marBottom w:val="0"/>
              <w:divBdr>
                <w:top w:val="none" w:sz="0" w:space="0" w:color="auto"/>
                <w:left w:val="none" w:sz="0" w:space="0" w:color="auto"/>
                <w:bottom w:val="none" w:sz="0" w:space="0" w:color="auto"/>
                <w:right w:val="none" w:sz="0" w:space="0" w:color="auto"/>
              </w:divBdr>
            </w:div>
            <w:div w:id="1846479926">
              <w:marLeft w:val="0"/>
              <w:marRight w:val="0"/>
              <w:marTop w:val="0"/>
              <w:marBottom w:val="0"/>
              <w:divBdr>
                <w:top w:val="none" w:sz="0" w:space="0" w:color="auto"/>
                <w:left w:val="none" w:sz="0" w:space="0" w:color="auto"/>
                <w:bottom w:val="none" w:sz="0" w:space="0" w:color="auto"/>
                <w:right w:val="none" w:sz="0" w:space="0" w:color="auto"/>
              </w:divBdr>
            </w:div>
            <w:div w:id="19074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4454">
      <w:bodyDiv w:val="1"/>
      <w:marLeft w:val="0"/>
      <w:marRight w:val="0"/>
      <w:marTop w:val="0"/>
      <w:marBottom w:val="0"/>
      <w:divBdr>
        <w:top w:val="none" w:sz="0" w:space="0" w:color="auto"/>
        <w:left w:val="none" w:sz="0" w:space="0" w:color="auto"/>
        <w:bottom w:val="none" w:sz="0" w:space="0" w:color="auto"/>
        <w:right w:val="none" w:sz="0" w:space="0" w:color="auto"/>
      </w:divBdr>
    </w:div>
    <w:div w:id="269315340">
      <w:bodyDiv w:val="1"/>
      <w:marLeft w:val="0"/>
      <w:marRight w:val="0"/>
      <w:marTop w:val="0"/>
      <w:marBottom w:val="0"/>
      <w:divBdr>
        <w:top w:val="none" w:sz="0" w:space="0" w:color="auto"/>
        <w:left w:val="none" w:sz="0" w:space="0" w:color="auto"/>
        <w:bottom w:val="none" w:sz="0" w:space="0" w:color="auto"/>
        <w:right w:val="none" w:sz="0" w:space="0" w:color="auto"/>
      </w:divBdr>
    </w:div>
    <w:div w:id="313721672">
      <w:bodyDiv w:val="1"/>
      <w:marLeft w:val="0"/>
      <w:marRight w:val="0"/>
      <w:marTop w:val="0"/>
      <w:marBottom w:val="0"/>
      <w:divBdr>
        <w:top w:val="none" w:sz="0" w:space="0" w:color="auto"/>
        <w:left w:val="none" w:sz="0" w:space="0" w:color="auto"/>
        <w:bottom w:val="none" w:sz="0" w:space="0" w:color="auto"/>
        <w:right w:val="none" w:sz="0" w:space="0" w:color="auto"/>
      </w:divBdr>
      <w:divsChild>
        <w:div w:id="1448769355">
          <w:marLeft w:val="0"/>
          <w:marRight w:val="0"/>
          <w:marTop w:val="0"/>
          <w:marBottom w:val="0"/>
          <w:divBdr>
            <w:top w:val="none" w:sz="0" w:space="0" w:color="auto"/>
            <w:left w:val="none" w:sz="0" w:space="0" w:color="auto"/>
            <w:bottom w:val="none" w:sz="0" w:space="0" w:color="auto"/>
            <w:right w:val="none" w:sz="0" w:space="0" w:color="auto"/>
          </w:divBdr>
          <w:divsChild>
            <w:div w:id="362903799">
              <w:marLeft w:val="0"/>
              <w:marRight w:val="0"/>
              <w:marTop w:val="0"/>
              <w:marBottom w:val="0"/>
              <w:divBdr>
                <w:top w:val="none" w:sz="0" w:space="0" w:color="auto"/>
                <w:left w:val="none" w:sz="0" w:space="0" w:color="auto"/>
                <w:bottom w:val="none" w:sz="0" w:space="0" w:color="auto"/>
                <w:right w:val="none" w:sz="0" w:space="0" w:color="auto"/>
              </w:divBdr>
            </w:div>
            <w:div w:id="413168801">
              <w:marLeft w:val="0"/>
              <w:marRight w:val="0"/>
              <w:marTop w:val="0"/>
              <w:marBottom w:val="0"/>
              <w:divBdr>
                <w:top w:val="none" w:sz="0" w:space="0" w:color="auto"/>
                <w:left w:val="none" w:sz="0" w:space="0" w:color="auto"/>
                <w:bottom w:val="none" w:sz="0" w:space="0" w:color="auto"/>
                <w:right w:val="none" w:sz="0" w:space="0" w:color="auto"/>
              </w:divBdr>
            </w:div>
            <w:div w:id="451902740">
              <w:marLeft w:val="0"/>
              <w:marRight w:val="0"/>
              <w:marTop w:val="0"/>
              <w:marBottom w:val="0"/>
              <w:divBdr>
                <w:top w:val="none" w:sz="0" w:space="0" w:color="auto"/>
                <w:left w:val="none" w:sz="0" w:space="0" w:color="auto"/>
                <w:bottom w:val="none" w:sz="0" w:space="0" w:color="auto"/>
                <w:right w:val="none" w:sz="0" w:space="0" w:color="auto"/>
              </w:divBdr>
            </w:div>
            <w:div w:id="503714292">
              <w:marLeft w:val="0"/>
              <w:marRight w:val="0"/>
              <w:marTop w:val="0"/>
              <w:marBottom w:val="0"/>
              <w:divBdr>
                <w:top w:val="none" w:sz="0" w:space="0" w:color="auto"/>
                <w:left w:val="none" w:sz="0" w:space="0" w:color="auto"/>
                <w:bottom w:val="none" w:sz="0" w:space="0" w:color="auto"/>
                <w:right w:val="none" w:sz="0" w:space="0" w:color="auto"/>
              </w:divBdr>
            </w:div>
            <w:div w:id="573199380">
              <w:marLeft w:val="0"/>
              <w:marRight w:val="0"/>
              <w:marTop w:val="0"/>
              <w:marBottom w:val="0"/>
              <w:divBdr>
                <w:top w:val="none" w:sz="0" w:space="0" w:color="auto"/>
                <w:left w:val="none" w:sz="0" w:space="0" w:color="auto"/>
                <w:bottom w:val="none" w:sz="0" w:space="0" w:color="auto"/>
                <w:right w:val="none" w:sz="0" w:space="0" w:color="auto"/>
              </w:divBdr>
            </w:div>
            <w:div w:id="1132164991">
              <w:marLeft w:val="0"/>
              <w:marRight w:val="0"/>
              <w:marTop w:val="0"/>
              <w:marBottom w:val="0"/>
              <w:divBdr>
                <w:top w:val="none" w:sz="0" w:space="0" w:color="auto"/>
                <w:left w:val="none" w:sz="0" w:space="0" w:color="auto"/>
                <w:bottom w:val="none" w:sz="0" w:space="0" w:color="auto"/>
                <w:right w:val="none" w:sz="0" w:space="0" w:color="auto"/>
              </w:divBdr>
            </w:div>
            <w:div w:id="1176111827">
              <w:marLeft w:val="0"/>
              <w:marRight w:val="0"/>
              <w:marTop w:val="0"/>
              <w:marBottom w:val="0"/>
              <w:divBdr>
                <w:top w:val="none" w:sz="0" w:space="0" w:color="auto"/>
                <w:left w:val="none" w:sz="0" w:space="0" w:color="auto"/>
                <w:bottom w:val="none" w:sz="0" w:space="0" w:color="auto"/>
                <w:right w:val="none" w:sz="0" w:space="0" w:color="auto"/>
              </w:divBdr>
            </w:div>
            <w:div w:id="1200701789">
              <w:marLeft w:val="0"/>
              <w:marRight w:val="0"/>
              <w:marTop w:val="0"/>
              <w:marBottom w:val="0"/>
              <w:divBdr>
                <w:top w:val="none" w:sz="0" w:space="0" w:color="auto"/>
                <w:left w:val="none" w:sz="0" w:space="0" w:color="auto"/>
                <w:bottom w:val="none" w:sz="0" w:space="0" w:color="auto"/>
                <w:right w:val="none" w:sz="0" w:space="0" w:color="auto"/>
              </w:divBdr>
            </w:div>
            <w:div w:id="1757171627">
              <w:marLeft w:val="0"/>
              <w:marRight w:val="0"/>
              <w:marTop w:val="0"/>
              <w:marBottom w:val="0"/>
              <w:divBdr>
                <w:top w:val="none" w:sz="0" w:space="0" w:color="auto"/>
                <w:left w:val="none" w:sz="0" w:space="0" w:color="auto"/>
                <w:bottom w:val="none" w:sz="0" w:space="0" w:color="auto"/>
                <w:right w:val="none" w:sz="0" w:space="0" w:color="auto"/>
              </w:divBdr>
            </w:div>
            <w:div w:id="1785349479">
              <w:marLeft w:val="0"/>
              <w:marRight w:val="0"/>
              <w:marTop w:val="0"/>
              <w:marBottom w:val="0"/>
              <w:divBdr>
                <w:top w:val="none" w:sz="0" w:space="0" w:color="auto"/>
                <w:left w:val="none" w:sz="0" w:space="0" w:color="auto"/>
                <w:bottom w:val="none" w:sz="0" w:space="0" w:color="auto"/>
                <w:right w:val="none" w:sz="0" w:space="0" w:color="auto"/>
              </w:divBdr>
            </w:div>
            <w:div w:id="1985042194">
              <w:marLeft w:val="0"/>
              <w:marRight w:val="0"/>
              <w:marTop w:val="0"/>
              <w:marBottom w:val="0"/>
              <w:divBdr>
                <w:top w:val="none" w:sz="0" w:space="0" w:color="auto"/>
                <w:left w:val="none" w:sz="0" w:space="0" w:color="auto"/>
                <w:bottom w:val="none" w:sz="0" w:space="0" w:color="auto"/>
                <w:right w:val="none" w:sz="0" w:space="0" w:color="auto"/>
              </w:divBdr>
            </w:div>
            <w:div w:id="20781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0532">
      <w:bodyDiv w:val="1"/>
      <w:marLeft w:val="0"/>
      <w:marRight w:val="0"/>
      <w:marTop w:val="0"/>
      <w:marBottom w:val="0"/>
      <w:divBdr>
        <w:top w:val="none" w:sz="0" w:space="0" w:color="auto"/>
        <w:left w:val="none" w:sz="0" w:space="0" w:color="auto"/>
        <w:bottom w:val="none" w:sz="0" w:space="0" w:color="auto"/>
        <w:right w:val="none" w:sz="0" w:space="0" w:color="auto"/>
      </w:divBdr>
      <w:divsChild>
        <w:div w:id="2118059723">
          <w:marLeft w:val="0"/>
          <w:marRight w:val="0"/>
          <w:marTop w:val="0"/>
          <w:marBottom w:val="0"/>
          <w:divBdr>
            <w:top w:val="none" w:sz="0" w:space="0" w:color="auto"/>
            <w:left w:val="none" w:sz="0" w:space="0" w:color="auto"/>
            <w:bottom w:val="none" w:sz="0" w:space="0" w:color="auto"/>
            <w:right w:val="none" w:sz="0" w:space="0" w:color="auto"/>
          </w:divBdr>
          <w:divsChild>
            <w:div w:id="100227439">
              <w:marLeft w:val="0"/>
              <w:marRight w:val="0"/>
              <w:marTop w:val="0"/>
              <w:marBottom w:val="0"/>
              <w:divBdr>
                <w:top w:val="none" w:sz="0" w:space="0" w:color="auto"/>
                <w:left w:val="none" w:sz="0" w:space="0" w:color="auto"/>
                <w:bottom w:val="none" w:sz="0" w:space="0" w:color="auto"/>
                <w:right w:val="none" w:sz="0" w:space="0" w:color="auto"/>
              </w:divBdr>
            </w:div>
            <w:div w:id="195240266">
              <w:marLeft w:val="0"/>
              <w:marRight w:val="0"/>
              <w:marTop w:val="0"/>
              <w:marBottom w:val="0"/>
              <w:divBdr>
                <w:top w:val="none" w:sz="0" w:space="0" w:color="auto"/>
                <w:left w:val="none" w:sz="0" w:space="0" w:color="auto"/>
                <w:bottom w:val="none" w:sz="0" w:space="0" w:color="auto"/>
                <w:right w:val="none" w:sz="0" w:space="0" w:color="auto"/>
              </w:divBdr>
            </w:div>
            <w:div w:id="231428642">
              <w:marLeft w:val="0"/>
              <w:marRight w:val="0"/>
              <w:marTop w:val="0"/>
              <w:marBottom w:val="0"/>
              <w:divBdr>
                <w:top w:val="none" w:sz="0" w:space="0" w:color="auto"/>
                <w:left w:val="none" w:sz="0" w:space="0" w:color="auto"/>
                <w:bottom w:val="none" w:sz="0" w:space="0" w:color="auto"/>
                <w:right w:val="none" w:sz="0" w:space="0" w:color="auto"/>
              </w:divBdr>
            </w:div>
            <w:div w:id="232205572">
              <w:marLeft w:val="0"/>
              <w:marRight w:val="0"/>
              <w:marTop w:val="0"/>
              <w:marBottom w:val="0"/>
              <w:divBdr>
                <w:top w:val="none" w:sz="0" w:space="0" w:color="auto"/>
                <w:left w:val="none" w:sz="0" w:space="0" w:color="auto"/>
                <w:bottom w:val="none" w:sz="0" w:space="0" w:color="auto"/>
                <w:right w:val="none" w:sz="0" w:space="0" w:color="auto"/>
              </w:divBdr>
            </w:div>
            <w:div w:id="307396412">
              <w:marLeft w:val="0"/>
              <w:marRight w:val="0"/>
              <w:marTop w:val="0"/>
              <w:marBottom w:val="0"/>
              <w:divBdr>
                <w:top w:val="none" w:sz="0" w:space="0" w:color="auto"/>
                <w:left w:val="none" w:sz="0" w:space="0" w:color="auto"/>
                <w:bottom w:val="none" w:sz="0" w:space="0" w:color="auto"/>
                <w:right w:val="none" w:sz="0" w:space="0" w:color="auto"/>
              </w:divBdr>
            </w:div>
            <w:div w:id="327900630">
              <w:marLeft w:val="0"/>
              <w:marRight w:val="0"/>
              <w:marTop w:val="0"/>
              <w:marBottom w:val="0"/>
              <w:divBdr>
                <w:top w:val="none" w:sz="0" w:space="0" w:color="auto"/>
                <w:left w:val="none" w:sz="0" w:space="0" w:color="auto"/>
                <w:bottom w:val="none" w:sz="0" w:space="0" w:color="auto"/>
                <w:right w:val="none" w:sz="0" w:space="0" w:color="auto"/>
              </w:divBdr>
            </w:div>
            <w:div w:id="350448372">
              <w:marLeft w:val="0"/>
              <w:marRight w:val="0"/>
              <w:marTop w:val="0"/>
              <w:marBottom w:val="0"/>
              <w:divBdr>
                <w:top w:val="none" w:sz="0" w:space="0" w:color="auto"/>
                <w:left w:val="none" w:sz="0" w:space="0" w:color="auto"/>
                <w:bottom w:val="none" w:sz="0" w:space="0" w:color="auto"/>
                <w:right w:val="none" w:sz="0" w:space="0" w:color="auto"/>
              </w:divBdr>
            </w:div>
            <w:div w:id="442698586">
              <w:marLeft w:val="0"/>
              <w:marRight w:val="0"/>
              <w:marTop w:val="0"/>
              <w:marBottom w:val="0"/>
              <w:divBdr>
                <w:top w:val="none" w:sz="0" w:space="0" w:color="auto"/>
                <w:left w:val="none" w:sz="0" w:space="0" w:color="auto"/>
                <w:bottom w:val="none" w:sz="0" w:space="0" w:color="auto"/>
                <w:right w:val="none" w:sz="0" w:space="0" w:color="auto"/>
              </w:divBdr>
            </w:div>
            <w:div w:id="478494311">
              <w:marLeft w:val="0"/>
              <w:marRight w:val="0"/>
              <w:marTop w:val="0"/>
              <w:marBottom w:val="0"/>
              <w:divBdr>
                <w:top w:val="none" w:sz="0" w:space="0" w:color="auto"/>
                <w:left w:val="none" w:sz="0" w:space="0" w:color="auto"/>
                <w:bottom w:val="none" w:sz="0" w:space="0" w:color="auto"/>
                <w:right w:val="none" w:sz="0" w:space="0" w:color="auto"/>
              </w:divBdr>
            </w:div>
            <w:div w:id="832185088">
              <w:marLeft w:val="0"/>
              <w:marRight w:val="0"/>
              <w:marTop w:val="0"/>
              <w:marBottom w:val="0"/>
              <w:divBdr>
                <w:top w:val="none" w:sz="0" w:space="0" w:color="auto"/>
                <w:left w:val="none" w:sz="0" w:space="0" w:color="auto"/>
                <w:bottom w:val="none" w:sz="0" w:space="0" w:color="auto"/>
                <w:right w:val="none" w:sz="0" w:space="0" w:color="auto"/>
              </w:divBdr>
            </w:div>
            <w:div w:id="993491308">
              <w:marLeft w:val="0"/>
              <w:marRight w:val="0"/>
              <w:marTop w:val="0"/>
              <w:marBottom w:val="0"/>
              <w:divBdr>
                <w:top w:val="none" w:sz="0" w:space="0" w:color="auto"/>
                <w:left w:val="none" w:sz="0" w:space="0" w:color="auto"/>
                <w:bottom w:val="none" w:sz="0" w:space="0" w:color="auto"/>
                <w:right w:val="none" w:sz="0" w:space="0" w:color="auto"/>
              </w:divBdr>
            </w:div>
            <w:div w:id="1006320033">
              <w:marLeft w:val="0"/>
              <w:marRight w:val="0"/>
              <w:marTop w:val="0"/>
              <w:marBottom w:val="0"/>
              <w:divBdr>
                <w:top w:val="none" w:sz="0" w:space="0" w:color="auto"/>
                <w:left w:val="none" w:sz="0" w:space="0" w:color="auto"/>
                <w:bottom w:val="none" w:sz="0" w:space="0" w:color="auto"/>
                <w:right w:val="none" w:sz="0" w:space="0" w:color="auto"/>
              </w:divBdr>
            </w:div>
            <w:div w:id="1065450958">
              <w:marLeft w:val="0"/>
              <w:marRight w:val="0"/>
              <w:marTop w:val="0"/>
              <w:marBottom w:val="0"/>
              <w:divBdr>
                <w:top w:val="none" w:sz="0" w:space="0" w:color="auto"/>
                <w:left w:val="none" w:sz="0" w:space="0" w:color="auto"/>
                <w:bottom w:val="none" w:sz="0" w:space="0" w:color="auto"/>
                <w:right w:val="none" w:sz="0" w:space="0" w:color="auto"/>
              </w:divBdr>
            </w:div>
            <w:div w:id="1464731029">
              <w:marLeft w:val="0"/>
              <w:marRight w:val="0"/>
              <w:marTop w:val="0"/>
              <w:marBottom w:val="0"/>
              <w:divBdr>
                <w:top w:val="none" w:sz="0" w:space="0" w:color="auto"/>
                <w:left w:val="none" w:sz="0" w:space="0" w:color="auto"/>
                <w:bottom w:val="none" w:sz="0" w:space="0" w:color="auto"/>
                <w:right w:val="none" w:sz="0" w:space="0" w:color="auto"/>
              </w:divBdr>
            </w:div>
            <w:div w:id="1534922647">
              <w:marLeft w:val="0"/>
              <w:marRight w:val="0"/>
              <w:marTop w:val="0"/>
              <w:marBottom w:val="0"/>
              <w:divBdr>
                <w:top w:val="none" w:sz="0" w:space="0" w:color="auto"/>
                <w:left w:val="none" w:sz="0" w:space="0" w:color="auto"/>
                <w:bottom w:val="none" w:sz="0" w:space="0" w:color="auto"/>
                <w:right w:val="none" w:sz="0" w:space="0" w:color="auto"/>
              </w:divBdr>
            </w:div>
            <w:div w:id="1666083421">
              <w:marLeft w:val="0"/>
              <w:marRight w:val="0"/>
              <w:marTop w:val="0"/>
              <w:marBottom w:val="0"/>
              <w:divBdr>
                <w:top w:val="none" w:sz="0" w:space="0" w:color="auto"/>
                <w:left w:val="none" w:sz="0" w:space="0" w:color="auto"/>
                <w:bottom w:val="none" w:sz="0" w:space="0" w:color="auto"/>
                <w:right w:val="none" w:sz="0" w:space="0" w:color="auto"/>
              </w:divBdr>
            </w:div>
            <w:div w:id="1951933092">
              <w:marLeft w:val="0"/>
              <w:marRight w:val="0"/>
              <w:marTop w:val="0"/>
              <w:marBottom w:val="0"/>
              <w:divBdr>
                <w:top w:val="none" w:sz="0" w:space="0" w:color="auto"/>
                <w:left w:val="none" w:sz="0" w:space="0" w:color="auto"/>
                <w:bottom w:val="none" w:sz="0" w:space="0" w:color="auto"/>
                <w:right w:val="none" w:sz="0" w:space="0" w:color="auto"/>
              </w:divBdr>
            </w:div>
            <w:div w:id="1953511103">
              <w:marLeft w:val="0"/>
              <w:marRight w:val="0"/>
              <w:marTop w:val="0"/>
              <w:marBottom w:val="0"/>
              <w:divBdr>
                <w:top w:val="none" w:sz="0" w:space="0" w:color="auto"/>
                <w:left w:val="none" w:sz="0" w:space="0" w:color="auto"/>
                <w:bottom w:val="none" w:sz="0" w:space="0" w:color="auto"/>
                <w:right w:val="none" w:sz="0" w:space="0" w:color="auto"/>
              </w:divBdr>
            </w:div>
            <w:div w:id="20792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7976">
      <w:bodyDiv w:val="1"/>
      <w:marLeft w:val="0"/>
      <w:marRight w:val="0"/>
      <w:marTop w:val="0"/>
      <w:marBottom w:val="0"/>
      <w:divBdr>
        <w:top w:val="none" w:sz="0" w:space="0" w:color="auto"/>
        <w:left w:val="none" w:sz="0" w:space="0" w:color="auto"/>
        <w:bottom w:val="none" w:sz="0" w:space="0" w:color="auto"/>
        <w:right w:val="none" w:sz="0" w:space="0" w:color="auto"/>
      </w:divBdr>
    </w:div>
    <w:div w:id="505360322">
      <w:bodyDiv w:val="1"/>
      <w:marLeft w:val="0"/>
      <w:marRight w:val="0"/>
      <w:marTop w:val="0"/>
      <w:marBottom w:val="0"/>
      <w:divBdr>
        <w:top w:val="none" w:sz="0" w:space="0" w:color="auto"/>
        <w:left w:val="none" w:sz="0" w:space="0" w:color="auto"/>
        <w:bottom w:val="none" w:sz="0" w:space="0" w:color="auto"/>
        <w:right w:val="none" w:sz="0" w:space="0" w:color="auto"/>
      </w:divBdr>
      <w:divsChild>
        <w:div w:id="274755736">
          <w:marLeft w:val="0"/>
          <w:marRight w:val="0"/>
          <w:marTop w:val="0"/>
          <w:marBottom w:val="0"/>
          <w:divBdr>
            <w:top w:val="none" w:sz="0" w:space="0" w:color="auto"/>
            <w:left w:val="none" w:sz="0" w:space="0" w:color="auto"/>
            <w:bottom w:val="none" w:sz="0" w:space="0" w:color="auto"/>
            <w:right w:val="none" w:sz="0" w:space="0" w:color="auto"/>
          </w:divBdr>
        </w:div>
      </w:divsChild>
    </w:div>
    <w:div w:id="584457084">
      <w:bodyDiv w:val="1"/>
      <w:marLeft w:val="0"/>
      <w:marRight w:val="0"/>
      <w:marTop w:val="0"/>
      <w:marBottom w:val="0"/>
      <w:divBdr>
        <w:top w:val="none" w:sz="0" w:space="0" w:color="auto"/>
        <w:left w:val="none" w:sz="0" w:space="0" w:color="auto"/>
        <w:bottom w:val="none" w:sz="0" w:space="0" w:color="auto"/>
        <w:right w:val="none" w:sz="0" w:space="0" w:color="auto"/>
      </w:divBdr>
    </w:div>
    <w:div w:id="588655430">
      <w:bodyDiv w:val="1"/>
      <w:marLeft w:val="0"/>
      <w:marRight w:val="0"/>
      <w:marTop w:val="0"/>
      <w:marBottom w:val="0"/>
      <w:divBdr>
        <w:top w:val="none" w:sz="0" w:space="0" w:color="auto"/>
        <w:left w:val="none" w:sz="0" w:space="0" w:color="auto"/>
        <w:bottom w:val="none" w:sz="0" w:space="0" w:color="auto"/>
        <w:right w:val="none" w:sz="0" w:space="0" w:color="auto"/>
      </w:divBdr>
    </w:div>
    <w:div w:id="610288332">
      <w:bodyDiv w:val="1"/>
      <w:marLeft w:val="0"/>
      <w:marRight w:val="0"/>
      <w:marTop w:val="0"/>
      <w:marBottom w:val="0"/>
      <w:divBdr>
        <w:top w:val="none" w:sz="0" w:space="0" w:color="auto"/>
        <w:left w:val="none" w:sz="0" w:space="0" w:color="auto"/>
        <w:bottom w:val="none" w:sz="0" w:space="0" w:color="auto"/>
        <w:right w:val="none" w:sz="0" w:space="0" w:color="auto"/>
      </w:divBdr>
    </w:div>
    <w:div w:id="901864070">
      <w:bodyDiv w:val="1"/>
      <w:marLeft w:val="0"/>
      <w:marRight w:val="0"/>
      <w:marTop w:val="0"/>
      <w:marBottom w:val="0"/>
      <w:divBdr>
        <w:top w:val="none" w:sz="0" w:space="0" w:color="auto"/>
        <w:left w:val="none" w:sz="0" w:space="0" w:color="auto"/>
        <w:bottom w:val="none" w:sz="0" w:space="0" w:color="auto"/>
        <w:right w:val="none" w:sz="0" w:space="0" w:color="auto"/>
      </w:divBdr>
    </w:div>
    <w:div w:id="917713594">
      <w:bodyDiv w:val="1"/>
      <w:marLeft w:val="0"/>
      <w:marRight w:val="0"/>
      <w:marTop w:val="0"/>
      <w:marBottom w:val="0"/>
      <w:divBdr>
        <w:top w:val="none" w:sz="0" w:space="0" w:color="auto"/>
        <w:left w:val="none" w:sz="0" w:space="0" w:color="auto"/>
        <w:bottom w:val="none" w:sz="0" w:space="0" w:color="auto"/>
        <w:right w:val="none" w:sz="0" w:space="0" w:color="auto"/>
      </w:divBdr>
      <w:divsChild>
        <w:div w:id="1684739862">
          <w:marLeft w:val="0"/>
          <w:marRight w:val="0"/>
          <w:marTop w:val="0"/>
          <w:marBottom w:val="0"/>
          <w:divBdr>
            <w:top w:val="none" w:sz="0" w:space="0" w:color="auto"/>
            <w:left w:val="none" w:sz="0" w:space="0" w:color="auto"/>
            <w:bottom w:val="none" w:sz="0" w:space="0" w:color="auto"/>
            <w:right w:val="none" w:sz="0" w:space="0" w:color="auto"/>
          </w:divBdr>
          <w:divsChild>
            <w:div w:id="104810153">
              <w:marLeft w:val="0"/>
              <w:marRight w:val="0"/>
              <w:marTop w:val="0"/>
              <w:marBottom w:val="0"/>
              <w:divBdr>
                <w:top w:val="none" w:sz="0" w:space="0" w:color="auto"/>
                <w:left w:val="none" w:sz="0" w:space="0" w:color="auto"/>
                <w:bottom w:val="none" w:sz="0" w:space="0" w:color="auto"/>
                <w:right w:val="none" w:sz="0" w:space="0" w:color="auto"/>
              </w:divBdr>
            </w:div>
            <w:div w:id="455149015">
              <w:marLeft w:val="0"/>
              <w:marRight w:val="0"/>
              <w:marTop w:val="0"/>
              <w:marBottom w:val="0"/>
              <w:divBdr>
                <w:top w:val="none" w:sz="0" w:space="0" w:color="auto"/>
                <w:left w:val="none" w:sz="0" w:space="0" w:color="auto"/>
                <w:bottom w:val="none" w:sz="0" w:space="0" w:color="auto"/>
                <w:right w:val="none" w:sz="0" w:space="0" w:color="auto"/>
              </w:divBdr>
            </w:div>
            <w:div w:id="516508973">
              <w:marLeft w:val="0"/>
              <w:marRight w:val="0"/>
              <w:marTop w:val="0"/>
              <w:marBottom w:val="0"/>
              <w:divBdr>
                <w:top w:val="none" w:sz="0" w:space="0" w:color="auto"/>
                <w:left w:val="none" w:sz="0" w:space="0" w:color="auto"/>
                <w:bottom w:val="none" w:sz="0" w:space="0" w:color="auto"/>
                <w:right w:val="none" w:sz="0" w:space="0" w:color="auto"/>
              </w:divBdr>
            </w:div>
            <w:div w:id="586497027">
              <w:marLeft w:val="0"/>
              <w:marRight w:val="0"/>
              <w:marTop w:val="0"/>
              <w:marBottom w:val="0"/>
              <w:divBdr>
                <w:top w:val="none" w:sz="0" w:space="0" w:color="auto"/>
                <w:left w:val="none" w:sz="0" w:space="0" w:color="auto"/>
                <w:bottom w:val="none" w:sz="0" w:space="0" w:color="auto"/>
                <w:right w:val="none" w:sz="0" w:space="0" w:color="auto"/>
              </w:divBdr>
            </w:div>
            <w:div w:id="587036165">
              <w:marLeft w:val="0"/>
              <w:marRight w:val="0"/>
              <w:marTop w:val="0"/>
              <w:marBottom w:val="0"/>
              <w:divBdr>
                <w:top w:val="none" w:sz="0" w:space="0" w:color="auto"/>
                <w:left w:val="none" w:sz="0" w:space="0" w:color="auto"/>
                <w:bottom w:val="none" w:sz="0" w:space="0" w:color="auto"/>
                <w:right w:val="none" w:sz="0" w:space="0" w:color="auto"/>
              </w:divBdr>
            </w:div>
            <w:div w:id="594557375">
              <w:marLeft w:val="0"/>
              <w:marRight w:val="0"/>
              <w:marTop w:val="0"/>
              <w:marBottom w:val="0"/>
              <w:divBdr>
                <w:top w:val="none" w:sz="0" w:space="0" w:color="auto"/>
                <w:left w:val="none" w:sz="0" w:space="0" w:color="auto"/>
                <w:bottom w:val="none" w:sz="0" w:space="0" w:color="auto"/>
                <w:right w:val="none" w:sz="0" w:space="0" w:color="auto"/>
              </w:divBdr>
            </w:div>
            <w:div w:id="607084318">
              <w:marLeft w:val="0"/>
              <w:marRight w:val="0"/>
              <w:marTop w:val="0"/>
              <w:marBottom w:val="0"/>
              <w:divBdr>
                <w:top w:val="none" w:sz="0" w:space="0" w:color="auto"/>
                <w:left w:val="none" w:sz="0" w:space="0" w:color="auto"/>
                <w:bottom w:val="none" w:sz="0" w:space="0" w:color="auto"/>
                <w:right w:val="none" w:sz="0" w:space="0" w:color="auto"/>
              </w:divBdr>
            </w:div>
            <w:div w:id="862061473">
              <w:marLeft w:val="0"/>
              <w:marRight w:val="0"/>
              <w:marTop w:val="0"/>
              <w:marBottom w:val="0"/>
              <w:divBdr>
                <w:top w:val="none" w:sz="0" w:space="0" w:color="auto"/>
                <w:left w:val="none" w:sz="0" w:space="0" w:color="auto"/>
                <w:bottom w:val="none" w:sz="0" w:space="0" w:color="auto"/>
                <w:right w:val="none" w:sz="0" w:space="0" w:color="auto"/>
              </w:divBdr>
            </w:div>
            <w:div w:id="897934844">
              <w:marLeft w:val="0"/>
              <w:marRight w:val="0"/>
              <w:marTop w:val="0"/>
              <w:marBottom w:val="0"/>
              <w:divBdr>
                <w:top w:val="none" w:sz="0" w:space="0" w:color="auto"/>
                <w:left w:val="none" w:sz="0" w:space="0" w:color="auto"/>
                <w:bottom w:val="none" w:sz="0" w:space="0" w:color="auto"/>
                <w:right w:val="none" w:sz="0" w:space="0" w:color="auto"/>
              </w:divBdr>
            </w:div>
            <w:div w:id="1144158416">
              <w:marLeft w:val="0"/>
              <w:marRight w:val="0"/>
              <w:marTop w:val="0"/>
              <w:marBottom w:val="0"/>
              <w:divBdr>
                <w:top w:val="none" w:sz="0" w:space="0" w:color="auto"/>
                <w:left w:val="none" w:sz="0" w:space="0" w:color="auto"/>
                <w:bottom w:val="none" w:sz="0" w:space="0" w:color="auto"/>
                <w:right w:val="none" w:sz="0" w:space="0" w:color="auto"/>
              </w:divBdr>
            </w:div>
            <w:div w:id="1206913036">
              <w:marLeft w:val="0"/>
              <w:marRight w:val="0"/>
              <w:marTop w:val="0"/>
              <w:marBottom w:val="0"/>
              <w:divBdr>
                <w:top w:val="none" w:sz="0" w:space="0" w:color="auto"/>
                <w:left w:val="none" w:sz="0" w:space="0" w:color="auto"/>
                <w:bottom w:val="none" w:sz="0" w:space="0" w:color="auto"/>
                <w:right w:val="none" w:sz="0" w:space="0" w:color="auto"/>
              </w:divBdr>
            </w:div>
            <w:div w:id="1290666991">
              <w:marLeft w:val="0"/>
              <w:marRight w:val="0"/>
              <w:marTop w:val="0"/>
              <w:marBottom w:val="0"/>
              <w:divBdr>
                <w:top w:val="none" w:sz="0" w:space="0" w:color="auto"/>
                <w:left w:val="none" w:sz="0" w:space="0" w:color="auto"/>
                <w:bottom w:val="none" w:sz="0" w:space="0" w:color="auto"/>
                <w:right w:val="none" w:sz="0" w:space="0" w:color="auto"/>
              </w:divBdr>
            </w:div>
            <w:div w:id="1367559210">
              <w:marLeft w:val="0"/>
              <w:marRight w:val="0"/>
              <w:marTop w:val="0"/>
              <w:marBottom w:val="0"/>
              <w:divBdr>
                <w:top w:val="none" w:sz="0" w:space="0" w:color="auto"/>
                <w:left w:val="none" w:sz="0" w:space="0" w:color="auto"/>
                <w:bottom w:val="none" w:sz="0" w:space="0" w:color="auto"/>
                <w:right w:val="none" w:sz="0" w:space="0" w:color="auto"/>
              </w:divBdr>
            </w:div>
            <w:div w:id="1458452152">
              <w:marLeft w:val="0"/>
              <w:marRight w:val="0"/>
              <w:marTop w:val="0"/>
              <w:marBottom w:val="0"/>
              <w:divBdr>
                <w:top w:val="none" w:sz="0" w:space="0" w:color="auto"/>
                <w:left w:val="none" w:sz="0" w:space="0" w:color="auto"/>
                <w:bottom w:val="none" w:sz="0" w:space="0" w:color="auto"/>
                <w:right w:val="none" w:sz="0" w:space="0" w:color="auto"/>
              </w:divBdr>
            </w:div>
            <w:div w:id="1678383587">
              <w:marLeft w:val="0"/>
              <w:marRight w:val="0"/>
              <w:marTop w:val="0"/>
              <w:marBottom w:val="0"/>
              <w:divBdr>
                <w:top w:val="none" w:sz="0" w:space="0" w:color="auto"/>
                <w:left w:val="none" w:sz="0" w:space="0" w:color="auto"/>
                <w:bottom w:val="none" w:sz="0" w:space="0" w:color="auto"/>
                <w:right w:val="none" w:sz="0" w:space="0" w:color="auto"/>
              </w:divBdr>
            </w:div>
            <w:div w:id="1719666989">
              <w:marLeft w:val="0"/>
              <w:marRight w:val="0"/>
              <w:marTop w:val="0"/>
              <w:marBottom w:val="0"/>
              <w:divBdr>
                <w:top w:val="none" w:sz="0" w:space="0" w:color="auto"/>
                <w:left w:val="none" w:sz="0" w:space="0" w:color="auto"/>
                <w:bottom w:val="none" w:sz="0" w:space="0" w:color="auto"/>
                <w:right w:val="none" w:sz="0" w:space="0" w:color="auto"/>
              </w:divBdr>
            </w:div>
            <w:div w:id="1797216289">
              <w:marLeft w:val="0"/>
              <w:marRight w:val="0"/>
              <w:marTop w:val="0"/>
              <w:marBottom w:val="0"/>
              <w:divBdr>
                <w:top w:val="none" w:sz="0" w:space="0" w:color="auto"/>
                <w:left w:val="none" w:sz="0" w:space="0" w:color="auto"/>
                <w:bottom w:val="none" w:sz="0" w:space="0" w:color="auto"/>
                <w:right w:val="none" w:sz="0" w:space="0" w:color="auto"/>
              </w:divBdr>
            </w:div>
            <w:div w:id="1885361028">
              <w:marLeft w:val="0"/>
              <w:marRight w:val="0"/>
              <w:marTop w:val="0"/>
              <w:marBottom w:val="0"/>
              <w:divBdr>
                <w:top w:val="none" w:sz="0" w:space="0" w:color="auto"/>
                <w:left w:val="none" w:sz="0" w:space="0" w:color="auto"/>
                <w:bottom w:val="none" w:sz="0" w:space="0" w:color="auto"/>
                <w:right w:val="none" w:sz="0" w:space="0" w:color="auto"/>
              </w:divBdr>
            </w:div>
            <w:div w:id="20229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431">
      <w:bodyDiv w:val="1"/>
      <w:marLeft w:val="0"/>
      <w:marRight w:val="0"/>
      <w:marTop w:val="0"/>
      <w:marBottom w:val="0"/>
      <w:divBdr>
        <w:top w:val="none" w:sz="0" w:space="0" w:color="auto"/>
        <w:left w:val="none" w:sz="0" w:space="0" w:color="auto"/>
        <w:bottom w:val="none" w:sz="0" w:space="0" w:color="auto"/>
        <w:right w:val="none" w:sz="0" w:space="0" w:color="auto"/>
      </w:divBdr>
      <w:divsChild>
        <w:div w:id="170150315">
          <w:marLeft w:val="0"/>
          <w:marRight w:val="0"/>
          <w:marTop w:val="0"/>
          <w:marBottom w:val="0"/>
          <w:divBdr>
            <w:top w:val="none" w:sz="0" w:space="0" w:color="auto"/>
            <w:left w:val="none" w:sz="0" w:space="0" w:color="auto"/>
            <w:bottom w:val="none" w:sz="0" w:space="0" w:color="auto"/>
            <w:right w:val="none" w:sz="0" w:space="0" w:color="auto"/>
          </w:divBdr>
        </w:div>
      </w:divsChild>
    </w:div>
    <w:div w:id="1073503497">
      <w:bodyDiv w:val="1"/>
      <w:marLeft w:val="0"/>
      <w:marRight w:val="0"/>
      <w:marTop w:val="0"/>
      <w:marBottom w:val="0"/>
      <w:divBdr>
        <w:top w:val="none" w:sz="0" w:space="0" w:color="auto"/>
        <w:left w:val="none" w:sz="0" w:space="0" w:color="auto"/>
        <w:bottom w:val="none" w:sz="0" w:space="0" w:color="auto"/>
        <w:right w:val="none" w:sz="0" w:space="0" w:color="auto"/>
      </w:divBdr>
      <w:divsChild>
        <w:div w:id="1526794476">
          <w:marLeft w:val="0"/>
          <w:marRight w:val="0"/>
          <w:marTop w:val="0"/>
          <w:marBottom w:val="0"/>
          <w:divBdr>
            <w:top w:val="none" w:sz="0" w:space="0" w:color="auto"/>
            <w:left w:val="none" w:sz="0" w:space="0" w:color="auto"/>
            <w:bottom w:val="none" w:sz="0" w:space="0" w:color="auto"/>
            <w:right w:val="none" w:sz="0" w:space="0" w:color="auto"/>
          </w:divBdr>
        </w:div>
      </w:divsChild>
    </w:div>
    <w:div w:id="1224292424">
      <w:bodyDiv w:val="1"/>
      <w:marLeft w:val="0"/>
      <w:marRight w:val="0"/>
      <w:marTop w:val="0"/>
      <w:marBottom w:val="0"/>
      <w:divBdr>
        <w:top w:val="none" w:sz="0" w:space="0" w:color="auto"/>
        <w:left w:val="none" w:sz="0" w:space="0" w:color="auto"/>
        <w:bottom w:val="none" w:sz="0" w:space="0" w:color="auto"/>
        <w:right w:val="none" w:sz="0" w:space="0" w:color="auto"/>
      </w:divBdr>
    </w:div>
    <w:div w:id="1452743160">
      <w:bodyDiv w:val="1"/>
      <w:marLeft w:val="0"/>
      <w:marRight w:val="0"/>
      <w:marTop w:val="0"/>
      <w:marBottom w:val="0"/>
      <w:divBdr>
        <w:top w:val="none" w:sz="0" w:space="0" w:color="auto"/>
        <w:left w:val="none" w:sz="0" w:space="0" w:color="auto"/>
        <w:bottom w:val="none" w:sz="0" w:space="0" w:color="auto"/>
        <w:right w:val="none" w:sz="0" w:space="0" w:color="auto"/>
      </w:divBdr>
      <w:divsChild>
        <w:div w:id="364909979">
          <w:marLeft w:val="0"/>
          <w:marRight w:val="0"/>
          <w:marTop w:val="0"/>
          <w:marBottom w:val="0"/>
          <w:divBdr>
            <w:top w:val="none" w:sz="0" w:space="0" w:color="auto"/>
            <w:left w:val="none" w:sz="0" w:space="0" w:color="auto"/>
            <w:bottom w:val="none" w:sz="0" w:space="0" w:color="auto"/>
            <w:right w:val="none" w:sz="0" w:space="0" w:color="auto"/>
          </w:divBdr>
        </w:div>
      </w:divsChild>
    </w:div>
    <w:div w:id="1474298961">
      <w:bodyDiv w:val="1"/>
      <w:marLeft w:val="0"/>
      <w:marRight w:val="0"/>
      <w:marTop w:val="0"/>
      <w:marBottom w:val="0"/>
      <w:divBdr>
        <w:top w:val="none" w:sz="0" w:space="0" w:color="auto"/>
        <w:left w:val="none" w:sz="0" w:space="0" w:color="auto"/>
        <w:bottom w:val="none" w:sz="0" w:space="0" w:color="auto"/>
        <w:right w:val="none" w:sz="0" w:space="0" w:color="auto"/>
      </w:divBdr>
    </w:div>
    <w:div w:id="1583562412">
      <w:bodyDiv w:val="1"/>
      <w:marLeft w:val="0"/>
      <w:marRight w:val="0"/>
      <w:marTop w:val="0"/>
      <w:marBottom w:val="0"/>
      <w:divBdr>
        <w:top w:val="none" w:sz="0" w:space="0" w:color="auto"/>
        <w:left w:val="none" w:sz="0" w:space="0" w:color="auto"/>
        <w:bottom w:val="none" w:sz="0" w:space="0" w:color="auto"/>
        <w:right w:val="none" w:sz="0" w:space="0" w:color="auto"/>
      </w:divBdr>
    </w:div>
    <w:div w:id="1771318686">
      <w:bodyDiv w:val="1"/>
      <w:marLeft w:val="0"/>
      <w:marRight w:val="0"/>
      <w:marTop w:val="0"/>
      <w:marBottom w:val="0"/>
      <w:divBdr>
        <w:top w:val="none" w:sz="0" w:space="0" w:color="auto"/>
        <w:left w:val="none" w:sz="0" w:space="0" w:color="auto"/>
        <w:bottom w:val="none" w:sz="0" w:space="0" w:color="auto"/>
        <w:right w:val="none" w:sz="0" w:space="0" w:color="auto"/>
      </w:divBdr>
    </w:div>
    <w:div w:id="1790201988">
      <w:bodyDiv w:val="1"/>
      <w:marLeft w:val="0"/>
      <w:marRight w:val="0"/>
      <w:marTop w:val="0"/>
      <w:marBottom w:val="0"/>
      <w:divBdr>
        <w:top w:val="none" w:sz="0" w:space="0" w:color="auto"/>
        <w:left w:val="none" w:sz="0" w:space="0" w:color="auto"/>
        <w:bottom w:val="none" w:sz="0" w:space="0" w:color="auto"/>
        <w:right w:val="none" w:sz="0" w:space="0" w:color="auto"/>
      </w:divBdr>
      <w:divsChild>
        <w:div w:id="1782915120">
          <w:marLeft w:val="0"/>
          <w:marRight w:val="0"/>
          <w:marTop w:val="0"/>
          <w:marBottom w:val="0"/>
          <w:divBdr>
            <w:top w:val="none" w:sz="0" w:space="0" w:color="auto"/>
            <w:left w:val="none" w:sz="0" w:space="0" w:color="auto"/>
            <w:bottom w:val="none" w:sz="0" w:space="0" w:color="auto"/>
            <w:right w:val="none" w:sz="0" w:space="0" w:color="auto"/>
          </w:divBdr>
        </w:div>
      </w:divsChild>
    </w:div>
    <w:div w:id="1884245919">
      <w:bodyDiv w:val="1"/>
      <w:marLeft w:val="0"/>
      <w:marRight w:val="0"/>
      <w:marTop w:val="0"/>
      <w:marBottom w:val="0"/>
      <w:divBdr>
        <w:top w:val="none" w:sz="0" w:space="0" w:color="auto"/>
        <w:left w:val="none" w:sz="0" w:space="0" w:color="auto"/>
        <w:bottom w:val="none" w:sz="0" w:space="0" w:color="auto"/>
        <w:right w:val="none" w:sz="0" w:space="0" w:color="auto"/>
      </w:divBdr>
    </w:div>
    <w:div w:id="1962956061">
      <w:bodyDiv w:val="1"/>
      <w:marLeft w:val="0"/>
      <w:marRight w:val="0"/>
      <w:marTop w:val="0"/>
      <w:marBottom w:val="0"/>
      <w:divBdr>
        <w:top w:val="none" w:sz="0" w:space="0" w:color="auto"/>
        <w:left w:val="none" w:sz="0" w:space="0" w:color="auto"/>
        <w:bottom w:val="none" w:sz="0" w:space="0" w:color="auto"/>
        <w:right w:val="none" w:sz="0" w:space="0" w:color="auto"/>
      </w:divBdr>
      <w:divsChild>
        <w:div w:id="577252675">
          <w:marLeft w:val="0"/>
          <w:marRight w:val="0"/>
          <w:marTop w:val="0"/>
          <w:marBottom w:val="0"/>
          <w:divBdr>
            <w:top w:val="none" w:sz="0" w:space="0" w:color="auto"/>
            <w:left w:val="none" w:sz="0" w:space="0" w:color="auto"/>
            <w:bottom w:val="none" w:sz="0" w:space="0" w:color="auto"/>
            <w:right w:val="none" w:sz="0" w:space="0" w:color="auto"/>
          </w:divBdr>
        </w:div>
      </w:divsChild>
    </w:div>
    <w:div w:id="1995330635">
      <w:bodyDiv w:val="1"/>
      <w:marLeft w:val="0"/>
      <w:marRight w:val="0"/>
      <w:marTop w:val="0"/>
      <w:marBottom w:val="0"/>
      <w:divBdr>
        <w:top w:val="none" w:sz="0" w:space="0" w:color="auto"/>
        <w:left w:val="none" w:sz="0" w:space="0" w:color="auto"/>
        <w:bottom w:val="none" w:sz="0" w:space="0" w:color="auto"/>
        <w:right w:val="none" w:sz="0" w:space="0" w:color="auto"/>
      </w:divBdr>
      <w:divsChild>
        <w:div w:id="612051524">
          <w:marLeft w:val="0"/>
          <w:marRight w:val="0"/>
          <w:marTop w:val="0"/>
          <w:marBottom w:val="0"/>
          <w:divBdr>
            <w:top w:val="none" w:sz="0" w:space="0" w:color="auto"/>
            <w:left w:val="none" w:sz="0" w:space="0" w:color="auto"/>
            <w:bottom w:val="none" w:sz="0" w:space="0" w:color="auto"/>
            <w:right w:val="none" w:sz="0" w:space="0" w:color="auto"/>
          </w:divBdr>
        </w:div>
      </w:divsChild>
    </w:div>
    <w:div w:id="2007853728">
      <w:bodyDiv w:val="1"/>
      <w:marLeft w:val="0"/>
      <w:marRight w:val="0"/>
      <w:marTop w:val="0"/>
      <w:marBottom w:val="0"/>
      <w:divBdr>
        <w:top w:val="none" w:sz="0" w:space="0" w:color="auto"/>
        <w:left w:val="none" w:sz="0" w:space="0" w:color="auto"/>
        <w:bottom w:val="none" w:sz="0" w:space="0" w:color="auto"/>
        <w:right w:val="none" w:sz="0" w:space="0" w:color="auto"/>
      </w:divBdr>
      <w:divsChild>
        <w:div w:id="1351956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OneDrive\MODELE-POPPIN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E4F49A9A4B4260AD3732655AB0819B"/>
        <w:category>
          <w:name w:val="Général"/>
          <w:gallery w:val="placeholder"/>
        </w:category>
        <w:types>
          <w:type w:val="bbPlcHdr"/>
        </w:types>
        <w:behaviors>
          <w:behavior w:val="content"/>
        </w:behaviors>
        <w:guid w:val="{858AFEB2-F3D3-442F-A67D-3402939CA188}"/>
      </w:docPartPr>
      <w:docPartBody>
        <w:p w:rsidR="00086E8E" w:rsidRDefault="00140291">
          <w:pPr>
            <w:pStyle w:val="8DE4F49A9A4B4260AD3732655AB0819B"/>
          </w:pPr>
          <w:r w:rsidRPr="0024037A">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Light">
    <w:charset w:val="00"/>
    <w:family w:val="auto"/>
    <w:pitch w:val="variable"/>
    <w:sig w:usb0="00008007" w:usb1="00000000" w:usb2="00000000" w:usb3="00000000" w:csb0="00000093" w:csb1="00000000"/>
  </w:font>
  <w:font w:name="Poppins Bold">
    <w:panose1 w:val="00000000000000000000"/>
    <w:charset w:val="00"/>
    <w:family w:val="roman"/>
    <w:notTrueType/>
    <w:pitch w:val="default"/>
  </w:font>
  <w:font w:name="Roboto Black">
    <w:charset w:val="00"/>
    <w:family w:val="auto"/>
    <w:pitch w:val="variable"/>
    <w:sig w:usb0="E0000AFF" w:usb1="5000217F" w:usb2="00000021" w:usb3="00000000" w:csb0="0000019F" w:csb1="00000000"/>
  </w:font>
  <w:font w:name="Roboto Light">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3A"/>
    <w:rsid w:val="00086E8E"/>
    <w:rsid w:val="00140291"/>
    <w:rsid w:val="00247E81"/>
    <w:rsid w:val="0070283A"/>
    <w:rsid w:val="00861F20"/>
    <w:rsid w:val="00AB6BE1"/>
    <w:rsid w:val="00CA43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6BE1"/>
    <w:rPr>
      <w:color w:val="808080"/>
    </w:rPr>
  </w:style>
  <w:style w:type="paragraph" w:customStyle="1" w:styleId="8DE4F49A9A4B4260AD3732655AB0819B">
    <w:name w:val="8DE4F49A9A4B4260AD3732655AB08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A92B3517-AF25-4891-88C8-A571B5A15002}">
  <we:reference id="wa104380518" version="3.1.0.0" store="fr-FR" storeType="OMEX"/>
  <we:alternateReferences>
    <we:reference id="WA104380518" version="3.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E4BB17A-9526-44C3-9B29-57E04F7114E1}">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EF3F281-5D04-4DAE-9023-981953BF3A0C}">
  <we:reference id="wa104379821" version="1.0.0.0" store="fr-FR"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85E8446-D6AF-4C91-8C53-5FF973EDF3BF}">
  <we:reference id="wa104380118" version="1.1.0.4" store="fr-FR" storeType="OMEX"/>
  <we:alternateReferences>
    <we:reference id="WA104380118" version="1.1.0.4"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AD5AA-58FF-4FD8-A15E-72F516BF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MODELE-POPPINS.dotx</Template>
  <TotalTime>4971</TotalTime>
  <Pages>1</Pages>
  <Words>750</Words>
  <Characters>4281</Characters>
  <Application>Microsoft Office Word</Application>
  <DocSecurity>4</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Lab-01-Sensor Robotics</dc:title>
  <dc:subject/>
  <dc:creator>user</dc:creator>
  <cp:keywords/>
  <dc:description/>
  <cp:lastModifiedBy>Alexis Gibert</cp:lastModifiedBy>
  <cp:revision>362</cp:revision>
  <cp:lastPrinted>2024-03-13T06:55:00Z</cp:lastPrinted>
  <dcterms:created xsi:type="dcterms:W3CDTF">2024-03-09T02:55:00Z</dcterms:created>
  <dcterms:modified xsi:type="dcterms:W3CDTF">2024-03-13T06:55:00Z</dcterms:modified>
</cp:coreProperties>
</file>