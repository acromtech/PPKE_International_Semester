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1864569"/>
    <w:bookmarkEnd w:id="0"/>
    <w:p w14:paraId="62E67BE4" w14:textId="496E3418" w:rsidR="00BC4250" w:rsidRPr="00774C9D" w:rsidRDefault="00000000" w:rsidP="00BC4250">
      <w:pPr>
        <w:pStyle w:val="Titre"/>
        <w:rPr>
          <w:lang w:val="en-US"/>
        </w:rPr>
      </w:pPr>
      <w:sdt>
        <w:sdtPr>
          <w:rPr>
            <w:lang w:val="en-US"/>
          </w:rPr>
          <w:alias w:val="Titre "/>
          <w:tag w:val=""/>
          <w:id w:val="1311910653"/>
          <w:placeholder>
            <w:docPart w:val="8DE4F49A9A4B4260AD3732655AB0819B"/>
          </w:placeholder>
          <w:dataBinding w:prefixMappings="xmlns:ns0='http://purl.org/dc/elements/1.1/' xmlns:ns1='http://schemas.openxmlformats.org/package/2006/metadata/core-properties' " w:xpath="/ns1:coreProperties[1]/ns0:title[1]" w:storeItemID="{6C3C8BC8-F283-45AE-878A-BAB7291924A1}"/>
          <w:text/>
        </w:sdtPr>
        <w:sdtContent>
          <w:r w:rsidR="006B754A" w:rsidRPr="00774C9D">
            <w:rPr>
              <w:lang w:val="en-US"/>
            </w:rPr>
            <w:t>Lab-0</w:t>
          </w:r>
          <w:r w:rsidR="00D00178">
            <w:rPr>
              <w:lang w:val="en-US"/>
            </w:rPr>
            <w:t>2</w:t>
          </w:r>
          <w:r w:rsidR="006B754A" w:rsidRPr="00774C9D">
            <w:rPr>
              <w:lang w:val="en-US"/>
            </w:rPr>
            <w:t>-Sensor Robotics</w:t>
          </w:r>
        </w:sdtContent>
      </w:sdt>
    </w:p>
    <w:p w14:paraId="78DD8991" w14:textId="5CFEA4DF" w:rsidR="005E6A01" w:rsidRDefault="00097457" w:rsidP="00F43548">
      <w:pPr>
        <w:rPr>
          <w:lang w:val="en-US"/>
        </w:rPr>
      </w:pPr>
      <w:r>
        <w:rPr>
          <w:lang w:val="en-US"/>
        </w:rPr>
        <w:t>Students: Alexis GIBERT / Souha GHAZOUANI</w:t>
      </w:r>
    </w:p>
    <w:p w14:paraId="4A137C03" w14:textId="766B8994" w:rsidR="00CD417D" w:rsidRPr="00F43548" w:rsidRDefault="00CD417D" w:rsidP="00CD417D">
      <w:pPr>
        <w:pStyle w:val="Titre1"/>
        <w:rPr>
          <w:lang w:val="en-US"/>
        </w:rPr>
      </w:pPr>
      <w:r>
        <w:rPr>
          <w:lang w:val="en-US"/>
        </w:rPr>
        <w:t>Goals</w:t>
      </w:r>
    </w:p>
    <w:p w14:paraId="4291C418" w14:textId="200E167D" w:rsidR="00FF6A6A" w:rsidRPr="00FF6A6A" w:rsidRDefault="00FF6A6A" w:rsidP="00FF6A6A">
      <w:pPr>
        <w:rPr>
          <w:lang w:val="en-US"/>
        </w:rPr>
      </w:pPr>
      <w:r w:rsidRPr="00FF6A6A">
        <w:rPr>
          <w:lang w:val="en-US"/>
        </w:rPr>
        <w:t>In this practical session on Sensory Robotics, the primary objective is to utilize the Intel RealSense d435i camera system for segmenting RGB images based on their corresponding depth image-pairs</w:t>
      </w:r>
      <w:r w:rsidR="00CD1089">
        <w:rPr>
          <w:lang w:val="en-US"/>
        </w:rPr>
        <w:t xml:space="preserve"> and Python</w:t>
      </w:r>
      <w:r w:rsidRPr="00FF6A6A">
        <w:rPr>
          <w:lang w:val="en-US"/>
        </w:rPr>
        <w:t xml:space="preserve">. The exercise involves capturing two sets of images: one with an empty scene and a person standing in the background, and the other with an empty scene but with a chair placed in the foreground. The challenge is to merge these RGB images based on their depth information in such a way that the chair obscures a portion of the standing person. </w:t>
      </w:r>
    </w:p>
    <w:p w14:paraId="06DFB3F6" w14:textId="4100AF80" w:rsidR="005B50D8" w:rsidRPr="00FF6A6A" w:rsidRDefault="00FF6A6A" w:rsidP="00FF6A6A">
      <w:pPr>
        <w:rPr>
          <w:lang w:val="en-US"/>
        </w:rPr>
      </w:pPr>
      <w:r w:rsidRPr="00FF6A6A">
        <w:rPr>
          <w:lang w:val="en-US"/>
        </w:rPr>
        <w:t xml:space="preserve">Participants are expected to develop a script that loads the </w:t>
      </w:r>
      <w:proofErr w:type="gramStart"/>
      <w:r w:rsidRPr="00FF6A6A">
        <w:rPr>
          <w:lang w:val="en-US"/>
        </w:rPr>
        <w:t>saved .</w:t>
      </w:r>
      <w:proofErr w:type="spellStart"/>
      <w:r w:rsidRPr="00FF6A6A">
        <w:rPr>
          <w:lang w:val="en-US"/>
        </w:rPr>
        <w:t>npy</w:t>
      </w:r>
      <w:proofErr w:type="spellEnd"/>
      <w:proofErr w:type="gramEnd"/>
      <w:r w:rsidRPr="00FF6A6A">
        <w:rPr>
          <w:lang w:val="en-US"/>
        </w:rPr>
        <w:t xml:space="preserve"> archives containing the images, displays the raw images, performs the fusion of RGB images based on depth information, and finally displays the fused result. The goal is to achieve a more sophisticated fusion solution than the simplest method provided, aiming for a reduction in errors and noise in the resultant image through standard image processing routines.</w:t>
      </w:r>
    </w:p>
    <w:p w14:paraId="02F5B16E" w14:textId="7C0762A4" w:rsidR="00A76CD8" w:rsidRDefault="009733BC" w:rsidP="00A76CD8">
      <w:pPr>
        <w:pStyle w:val="Titre1"/>
        <w:rPr>
          <w:lang w:val="en-US"/>
        </w:rPr>
      </w:pPr>
      <w:r>
        <w:rPr>
          <w:lang w:val="en-US"/>
        </w:rPr>
        <w:t>Several types of depth camera</w:t>
      </w:r>
    </w:p>
    <w:p w14:paraId="061FB934" w14:textId="6E039F80" w:rsidR="00FF523D" w:rsidRPr="00FF523D" w:rsidRDefault="00FF523D" w:rsidP="00FF523D">
      <w:pPr>
        <w:rPr>
          <w:lang w:val="en-US"/>
        </w:rPr>
      </w:pPr>
      <w:r w:rsidRPr="00FF523D">
        <w:rPr>
          <w:lang w:val="en-US"/>
        </w:rPr>
        <w:t>The article "</w:t>
      </w:r>
      <w:r w:rsidR="00000000">
        <w:fldChar w:fldCharType="begin"/>
      </w:r>
      <w:r w:rsidR="00000000" w:rsidRPr="00683200">
        <w:rPr>
          <w:lang w:val="en-US"/>
        </w:rPr>
        <w:instrText>HYPERLINK "https://www.intelrealsense.com/beginners-guide-to-depth/"</w:instrText>
      </w:r>
      <w:r w:rsidR="00000000">
        <w:fldChar w:fldCharType="separate"/>
      </w:r>
      <w:r w:rsidRPr="00826F78">
        <w:rPr>
          <w:rStyle w:val="Lienhypertexte"/>
          <w:lang w:val="en-US"/>
        </w:rPr>
        <w:t>Beginner’s guide to depth</w:t>
      </w:r>
      <w:r w:rsidR="00000000">
        <w:rPr>
          <w:rStyle w:val="Lienhypertexte"/>
          <w:lang w:val="en-US"/>
        </w:rPr>
        <w:fldChar w:fldCharType="end"/>
      </w:r>
      <w:r w:rsidRPr="00FF523D">
        <w:rPr>
          <w:lang w:val="en-US"/>
        </w:rPr>
        <w:t>" outlines three main types of depth cameras along with their functionalities and applications.</w:t>
      </w:r>
    </w:p>
    <w:p w14:paraId="2ED83515" w14:textId="1B20259C" w:rsidR="00FF523D" w:rsidRPr="00CD417D" w:rsidRDefault="00FF523D" w:rsidP="00F23E31">
      <w:pPr>
        <w:pStyle w:val="Paragraphedeliste"/>
        <w:numPr>
          <w:ilvl w:val="0"/>
          <w:numId w:val="2"/>
        </w:numPr>
        <w:rPr>
          <w:lang w:val="en-US"/>
        </w:rPr>
      </w:pPr>
      <w:r w:rsidRPr="00CD417D">
        <w:rPr>
          <w:rStyle w:val="GrasCar"/>
          <w:lang w:val="en-US"/>
        </w:rPr>
        <w:t>Structured light and coded light depth cameras</w:t>
      </w:r>
      <w:r w:rsidRPr="00CD417D">
        <w:rPr>
          <w:lang w:val="en-US"/>
        </w:rPr>
        <w:t xml:space="preserve"> utilize projected light patterns, usually in the infrared spectrum, onto the scene. These patterns deform or change when interacting with surfaces in the scene. By analyzing the distortion of the patterns captured by the camera, depth information is obtained. These cameras excel in indoor environments and are suitable for applications like gesture recognition or background segmentation.</w:t>
      </w:r>
    </w:p>
    <w:p w14:paraId="68149112" w14:textId="18C58E39" w:rsidR="00FF523D" w:rsidRPr="00CD417D" w:rsidRDefault="00FF523D" w:rsidP="00F23E31">
      <w:pPr>
        <w:pStyle w:val="Paragraphedeliste"/>
        <w:numPr>
          <w:ilvl w:val="0"/>
          <w:numId w:val="2"/>
        </w:numPr>
        <w:rPr>
          <w:lang w:val="en-US"/>
        </w:rPr>
      </w:pPr>
      <w:r w:rsidRPr="00CD417D">
        <w:rPr>
          <w:rStyle w:val="GrasCar"/>
          <w:lang w:val="en-US"/>
        </w:rPr>
        <w:t>Stereo depth cameras</w:t>
      </w:r>
      <w:r w:rsidR="00826F78" w:rsidRPr="00CD417D">
        <w:rPr>
          <w:lang w:val="en-US"/>
        </w:rPr>
        <w:t xml:space="preserve"> (</w:t>
      </w:r>
      <w:r w:rsidR="00826F78" w:rsidRPr="00CD417D">
        <w:rPr>
          <w:i/>
          <w:iCs/>
          <w:lang w:val="en-US"/>
        </w:rPr>
        <w:t>like the Intel RealSense d435i camera used in this work-lab</w:t>
      </w:r>
      <w:r w:rsidR="00826F78" w:rsidRPr="00CD417D">
        <w:rPr>
          <w:lang w:val="en-US"/>
        </w:rPr>
        <w:t>)</w:t>
      </w:r>
      <w:r w:rsidRPr="00CD417D">
        <w:rPr>
          <w:lang w:val="en-US"/>
        </w:rPr>
        <w:t xml:space="preserve"> employ two sensors spaced a small distance apart, mimicking the human binocular vision. By comparing the images captured by these sensors, depth information is inferred from the disparities between corresponding points in the images. These cameras work well in various lighting conditions, including outdoor settings. They are suitable for applications requiring accurate depth perception and can be used in conjunction with multiple cameras without interference.</w:t>
      </w:r>
    </w:p>
    <w:p w14:paraId="4DFFE940" w14:textId="10D5B407" w:rsidR="00AB705C" w:rsidRPr="007126F1" w:rsidRDefault="00FF523D" w:rsidP="00F23E31">
      <w:pPr>
        <w:pStyle w:val="Paragraphedeliste"/>
        <w:numPr>
          <w:ilvl w:val="0"/>
          <w:numId w:val="2"/>
        </w:numPr>
        <w:rPr>
          <w:lang w:val="en-US"/>
        </w:rPr>
      </w:pPr>
      <w:r w:rsidRPr="00495948">
        <w:rPr>
          <w:rStyle w:val="GrasCar"/>
          <w:lang w:val="en-US"/>
        </w:rPr>
        <w:t>Time of Flight (</w:t>
      </w:r>
      <w:proofErr w:type="spellStart"/>
      <w:r w:rsidRPr="00495948">
        <w:rPr>
          <w:rStyle w:val="GrasCar"/>
          <w:lang w:val="en-US"/>
        </w:rPr>
        <w:t>ToF</w:t>
      </w:r>
      <w:proofErr w:type="spellEnd"/>
      <w:r w:rsidRPr="00495948">
        <w:rPr>
          <w:rStyle w:val="GrasCar"/>
          <w:lang w:val="en-US"/>
        </w:rPr>
        <w:t>) and LiDAR cameras</w:t>
      </w:r>
      <w:r w:rsidRPr="00495948">
        <w:rPr>
          <w:lang w:val="en-US"/>
        </w:rPr>
        <w:t xml:space="preserve"> rely on measuring the time it takes for emitted light to return to the sensor after reflecting off objects in the scene. This method utilizes the known speed of light to calculate distances. LiDAR, a type of </w:t>
      </w:r>
      <w:proofErr w:type="spellStart"/>
      <w:r w:rsidRPr="00495948">
        <w:rPr>
          <w:lang w:val="en-US"/>
        </w:rPr>
        <w:t>ToF</w:t>
      </w:r>
      <w:proofErr w:type="spellEnd"/>
      <w:r w:rsidRPr="00495948">
        <w:rPr>
          <w:lang w:val="en-US"/>
        </w:rPr>
        <w:t xml:space="preserve"> camera, employs laser light for depth calculation and is often used in applications such as terrain mapping or self-driving vehicles. However, </w:t>
      </w:r>
      <w:proofErr w:type="spellStart"/>
      <w:r w:rsidRPr="00495948">
        <w:rPr>
          <w:lang w:val="en-US"/>
        </w:rPr>
        <w:t>ToF</w:t>
      </w:r>
      <w:proofErr w:type="spellEnd"/>
      <w:r w:rsidRPr="00495948">
        <w:rPr>
          <w:lang w:val="en-US"/>
        </w:rPr>
        <w:t xml:space="preserve"> cameras can be susceptible to interference from other light sources and may perform less reliably in outdoor conditions.</w:t>
      </w:r>
    </w:p>
    <w:p w14:paraId="4DE9FFC1" w14:textId="284DD7A9" w:rsidR="00AB705C" w:rsidRPr="00AB705C" w:rsidRDefault="00AB705C" w:rsidP="00AB705C">
      <w:pPr>
        <w:pStyle w:val="Titre1"/>
        <w:rPr>
          <w:lang w:val="en-US"/>
        </w:rPr>
      </w:pPr>
      <w:r w:rsidRPr="00AB705C">
        <w:rPr>
          <w:lang w:val="en-US"/>
        </w:rPr>
        <w:t>Measurement Process</w:t>
      </w:r>
    </w:p>
    <w:p w14:paraId="2E46DEB5" w14:textId="4DFA2AA6" w:rsidR="00AB705C" w:rsidRPr="00AB705C" w:rsidRDefault="00AB705C" w:rsidP="00F23E31">
      <w:pPr>
        <w:pStyle w:val="Paragraphedeliste"/>
        <w:numPr>
          <w:ilvl w:val="0"/>
          <w:numId w:val="2"/>
        </w:numPr>
        <w:spacing w:after="200"/>
        <w:rPr>
          <w:lang w:val="en-US"/>
        </w:rPr>
      </w:pPr>
      <w:r w:rsidRPr="00AB705C">
        <w:rPr>
          <w:lang w:val="en-US"/>
        </w:rPr>
        <w:t>Ensure that the Intel RealSense d435i camera system is properly set up and connected to the system.</w:t>
      </w:r>
    </w:p>
    <w:p w14:paraId="6FDAA0CA" w14:textId="05358474" w:rsidR="00AB705C" w:rsidRPr="00AB705C" w:rsidRDefault="00AB705C" w:rsidP="00F23E31">
      <w:pPr>
        <w:pStyle w:val="Paragraphedeliste"/>
        <w:numPr>
          <w:ilvl w:val="0"/>
          <w:numId w:val="2"/>
        </w:numPr>
        <w:spacing w:after="200"/>
        <w:rPr>
          <w:lang w:val="en-US"/>
        </w:rPr>
      </w:pPr>
      <w:r w:rsidRPr="00AB705C">
        <w:rPr>
          <w:lang w:val="en-US"/>
        </w:rPr>
        <w:t>Run the modified_align_depth2color.py script, which initializes the camera and continuously displays the RGB and depth streams.</w:t>
      </w:r>
    </w:p>
    <w:p w14:paraId="315759D3" w14:textId="69E17ABE" w:rsidR="00AB705C" w:rsidRPr="00AB705C" w:rsidRDefault="00AB705C" w:rsidP="00F23E31">
      <w:pPr>
        <w:pStyle w:val="Paragraphedeliste"/>
        <w:numPr>
          <w:ilvl w:val="0"/>
          <w:numId w:val="2"/>
        </w:numPr>
        <w:spacing w:after="200"/>
        <w:rPr>
          <w:lang w:val="en-US"/>
        </w:rPr>
      </w:pPr>
      <w:r w:rsidRPr="00AB705C">
        <w:rPr>
          <w:lang w:val="en-US"/>
        </w:rPr>
        <w:t xml:space="preserve">Position the camera to capture the desired scenes: one image with </w:t>
      </w:r>
      <w:r w:rsidR="007126F1">
        <w:rPr>
          <w:lang w:val="en-US"/>
        </w:rPr>
        <w:t>a person</w:t>
      </w:r>
      <w:r w:rsidRPr="00AB705C">
        <w:rPr>
          <w:lang w:val="en-US"/>
        </w:rPr>
        <w:t xml:space="preserve"> and another with </w:t>
      </w:r>
      <w:r w:rsidR="007126F1">
        <w:rPr>
          <w:lang w:val="en-US"/>
        </w:rPr>
        <w:t>a chair.</w:t>
      </w:r>
    </w:p>
    <w:p w14:paraId="383AE977" w14:textId="09FE15A0" w:rsidR="00360A6E" w:rsidRDefault="00AB705C" w:rsidP="00F23E31">
      <w:pPr>
        <w:pStyle w:val="Paragraphedeliste"/>
        <w:numPr>
          <w:ilvl w:val="0"/>
          <w:numId w:val="2"/>
        </w:numPr>
        <w:spacing w:after="200"/>
        <w:rPr>
          <w:lang w:val="en-US"/>
        </w:rPr>
      </w:pPr>
      <w:r w:rsidRPr="00AB705C">
        <w:rPr>
          <w:lang w:val="en-US"/>
        </w:rPr>
        <w:t>Press the appropriate key (e.g., 'c') to capture each pair of RGB and depth images simultaneously</w:t>
      </w:r>
      <w:r>
        <w:rPr>
          <w:lang w:val="en-US"/>
        </w:rPr>
        <w:t xml:space="preserve"> and </w:t>
      </w:r>
      <w:r w:rsidR="00360A6E">
        <w:rPr>
          <w:lang w:val="en-US"/>
        </w:rPr>
        <w:t xml:space="preserve">save us </w:t>
      </w:r>
      <w:proofErr w:type="gramStart"/>
      <w:r w:rsidR="00360A6E">
        <w:rPr>
          <w:lang w:val="en-US"/>
        </w:rPr>
        <w:t>a</w:t>
      </w:r>
      <w:r w:rsidR="00360A6E" w:rsidRPr="00AB705C">
        <w:rPr>
          <w:lang w:val="en-US"/>
        </w:rPr>
        <w:t>s .</w:t>
      </w:r>
      <w:proofErr w:type="spellStart"/>
      <w:r w:rsidR="00360A6E" w:rsidRPr="00AB705C">
        <w:rPr>
          <w:lang w:val="en-US"/>
        </w:rPr>
        <w:t>npy</w:t>
      </w:r>
      <w:proofErr w:type="spellEnd"/>
      <w:proofErr w:type="gramEnd"/>
      <w:r w:rsidR="00360A6E" w:rsidRPr="00AB705C">
        <w:rPr>
          <w:lang w:val="en-US"/>
        </w:rPr>
        <w:t xml:space="preserve"> arrays for further processing</w:t>
      </w:r>
      <w:r w:rsidRPr="00AB705C">
        <w:rPr>
          <w:lang w:val="en-US"/>
        </w:rPr>
        <w:t>.</w:t>
      </w:r>
    </w:p>
    <w:p w14:paraId="5EEAA314" w14:textId="6520526C" w:rsidR="00AB705C" w:rsidRDefault="007126F1" w:rsidP="00F23E31">
      <w:pPr>
        <w:pStyle w:val="Paragraphedeliste"/>
        <w:numPr>
          <w:ilvl w:val="0"/>
          <w:numId w:val="2"/>
        </w:numPr>
        <w:spacing w:after="200"/>
        <w:rPr>
          <w:lang w:val="en-US"/>
        </w:rPr>
      </w:pPr>
      <w:r>
        <w:rPr>
          <w:lang w:val="en-US"/>
        </w:rPr>
        <w:t>Create a Python</w:t>
      </w:r>
      <w:r w:rsidR="00AB705C" w:rsidRPr="00360A6E">
        <w:rPr>
          <w:lang w:val="en-US"/>
        </w:rPr>
        <w:t xml:space="preserve"> code to fuse the two depth pictures captured in the previous step.</w:t>
      </w:r>
    </w:p>
    <w:p w14:paraId="3E26598A" w14:textId="3A983BFA" w:rsidR="007126F1" w:rsidRDefault="007126F1" w:rsidP="00F23E31">
      <w:pPr>
        <w:pStyle w:val="Paragraphedeliste"/>
        <w:numPr>
          <w:ilvl w:val="0"/>
          <w:numId w:val="2"/>
        </w:numPr>
        <w:spacing w:after="200"/>
        <w:rPr>
          <w:lang w:val="en-US"/>
        </w:rPr>
      </w:pPr>
      <w:r w:rsidRPr="00360A6E">
        <w:rPr>
          <w:lang w:val="en-US"/>
        </w:rPr>
        <w:t>Display the fused image for analysis and further processing if needed.</w:t>
      </w:r>
    </w:p>
    <w:p w14:paraId="2142A849" w14:textId="0A2EBD71" w:rsidR="006612F4" w:rsidRPr="007126F1" w:rsidRDefault="006612F4" w:rsidP="007126F1">
      <w:pPr>
        <w:spacing w:after="200"/>
        <w:rPr>
          <w:lang w:val="en-US"/>
        </w:rPr>
      </w:pPr>
      <w:r w:rsidRPr="007126F1">
        <w:rPr>
          <w:lang w:val="en-US"/>
        </w:rPr>
        <w:br w:type="page"/>
      </w:r>
    </w:p>
    <w:p w14:paraId="3AC61C92" w14:textId="08D4D4AD" w:rsidR="00F61493" w:rsidRDefault="00020818" w:rsidP="00F61493">
      <w:pPr>
        <w:pStyle w:val="Titre1"/>
        <w:rPr>
          <w:lang w:val="en-US"/>
        </w:rPr>
      </w:pPr>
      <w:r>
        <w:rPr>
          <w:lang w:val="en-US"/>
        </w:rPr>
        <w:lastRenderedPageBreak/>
        <w:t>First r</w:t>
      </w:r>
      <w:r w:rsidR="00EB692E">
        <w:rPr>
          <w:lang w:val="en-US"/>
        </w:rPr>
        <w:t>esults</w:t>
      </w:r>
    </w:p>
    <w:p w14:paraId="59101420" w14:textId="5B5690F2" w:rsidR="008A06E9" w:rsidRPr="008A06E9" w:rsidRDefault="008A06E9" w:rsidP="008A06E9">
      <w:pPr>
        <w:rPr>
          <w:lang w:val="en-US"/>
        </w:rPr>
      </w:pPr>
      <w:r w:rsidRPr="008A06E9">
        <w:rPr>
          <w:lang w:val="en-US"/>
        </w:rPr>
        <w:t>In our initial measurements, we conducted two tests where we captured depth images and fused them with segmentation. However, both tests revealed significant issues. In the first measurement, we observed noise in the fused image, while in the second measurement, a portion of the image, specifically my leg, was erased.</w:t>
      </w:r>
    </w:p>
    <w:p w14:paraId="4929B7BA" w14:textId="4F494618" w:rsidR="008A06E9" w:rsidRPr="008A06E9" w:rsidRDefault="008A06E9" w:rsidP="008A06E9">
      <w:pPr>
        <w:rPr>
          <w:lang w:val="en-US"/>
        </w:rPr>
      </w:pPr>
      <w:r w:rsidRPr="008A06E9">
        <w:rPr>
          <w:lang w:val="en-US"/>
        </w:rPr>
        <w:t xml:space="preserve">Upon analysis, we identified that the primary cause of these errors was the presence of dark blue points in the images, which </w:t>
      </w:r>
      <w:r w:rsidR="00BA3037" w:rsidRPr="008A06E9">
        <w:rPr>
          <w:lang w:val="en-US"/>
        </w:rPr>
        <w:t>represented</w:t>
      </w:r>
      <w:r w:rsidRPr="008A06E9">
        <w:rPr>
          <w:lang w:val="en-US"/>
        </w:rPr>
        <w:t xml:space="preserve"> holes in the depth data. These holes occurred due to inaccurate depth measurements by the sensor, resulting in missing or erroneous depth values.</w:t>
      </w:r>
    </w:p>
    <w:p w14:paraId="46D98E7E" w14:textId="4B03BA5B" w:rsidR="008A06E9" w:rsidRPr="008A06E9" w:rsidRDefault="008A06E9" w:rsidP="008A06E9">
      <w:pPr>
        <w:rPr>
          <w:lang w:val="en-US"/>
        </w:rPr>
      </w:pPr>
      <w:r w:rsidRPr="008A06E9">
        <w:rPr>
          <w:lang w:val="en-US"/>
        </w:rPr>
        <w:t>To address this issue and improve the accuracy of our depth data, we decided to implement a filtering approach. Specifically, we applied a filtering technique to the depth data, filling in the holes by interpolating values from the surrounding areas. By utilizing the depth information from neighboring pixels, we effectively corrected the erroneous depth values and eliminated the holes present in the images.</w:t>
      </w:r>
    </w:p>
    <w:p w14:paraId="0FAE0BE6" w14:textId="579EC216" w:rsidR="00477320" w:rsidRPr="00683200" w:rsidRDefault="003F6C36" w:rsidP="00193E10">
      <w:pPr>
        <w:pStyle w:val="Gras"/>
        <w:rPr>
          <w:lang w:val="en-US"/>
        </w:rPr>
      </w:pPr>
      <w:r>
        <w:rPr>
          <w:noProof/>
        </w:rPr>
        <mc:AlternateContent>
          <mc:Choice Requires="wps">
            <w:drawing>
              <wp:anchor distT="0" distB="0" distL="114300" distR="114300" simplePos="0" relativeHeight="251674624" behindDoc="0" locked="0" layoutInCell="1" allowOverlap="1" wp14:anchorId="215D1668" wp14:editId="0050AF5D">
                <wp:simplePos x="0" y="0"/>
                <wp:positionH relativeFrom="column">
                  <wp:posOffset>4200238</wp:posOffset>
                </wp:positionH>
                <wp:positionV relativeFrom="paragraph">
                  <wp:posOffset>3551</wp:posOffset>
                </wp:positionV>
                <wp:extent cx="1500389" cy="358140"/>
                <wp:effectExtent l="0" t="0" r="0" b="3810"/>
                <wp:wrapNone/>
                <wp:docPr id="1203275576" name="Zone de texte 3"/>
                <wp:cNvGraphicFramePr/>
                <a:graphic xmlns:a="http://schemas.openxmlformats.org/drawingml/2006/main">
                  <a:graphicData uri="http://schemas.microsoft.com/office/word/2010/wordprocessingShape">
                    <wps:wsp>
                      <wps:cNvSpPr txBox="1"/>
                      <wps:spPr>
                        <a:xfrm>
                          <a:off x="0" y="0"/>
                          <a:ext cx="1500389" cy="358140"/>
                        </a:xfrm>
                        <a:prstGeom prst="rect">
                          <a:avLst/>
                        </a:prstGeom>
                        <a:noFill/>
                        <a:ln w="6350">
                          <a:noFill/>
                        </a:ln>
                      </wps:spPr>
                      <wps:txbx>
                        <w:txbxContent>
                          <w:p w14:paraId="67327BAA" w14:textId="4B4005F8" w:rsidR="0031048A" w:rsidRPr="0031048A" w:rsidRDefault="0031048A" w:rsidP="0031048A">
                            <w:pPr>
                              <w:pStyle w:val="Gras"/>
                              <w:rPr>
                                <w:color w:val="FF0000"/>
                              </w:rPr>
                            </w:pPr>
                            <w:r w:rsidRPr="0031048A">
                              <w:rPr>
                                <w:color w:val="FF0000"/>
                              </w:rPr>
                              <w:t>Noise</w:t>
                            </w:r>
                            <w:r w:rsidR="003D0D6F">
                              <w:rPr>
                                <w:color w:val="FF0000"/>
                              </w:rPr>
                              <w:t xml:space="preserve"> / Inconsistances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D1668" id="_x0000_t202" coordsize="21600,21600" o:spt="202" path="m,l,21600r21600,l21600,xe">
                <v:stroke joinstyle="miter"/>
                <v:path gradientshapeok="t" o:connecttype="rect"/>
              </v:shapetype>
              <v:shape id="Zone de texte 3" o:spid="_x0000_s1026" type="#_x0000_t202" style="position:absolute;margin-left:330.75pt;margin-top:.3pt;width:118.15pt;height:2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" filled="f" stroked="f" strokeweight=".5pt">
                <v:textbox>
                  <w:txbxContent>
                    <w:p w14:paraId="67327BAA" w14:textId="4B4005F8" w:rsidR="0031048A" w:rsidRPr="0031048A" w:rsidRDefault="0031048A" w:rsidP="0031048A">
                      <w:pPr>
                        <w:pStyle w:val="Gras"/>
                        <w:rPr>
                          <w:color w:val="FF0000"/>
                        </w:rPr>
                      </w:pPr>
                      <w:r w:rsidRPr="0031048A">
                        <w:rPr>
                          <w:color w:val="FF0000"/>
                        </w:rPr>
                        <w:t>Noise</w:t>
                      </w:r>
                      <w:r w:rsidR="003D0D6F">
                        <w:rPr>
                          <w:color w:val="FF0000"/>
                        </w:rPr>
                        <w:t xml:space="preserve"> / Inconsistances</w:t>
                      </w:r>
                    </w:p>
                  </w:txbxContent>
                </v:textbox>
              </v:shape>
            </w:pict>
          </mc:Fallback>
        </mc:AlternateContent>
      </w:r>
      <w:r>
        <w:rPr>
          <w:lang w:val="en-US"/>
        </w:rPr>
        <w:t xml:space="preserve">First </w:t>
      </w:r>
      <w:r w:rsidRPr="00683200">
        <w:rPr>
          <w:lang w:val="en-US"/>
        </w:rPr>
        <w:t>measurement</w:t>
      </w:r>
      <w:r w:rsidR="005742FC" w:rsidRPr="00683200">
        <w:rPr>
          <w:lang w:val="en-US"/>
        </w:rPr>
        <w:t xml:space="preserve"> and </w:t>
      </w:r>
      <w:r w:rsidR="0048452A" w:rsidRPr="00683200">
        <w:rPr>
          <w:lang w:val="en-US"/>
        </w:rPr>
        <w:t>fuse</w:t>
      </w:r>
      <w:r w:rsidR="005742FC" w:rsidRPr="00683200">
        <w:rPr>
          <w:lang w:val="en-US"/>
        </w:rPr>
        <w:t xml:space="preserve"> images with segmentation</w:t>
      </w:r>
    </w:p>
    <w:p w14:paraId="4013D00F" w14:textId="07F2E57C" w:rsidR="002C7E29" w:rsidRDefault="00610747" w:rsidP="00360DDD">
      <w:pPr>
        <w:jc w:val="center"/>
        <w:rPr>
          <w:lang w:val="en-US"/>
        </w:rPr>
      </w:pPr>
      <w:r>
        <w:rPr>
          <w:noProof/>
          <w:lang w:val="en-US"/>
        </w:rPr>
        <mc:AlternateContent>
          <mc:Choice Requires="wps">
            <w:drawing>
              <wp:anchor distT="0" distB="0" distL="114300" distR="114300" simplePos="0" relativeHeight="251672576" behindDoc="0" locked="0" layoutInCell="1" allowOverlap="1" wp14:anchorId="3A20000F" wp14:editId="0FEE6FB8">
                <wp:simplePos x="0" y="0"/>
                <wp:positionH relativeFrom="column">
                  <wp:posOffset>4142740</wp:posOffset>
                </wp:positionH>
                <wp:positionV relativeFrom="paragraph">
                  <wp:posOffset>527050</wp:posOffset>
                </wp:positionV>
                <wp:extent cx="142516" cy="146685"/>
                <wp:effectExtent l="19050" t="19050" r="10160" b="24765"/>
                <wp:wrapNone/>
                <wp:docPr id="1170085705" name="Ellipse 1"/>
                <wp:cNvGraphicFramePr/>
                <a:graphic xmlns:a="http://schemas.openxmlformats.org/drawingml/2006/main">
                  <a:graphicData uri="http://schemas.microsoft.com/office/word/2010/wordprocessingShape">
                    <wps:wsp>
                      <wps:cNvSpPr/>
                      <wps:spPr>
                        <a:xfrm>
                          <a:off x="0" y="0"/>
                          <a:ext cx="142516" cy="14668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673DA6" id="Ellipse 1" o:spid="_x0000_s1026" style="position:absolute;margin-left:326.2pt;margin-top:41.5pt;width:11.2pt;height:11.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" filled="f" strokecolor="red" strokeweight="3pt"/>
            </w:pict>
          </mc:Fallback>
        </mc:AlternateContent>
      </w:r>
      <w:r>
        <w:rPr>
          <w:noProof/>
          <w:lang w:val="en-US"/>
        </w:rPr>
        <mc:AlternateContent>
          <mc:Choice Requires="wps">
            <w:drawing>
              <wp:anchor distT="0" distB="0" distL="114300" distR="114300" simplePos="0" relativeHeight="251670528" behindDoc="0" locked="0" layoutInCell="1" allowOverlap="1" wp14:anchorId="284870C9" wp14:editId="4940A48F">
                <wp:simplePos x="0" y="0"/>
                <wp:positionH relativeFrom="column">
                  <wp:posOffset>4135120</wp:posOffset>
                </wp:positionH>
                <wp:positionV relativeFrom="paragraph">
                  <wp:posOffset>403225</wp:posOffset>
                </wp:positionV>
                <wp:extent cx="142516" cy="146685"/>
                <wp:effectExtent l="19050" t="19050" r="10160" b="24765"/>
                <wp:wrapNone/>
                <wp:docPr id="164658145" name="Ellipse 1"/>
                <wp:cNvGraphicFramePr/>
                <a:graphic xmlns:a="http://schemas.openxmlformats.org/drawingml/2006/main">
                  <a:graphicData uri="http://schemas.microsoft.com/office/word/2010/wordprocessingShape">
                    <wps:wsp>
                      <wps:cNvSpPr/>
                      <wps:spPr>
                        <a:xfrm>
                          <a:off x="0" y="0"/>
                          <a:ext cx="142516" cy="14668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BBE35F" id="Ellipse 1" o:spid="_x0000_s1026" style="position:absolute;margin-left:325.6pt;margin-top:31.75pt;width:11.2pt;height:11.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" filled="f" strokecolor="red" strokeweight="3pt"/>
            </w:pict>
          </mc:Fallback>
        </mc:AlternateContent>
      </w:r>
      <w:r>
        <w:rPr>
          <w:noProof/>
          <w:lang w:val="en-US"/>
        </w:rPr>
        <mc:AlternateContent>
          <mc:Choice Requires="wps">
            <w:drawing>
              <wp:anchor distT="0" distB="0" distL="114300" distR="114300" simplePos="0" relativeHeight="251668480" behindDoc="0" locked="0" layoutInCell="1" allowOverlap="1" wp14:anchorId="1E84A696" wp14:editId="5D69D3C7">
                <wp:simplePos x="0" y="0"/>
                <wp:positionH relativeFrom="column">
                  <wp:posOffset>4274185</wp:posOffset>
                </wp:positionH>
                <wp:positionV relativeFrom="paragraph">
                  <wp:posOffset>546100</wp:posOffset>
                </wp:positionV>
                <wp:extent cx="142516" cy="146685"/>
                <wp:effectExtent l="19050" t="19050" r="10160" b="24765"/>
                <wp:wrapNone/>
                <wp:docPr id="1730126587" name="Ellipse 1"/>
                <wp:cNvGraphicFramePr/>
                <a:graphic xmlns:a="http://schemas.openxmlformats.org/drawingml/2006/main">
                  <a:graphicData uri="http://schemas.microsoft.com/office/word/2010/wordprocessingShape">
                    <wps:wsp>
                      <wps:cNvSpPr/>
                      <wps:spPr>
                        <a:xfrm>
                          <a:off x="0" y="0"/>
                          <a:ext cx="142516" cy="14668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468EE" id="Ellipse 1" o:spid="_x0000_s1026" style="position:absolute;margin-left:336.55pt;margin-top:43pt;width:11.2pt;height:11.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" filled="f" strokecolor="red" strokeweight="3pt"/>
            </w:pict>
          </mc:Fallback>
        </mc:AlternateContent>
      </w:r>
      <w:r w:rsidRPr="00610747">
        <w:rPr>
          <w:noProof/>
          <w:lang w:val="en-US"/>
        </w:rPr>
        <w:drawing>
          <wp:inline distT="0" distB="0" distL="0" distR="0" wp14:anchorId="1FDA64F2" wp14:editId="6DD5B47A">
            <wp:extent cx="3139364" cy="1169648"/>
            <wp:effectExtent l="0" t="0" r="4445" b="0"/>
            <wp:docPr id="189314257" name="Image 1" descr="Une image contenant intérieur, meubles, table,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4257" name="Image 1" descr="Une image contenant intérieur, meubles, table, sol&#10;&#10;Description générée automatiquement"/>
                    <pic:cNvPicPr/>
                  </pic:nvPicPr>
                  <pic:blipFill>
                    <a:blip r:embed="rId8"/>
                    <a:stretch>
                      <a:fillRect/>
                    </a:stretch>
                  </pic:blipFill>
                  <pic:spPr>
                    <a:xfrm>
                      <a:off x="0" y="0"/>
                      <a:ext cx="3154503" cy="1175288"/>
                    </a:xfrm>
                    <a:prstGeom prst="rect">
                      <a:avLst/>
                    </a:prstGeom>
                  </pic:spPr>
                </pic:pic>
              </a:graphicData>
            </a:graphic>
          </wp:inline>
        </w:drawing>
      </w:r>
      <w:r w:rsidRPr="00BA4FE8">
        <w:rPr>
          <w:noProof/>
          <w:lang w:val="en-US"/>
        </w:rPr>
        <w:drawing>
          <wp:inline distT="0" distB="0" distL="0" distR="0" wp14:anchorId="2BF01F08" wp14:editId="64865EF8">
            <wp:extent cx="1551305" cy="1160402"/>
            <wp:effectExtent l="0" t="0" r="0" b="1905"/>
            <wp:docPr id="418158034" name="Image 1" descr="Une image contenant intérieur, meubles, habits, cha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58034" name="Image 1" descr="Une image contenant intérieur, meubles, habits, chaise&#10;&#10;Description générée automatiquement"/>
                    <pic:cNvPicPr/>
                  </pic:nvPicPr>
                  <pic:blipFill>
                    <a:blip r:embed="rId9"/>
                    <a:stretch>
                      <a:fillRect/>
                    </a:stretch>
                  </pic:blipFill>
                  <pic:spPr>
                    <a:xfrm>
                      <a:off x="0" y="0"/>
                      <a:ext cx="1581584" cy="1183051"/>
                    </a:xfrm>
                    <a:prstGeom prst="rect">
                      <a:avLst/>
                    </a:prstGeom>
                  </pic:spPr>
                </pic:pic>
              </a:graphicData>
            </a:graphic>
          </wp:inline>
        </w:drawing>
      </w:r>
      <w:r w:rsidR="00360DDD" w:rsidRPr="00360DDD">
        <w:rPr>
          <w:noProof/>
          <w:lang w:val="en-US"/>
        </w:rPr>
        <w:drawing>
          <wp:inline distT="0" distB="0" distL="0" distR="0" wp14:anchorId="7018C7D5" wp14:editId="1FF30F45">
            <wp:extent cx="1728061" cy="1295855"/>
            <wp:effectExtent l="0" t="0" r="5715" b="0"/>
            <wp:docPr id="716082598" name="Image 1" descr="Une image contenant peinture, Dessin d’enfant, Caractère coloré,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2598" name="Image 1" descr="Une image contenant peinture, Dessin d’enfant, Caractère coloré, art&#10;&#10;Description générée automatiquement"/>
                    <pic:cNvPicPr/>
                  </pic:nvPicPr>
                  <pic:blipFill>
                    <a:blip r:embed="rId10"/>
                    <a:stretch>
                      <a:fillRect/>
                    </a:stretch>
                  </pic:blipFill>
                  <pic:spPr>
                    <a:xfrm>
                      <a:off x="0" y="0"/>
                      <a:ext cx="1747880" cy="1310717"/>
                    </a:xfrm>
                    <a:prstGeom prst="rect">
                      <a:avLst/>
                    </a:prstGeom>
                  </pic:spPr>
                </pic:pic>
              </a:graphicData>
            </a:graphic>
          </wp:inline>
        </w:drawing>
      </w:r>
      <w:r w:rsidR="007A59A8" w:rsidRPr="002C7E29">
        <w:rPr>
          <w:noProof/>
          <w:lang w:val="en-US"/>
        </w:rPr>
        <w:drawing>
          <wp:inline distT="0" distB="0" distL="0" distR="0" wp14:anchorId="0C5A7DA6" wp14:editId="509C19AA">
            <wp:extent cx="1712563" cy="1294617"/>
            <wp:effectExtent l="0" t="0" r="2540" b="1270"/>
            <wp:docPr id="1064304246" name="Image 1" descr="Une image contenant Dessin d’enfant, peinture, Caractère coloré,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04246" name="Image 1" descr="Une image contenant Dessin d’enfant, peinture, Caractère coloré, art&#10;&#10;Description générée automatiquement"/>
                    <pic:cNvPicPr/>
                  </pic:nvPicPr>
                  <pic:blipFill>
                    <a:blip r:embed="rId11"/>
                    <a:stretch>
                      <a:fillRect/>
                    </a:stretch>
                  </pic:blipFill>
                  <pic:spPr>
                    <a:xfrm>
                      <a:off x="0" y="0"/>
                      <a:ext cx="1746099" cy="1319969"/>
                    </a:xfrm>
                    <a:prstGeom prst="rect">
                      <a:avLst/>
                    </a:prstGeom>
                  </pic:spPr>
                </pic:pic>
              </a:graphicData>
            </a:graphic>
          </wp:inline>
        </w:drawing>
      </w:r>
    </w:p>
    <w:p w14:paraId="2F0B7F8B" w14:textId="67390C2E" w:rsidR="00477320" w:rsidRPr="00477320" w:rsidRDefault="003F6C36" w:rsidP="00193E10">
      <w:pPr>
        <w:pStyle w:val="Gras"/>
        <w:rPr>
          <w:lang w:val="en-US"/>
        </w:rPr>
      </w:pPr>
      <w:r>
        <w:rPr>
          <w:noProof/>
        </w:rPr>
        <mc:AlternateContent>
          <mc:Choice Requires="wps">
            <w:drawing>
              <wp:anchor distT="0" distB="0" distL="114300" distR="114300" simplePos="0" relativeHeight="251676672" behindDoc="0" locked="0" layoutInCell="1" allowOverlap="1" wp14:anchorId="03EEB36C" wp14:editId="735BDC37">
                <wp:simplePos x="0" y="0"/>
                <wp:positionH relativeFrom="column">
                  <wp:posOffset>4298216</wp:posOffset>
                </wp:positionH>
                <wp:positionV relativeFrom="paragraph">
                  <wp:posOffset>15777</wp:posOffset>
                </wp:positionV>
                <wp:extent cx="1139483" cy="358140"/>
                <wp:effectExtent l="0" t="0" r="0" b="3810"/>
                <wp:wrapNone/>
                <wp:docPr id="341067755" name="Zone de texte 3"/>
                <wp:cNvGraphicFramePr/>
                <a:graphic xmlns:a="http://schemas.openxmlformats.org/drawingml/2006/main">
                  <a:graphicData uri="http://schemas.microsoft.com/office/word/2010/wordprocessingShape">
                    <wps:wsp>
                      <wps:cNvSpPr txBox="1"/>
                      <wps:spPr>
                        <a:xfrm>
                          <a:off x="0" y="0"/>
                          <a:ext cx="1139483" cy="358140"/>
                        </a:xfrm>
                        <a:prstGeom prst="rect">
                          <a:avLst/>
                        </a:prstGeom>
                        <a:noFill/>
                        <a:ln w="6350">
                          <a:noFill/>
                        </a:ln>
                      </wps:spPr>
                      <wps:txbx>
                        <w:txbxContent>
                          <w:p w14:paraId="00C593DA" w14:textId="5A75044E" w:rsidR="0031048A" w:rsidRPr="0031048A" w:rsidRDefault="0031048A" w:rsidP="0031048A">
                            <w:pPr>
                              <w:pStyle w:val="Gras"/>
                              <w:rPr>
                                <w:color w:val="FF0000"/>
                              </w:rPr>
                            </w:pPr>
                            <w:proofErr w:type="spellStart"/>
                            <w:r w:rsidRPr="0031048A">
                              <w:rPr>
                                <w:color w:val="FF0000"/>
                              </w:rPr>
                              <w:t>Erase</w:t>
                            </w:r>
                            <w:proofErr w:type="spellEnd"/>
                            <w:r w:rsidR="00193E10">
                              <w:rPr>
                                <w:color w:val="FF0000"/>
                              </w:rPr>
                              <w:t xml:space="preserve"> </w:t>
                            </w:r>
                            <w:proofErr w:type="spellStart"/>
                            <w:r w:rsidR="00193E10">
                              <w:rPr>
                                <w:color w:val="FF0000"/>
                              </w:rPr>
                              <w:t>my</w:t>
                            </w:r>
                            <w:proofErr w:type="spellEnd"/>
                            <w:r w:rsidR="00193E10">
                              <w:rPr>
                                <w:color w:val="FF0000"/>
                              </w:rPr>
                              <w:t xml:space="preserve"> leg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B36C" id="_x0000_s1027" type="#_x0000_t202" style="position:absolute;margin-left:338.45pt;margin-top:1.25pt;width:89.7pt;height:2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" filled="f" stroked="f" strokeweight=".5pt">
                <v:textbox>
                  <w:txbxContent>
                    <w:p w14:paraId="00C593DA" w14:textId="5A75044E" w:rsidR="0031048A" w:rsidRPr="0031048A" w:rsidRDefault="0031048A" w:rsidP="0031048A">
                      <w:pPr>
                        <w:pStyle w:val="Gras"/>
                        <w:rPr>
                          <w:color w:val="FF0000"/>
                        </w:rPr>
                      </w:pPr>
                      <w:proofErr w:type="spellStart"/>
                      <w:r w:rsidRPr="0031048A">
                        <w:rPr>
                          <w:color w:val="FF0000"/>
                        </w:rPr>
                        <w:t>Erase</w:t>
                      </w:r>
                      <w:proofErr w:type="spellEnd"/>
                      <w:r w:rsidR="00193E10">
                        <w:rPr>
                          <w:color w:val="FF0000"/>
                        </w:rPr>
                        <w:t xml:space="preserve"> </w:t>
                      </w:r>
                      <w:proofErr w:type="spellStart"/>
                      <w:r w:rsidR="00193E10">
                        <w:rPr>
                          <w:color w:val="FF0000"/>
                        </w:rPr>
                        <w:t>my</w:t>
                      </w:r>
                      <w:proofErr w:type="spellEnd"/>
                      <w:r w:rsidR="00193E10">
                        <w:rPr>
                          <w:color w:val="FF0000"/>
                        </w:rPr>
                        <w:t xml:space="preserve"> leg </w:t>
                      </w:r>
                    </w:p>
                  </w:txbxContent>
                </v:textbox>
              </v:shape>
            </w:pict>
          </mc:Fallback>
        </mc:AlternateContent>
      </w:r>
      <w:r>
        <w:rPr>
          <w:lang w:val="en-US"/>
        </w:rPr>
        <w:t>Second</w:t>
      </w:r>
      <w:r w:rsidR="00477320">
        <w:rPr>
          <w:lang w:val="en-US"/>
        </w:rPr>
        <w:t xml:space="preserve"> </w:t>
      </w:r>
      <w:r>
        <w:rPr>
          <w:lang w:val="en-US"/>
        </w:rPr>
        <w:t>measurement</w:t>
      </w:r>
      <w:r w:rsidR="0048452A">
        <w:rPr>
          <w:lang w:val="en-US"/>
        </w:rPr>
        <w:t xml:space="preserve"> and fuse images with segmentation</w:t>
      </w:r>
    </w:p>
    <w:p w14:paraId="15F61161" w14:textId="2A5BF963" w:rsidR="000E066D" w:rsidRDefault="001249DD" w:rsidP="0048452A">
      <w:pPr>
        <w:jc w:val="center"/>
        <w:rPr>
          <w:lang w:val="en-US"/>
        </w:rPr>
      </w:pPr>
      <w:r>
        <w:rPr>
          <w:noProof/>
          <w:lang w:val="en-US"/>
        </w:rPr>
        <mc:AlternateContent>
          <mc:Choice Requires="wps">
            <w:drawing>
              <wp:anchor distT="0" distB="0" distL="114300" distR="114300" simplePos="0" relativeHeight="251659264" behindDoc="0" locked="0" layoutInCell="1" allowOverlap="1" wp14:anchorId="03DDEDC6" wp14:editId="758FEBAA">
                <wp:simplePos x="0" y="0"/>
                <wp:positionH relativeFrom="column">
                  <wp:posOffset>4503594</wp:posOffset>
                </wp:positionH>
                <wp:positionV relativeFrom="paragraph">
                  <wp:posOffset>486509</wp:posOffset>
                </wp:positionV>
                <wp:extent cx="239260" cy="246366"/>
                <wp:effectExtent l="19050" t="19050" r="27940" b="20955"/>
                <wp:wrapNone/>
                <wp:docPr id="2144370659" name="Ellipse 1"/>
                <wp:cNvGraphicFramePr/>
                <a:graphic xmlns:a="http://schemas.openxmlformats.org/drawingml/2006/main">
                  <a:graphicData uri="http://schemas.microsoft.com/office/word/2010/wordprocessingShape">
                    <wps:wsp>
                      <wps:cNvSpPr/>
                      <wps:spPr>
                        <a:xfrm>
                          <a:off x="0" y="0"/>
                          <a:ext cx="239260" cy="246366"/>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3CF12C" id="Ellipse 1" o:spid="_x0000_s1026" style="position:absolute;margin-left:354.6pt;margin-top:38.3pt;width:18.85pt;height:19.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" filled="f" strokecolor="red" strokeweight="3pt"/>
            </w:pict>
          </mc:Fallback>
        </mc:AlternateContent>
      </w:r>
      <w:r w:rsidR="00391A7E" w:rsidRPr="00391A7E">
        <w:rPr>
          <w:noProof/>
          <w:lang w:val="en-US"/>
        </w:rPr>
        <w:drawing>
          <wp:inline distT="0" distB="0" distL="0" distR="0" wp14:anchorId="359D640F" wp14:editId="666218E2">
            <wp:extent cx="3396343" cy="1240307"/>
            <wp:effectExtent l="0" t="0" r="0" b="0"/>
            <wp:docPr id="1475109898" name="Image 1" descr="Une image contenant intérieur, meubles, chais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9898" name="Image 1" descr="Une image contenant intérieur, meubles, chaise, table&#10;&#10;Description générée automatiquement"/>
                    <pic:cNvPicPr/>
                  </pic:nvPicPr>
                  <pic:blipFill rotWithShape="1">
                    <a:blip r:embed="rId12"/>
                    <a:srcRect t="8531"/>
                    <a:stretch/>
                  </pic:blipFill>
                  <pic:spPr bwMode="auto">
                    <a:xfrm>
                      <a:off x="0" y="0"/>
                      <a:ext cx="3425458" cy="1250939"/>
                    </a:xfrm>
                    <a:prstGeom prst="rect">
                      <a:avLst/>
                    </a:prstGeom>
                    <a:ln>
                      <a:noFill/>
                    </a:ln>
                    <a:extLst>
                      <a:ext uri="{53640926-AAD7-44D8-BBD7-CCE9431645EC}">
                        <a14:shadowObscured xmlns:a14="http://schemas.microsoft.com/office/drawing/2010/main"/>
                      </a:ext>
                    </a:extLst>
                  </pic:spPr>
                </pic:pic>
              </a:graphicData>
            </a:graphic>
          </wp:inline>
        </w:drawing>
      </w:r>
      <w:r w:rsidR="000E066D" w:rsidRPr="000E066D">
        <w:rPr>
          <w:noProof/>
          <w:lang w:val="en-US"/>
        </w:rPr>
        <w:drawing>
          <wp:inline distT="0" distB="0" distL="0" distR="0" wp14:anchorId="6EC12888" wp14:editId="2DA74BB0">
            <wp:extent cx="1649756" cy="1235499"/>
            <wp:effectExtent l="0" t="0" r="7620" b="3175"/>
            <wp:docPr id="68328309" name="Image 1" descr="Une image contenant intérieur, meubles, habits, cha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309" name="Image 1" descr="Une image contenant intérieur, meubles, habits, chaise&#10;&#10;Description générée automatiquement"/>
                    <pic:cNvPicPr/>
                  </pic:nvPicPr>
                  <pic:blipFill>
                    <a:blip r:embed="rId13"/>
                    <a:stretch>
                      <a:fillRect/>
                    </a:stretch>
                  </pic:blipFill>
                  <pic:spPr>
                    <a:xfrm>
                      <a:off x="0" y="0"/>
                      <a:ext cx="1660589" cy="1243612"/>
                    </a:xfrm>
                    <a:prstGeom prst="rect">
                      <a:avLst/>
                    </a:prstGeom>
                  </pic:spPr>
                </pic:pic>
              </a:graphicData>
            </a:graphic>
          </wp:inline>
        </w:drawing>
      </w:r>
      <w:r w:rsidR="00717006" w:rsidRPr="00AE6FD3">
        <w:rPr>
          <w:noProof/>
        </w:rPr>
        <w:drawing>
          <wp:inline distT="0" distB="0" distL="0" distR="0" wp14:anchorId="32F3A9D8" wp14:editId="48C78029">
            <wp:extent cx="1754568" cy="1306968"/>
            <wp:effectExtent l="0" t="0" r="0" b="7620"/>
            <wp:docPr id="1916270445" name="Image 1" descr="Une image contenant Caractère coloré, capture d’écra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66121" name="Image 1" descr="Une image contenant Caractère coloré, capture d’écran, art&#10;&#10;Description générée automatiquement"/>
                    <pic:cNvPicPr/>
                  </pic:nvPicPr>
                  <pic:blipFill rotWithShape="1">
                    <a:blip r:embed="rId14"/>
                    <a:srcRect t="6741" r="49905"/>
                    <a:stretch/>
                  </pic:blipFill>
                  <pic:spPr bwMode="auto">
                    <a:xfrm>
                      <a:off x="0" y="0"/>
                      <a:ext cx="1758184" cy="1309661"/>
                    </a:xfrm>
                    <a:prstGeom prst="rect">
                      <a:avLst/>
                    </a:prstGeom>
                    <a:ln>
                      <a:noFill/>
                    </a:ln>
                    <a:extLst>
                      <a:ext uri="{53640926-AAD7-44D8-BBD7-CCE9431645EC}">
                        <a14:shadowObscured xmlns:a14="http://schemas.microsoft.com/office/drawing/2010/main"/>
                      </a:ext>
                    </a:extLst>
                  </pic:spPr>
                </pic:pic>
              </a:graphicData>
            </a:graphic>
          </wp:inline>
        </w:drawing>
      </w:r>
      <w:r w:rsidR="00717006" w:rsidRPr="009824C2">
        <w:rPr>
          <w:noProof/>
        </w:rPr>
        <w:drawing>
          <wp:inline distT="0" distB="0" distL="0" distR="0" wp14:anchorId="68FDAFD7" wp14:editId="674FC529">
            <wp:extent cx="1781422" cy="1315951"/>
            <wp:effectExtent l="0" t="0" r="0" b="0"/>
            <wp:docPr id="680568501" name="Image 1" descr="Une image contenant Caractère coloré, capture d’écra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751" name="Image 1" descr="Une image contenant Caractère coloré, capture d’écran, art&#10;&#10;Description générée automatiquement"/>
                    <pic:cNvPicPr/>
                  </pic:nvPicPr>
                  <pic:blipFill rotWithShape="1">
                    <a:blip r:embed="rId15"/>
                    <a:srcRect t="7099" r="49831"/>
                    <a:stretch/>
                  </pic:blipFill>
                  <pic:spPr bwMode="auto">
                    <a:xfrm>
                      <a:off x="0" y="0"/>
                      <a:ext cx="1783185" cy="1317253"/>
                    </a:xfrm>
                    <a:prstGeom prst="rect">
                      <a:avLst/>
                    </a:prstGeom>
                    <a:ln>
                      <a:noFill/>
                    </a:ln>
                    <a:extLst>
                      <a:ext uri="{53640926-AAD7-44D8-BBD7-CCE9431645EC}">
                        <a14:shadowObscured xmlns:a14="http://schemas.microsoft.com/office/drawing/2010/main"/>
                      </a:ext>
                    </a:extLst>
                  </pic:spPr>
                </pic:pic>
              </a:graphicData>
            </a:graphic>
          </wp:inline>
        </w:drawing>
      </w:r>
    </w:p>
    <w:p w14:paraId="5919947C" w14:textId="45622EFD" w:rsidR="00074D35" w:rsidRDefault="00074D35">
      <w:pPr>
        <w:spacing w:after="200"/>
        <w:rPr>
          <w:lang w:val="en-US"/>
        </w:rPr>
      </w:pPr>
      <w:r>
        <w:rPr>
          <w:lang w:val="en-US"/>
        </w:rPr>
        <w:br w:type="page"/>
      </w:r>
    </w:p>
    <w:p w14:paraId="6A322B62" w14:textId="2B198E78" w:rsidR="009824C2" w:rsidRDefault="009824C2" w:rsidP="009824C2">
      <w:pPr>
        <w:pStyle w:val="Titre1"/>
      </w:pPr>
      <w:r>
        <w:lastRenderedPageBreak/>
        <w:t xml:space="preserve">Final </w:t>
      </w:r>
      <w:proofErr w:type="spellStart"/>
      <w:r>
        <w:t>result</w:t>
      </w:r>
      <w:proofErr w:type="spellEnd"/>
    </w:p>
    <w:p w14:paraId="33EEBA3A" w14:textId="2C69047D" w:rsidR="00193E10" w:rsidRPr="008A06E9" w:rsidRDefault="00193E10" w:rsidP="00425006">
      <w:pPr>
        <w:rPr>
          <w:lang w:val="en-US"/>
        </w:rPr>
      </w:pPr>
      <w:r w:rsidRPr="008A06E9">
        <w:rPr>
          <w:lang w:val="en-US"/>
        </w:rPr>
        <w:t>Following the filtering process, we observed significant improvements in the quality of the fused images. The holes that were previously present were successfully filled, resulting in a more complete and accurate representation of the scenes captured by the depth camera. Additionally, by adjusting the threshold parameters appropriately, we achieved optimal results, ensuring that the fused image was free from artifacts and inconsistencies.</w:t>
      </w:r>
    </w:p>
    <w:p w14:paraId="07D5AC83" w14:textId="6A54B860" w:rsidR="008C64E1" w:rsidRPr="008C64E1" w:rsidRDefault="008C64E1" w:rsidP="00074D35">
      <w:pPr>
        <w:pStyle w:val="Gras"/>
        <w:rPr>
          <w:lang w:val="en-US"/>
        </w:rPr>
      </w:pPr>
      <w:r>
        <w:rPr>
          <w:lang w:val="en-US"/>
        </w:rPr>
        <w:t xml:space="preserve">First </w:t>
      </w:r>
      <w:r w:rsidRPr="008C64E1">
        <w:rPr>
          <w:lang w:val="en-US"/>
        </w:rPr>
        <w:t xml:space="preserve">measurement and fuse images with </w:t>
      </w:r>
      <w:r w:rsidR="00074D35">
        <w:rPr>
          <w:lang w:val="en-US"/>
        </w:rPr>
        <w:t>filtering and segmentation</w:t>
      </w:r>
      <w:r w:rsidR="00653CE0">
        <w:rPr>
          <w:lang w:val="en-US"/>
        </w:rPr>
        <w:t xml:space="preserve"> </w:t>
      </w:r>
      <w:r w:rsidR="007A59A8">
        <w:rPr>
          <w:lang w:val="en-US"/>
        </w:rPr>
        <w:t>(</w:t>
      </w:r>
      <w:proofErr w:type="spellStart"/>
      <w:r w:rsidR="007A59A8" w:rsidRPr="008C30EB">
        <w:rPr>
          <w:lang w:val="en-US"/>
        </w:rPr>
        <w:t>depth_threshold</w:t>
      </w:r>
      <w:proofErr w:type="spellEnd"/>
      <w:r w:rsidR="007A59A8">
        <w:rPr>
          <w:lang w:val="en-US"/>
        </w:rPr>
        <w:t xml:space="preserve"> constant = 20)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7"/>
        <w:gridCol w:w="4075"/>
      </w:tblGrid>
      <w:tr w:rsidR="008C64E1" w14:paraId="5A041ED0" w14:textId="77777777" w:rsidTr="00074D35">
        <w:tc>
          <w:tcPr>
            <w:tcW w:w="4983" w:type="dxa"/>
            <w:vAlign w:val="center"/>
          </w:tcPr>
          <w:p w14:paraId="511D9D7E" w14:textId="25704C2E" w:rsidR="008C64E1" w:rsidRDefault="007A59A8" w:rsidP="00425006">
            <w:pPr>
              <w:jc w:val="center"/>
            </w:pPr>
            <w:r>
              <w:rPr>
                <w:noProof/>
              </w:rPr>
              <mc:AlternateContent>
                <mc:Choice Requires="wps">
                  <w:drawing>
                    <wp:anchor distT="0" distB="0" distL="114300" distR="114300" simplePos="0" relativeHeight="251678720" behindDoc="0" locked="0" layoutInCell="1" allowOverlap="1" wp14:anchorId="1443387A" wp14:editId="0CFA804E">
                      <wp:simplePos x="0" y="0"/>
                      <wp:positionH relativeFrom="column">
                        <wp:posOffset>2621915</wp:posOffset>
                      </wp:positionH>
                      <wp:positionV relativeFrom="paragraph">
                        <wp:posOffset>15875</wp:posOffset>
                      </wp:positionV>
                      <wp:extent cx="455295" cy="358140"/>
                      <wp:effectExtent l="0" t="0" r="0" b="3810"/>
                      <wp:wrapNone/>
                      <wp:docPr id="791950339" name="Zone de texte 3"/>
                      <wp:cNvGraphicFramePr/>
                      <a:graphic xmlns:a="http://schemas.openxmlformats.org/drawingml/2006/main">
                        <a:graphicData uri="http://schemas.microsoft.com/office/word/2010/wordprocessingShape">
                          <wps:wsp>
                            <wps:cNvSpPr txBox="1"/>
                            <wps:spPr>
                              <a:xfrm>
                                <a:off x="0" y="0"/>
                                <a:ext cx="455295" cy="358140"/>
                              </a:xfrm>
                              <a:prstGeom prst="rect">
                                <a:avLst/>
                              </a:prstGeom>
                              <a:noFill/>
                              <a:ln w="6350">
                                <a:noFill/>
                              </a:ln>
                            </wps:spPr>
                            <wps:txbx>
                              <w:txbxContent>
                                <w:p w14:paraId="10BBCC9C" w14:textId="77777777" w:rsidR="008C64E1" w:rsidRDefault="008C64E1" w:rsidP="008C64E1">
                                  <w:pPr>
                                    <w:pStyle w:val="Gras"/>
                                  </w:pPr>
                                  <w:proofErr w:type="spellStart"/>
                                  <w:r>
                                    <w:t>After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387A" id="_x0000_s1028" type="#_x0000_t202" style="position:absolute;left:0;text-align:left;margin-left:206.45pt;margin-top:1.25pt;width:35.85pt;height:2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" filled="f" stroked="f" strokeweight=".5pt">
                      <v:textbox>
                        <w:txbxContent>
                          <w:p w14:paraId="10BBCC9C" w14:textId="77777777" w:rsidR="008C64E1" w:rsidRDefault="008C64E1" w:rsidP="008C64E1">
                            <w:pPr>
                              <w:pStyle w:val="Gras"/>
                            </w:pPr>
                            <w:proofErr w:type="spellStart"/>
                            <w:r>
                              <w:t>After</w:t>
                            </w:r>
                            <w:proofErr w:type="spellEnd"/>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6B1EEC99" wp14:editId="1A1FFBE7">
                      <wp:simplePos x="0" y="0"/>
                      <wp:positionH relativeFrom="column">
                        <wp:posOffset>2618105</wp:posOffset>
                      </wp:positionH>
                      <wp:positionV relativeFrom="paragraph">
                        <wp:posOffset>1201420</wp:posOffset>
                      </wp:positionV>
                      <wp:extent cx="455295" cy="358140"/>
                      <wp:effectExtent l="0" t="0" r="0" b="3810"/>
                      <wp:wrapNone/>
                      <wp:docPr id="991913115" name="Zone de texte 3"/>
                      <wp:cNvGraphicFramePr/>
                      <a:graphic xmlns:a="http://schemas.openxmlformats.org/drawingml/2006/main">
                        <a:graphicData uri="http://schemas.microsoft.com/office/word/2010/wordprocessingShape">
                          <wps:wsp>
                            <wps:cNvSpPr txBox="1"/>
                            <wps:spPr>
                              <a:xfrm>
                                <a:off x="0" y="0"/>
                                <a:ext cx="455295" cy="358140"/>
                              </a:xfrm>
                              <a:prstGeom prst="rect">
                                <a:avLst/>
                              </a:prstGeom>
                              <a:noFill/>
                              <a:ln w="6350">
                                <a:noFill/>
                              </a:ln>
                            </wps:spPr>
                            <wps:txbx>
                              <w:txbxContent>
                                <w:p w14:paraId="526E1A7D" w14:textId="77777777" w:rsidR="008C64E1" w:rsidRDefault="008C64E1" w:rsidP="008C64E1">
                                  <w:pPr>
                                    <w:pStyle w:val="Gras"/>
                                  </w:pPr>
                                  <w:proofErr w:type="spellStart"/>
                                  <w:r>
                                    <w:t>After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EEC99" id="_x0000_s1029" type="#_x0000_t202" style="position:absolute;left:0;text-align:left;margin-left:206.15pt;margin-top:94.6pt;width:35.85pt;height:28.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" filled="f" stroked="f" strokeweight=".5pt">
                      <v:textbox>
                        <w:txbxContent>
                          <w:p w14:paraId="526E1A7D" w14:textId="77777777" w:rsidR="008C64E1" w:rsidRDefault="008C64E1" w:rsidP="008C64E1">
                            <w:pPr>
                              <w:pStyle w:val="Gras"/>
                            </w:pPr>
                            <w:proofErr w:type="spellStart"/>
                            <w:r>
                              <w:t>After</w:t>
                            </w:r>
                            <w:proofErr w:type="spellEnd"/>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602C6683" wp14:editId="6027347C">
                      <wp:simplePos x="0" y="0"/>
                      <wp:positionH relativeFrom="column">
                        <wp:posOffset>951230</wp:posOffset>
                      </wp:positionH>
                      <wp:positionV relativeFrom="paragraph">
                        <wp:posOffset>18415</wp:posOffset>
                      </wp:positionV>
                      <wp:extent cx="631190" cy="358140"/>
                      <wp:effectExtent l="0" t="0" r="0" b="3810"/>
                      <wp:wrapNone/>
                      <wp:docPr id="1808892260" name="Zone de texte 3"/>
                      <wp:cNvGraphicFramePr/>
                      <a:graphic xmlns:a="http://schemas.openxmlformats.org/drawingml/2006/main">
                        <a:graphicData uri="http://schemas.microsoft.com/office/word/2010/wordprocessingShape">
                          <wps:wsp>
                            <wps:cNvSpPr txBox="1"/>
                            <wps:spPr>
                              <a:xfrm>
                                <a:off x="0" y="0"/>
                                <a:ext cx="631190" cy="358140"/>
                              </a:xfrm>
                              <a:prstGeom prst="rect">
                                <a:avLst/>
                              </a:prstGeom>
                              <a:noFill/>
                              <a:ln w="6350">
                                <a:noFill/>
                              </a:ln>
                            </wps:spPr>
                            <wps:txbx>
                              <w:txbxContent>
                                <w:p w14:paraId="0FA53CE4" w14:textId="77777777" w:rsidR="008C64E1" w:rsidRDefault="008C64E1" w:rsidP="008C64E1">
                                  <w:pPr>
                                    <w:pStyle w:val="Gras"/>
                                  </w:pPr>
                                  <w:proofErr w:type="spellStart"/>
                                  <w:r>
                                    <w:t>Before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C6683" id="_x0000_s1030" type="#_x0000_t202" style="position:absolute;left:0;text-align:left;margin-left:74.9pt;margin-top:1.45pt;width:49.7pt;height:2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" filled="f" stroked="f" strokeweight=".5pt">
                      <v:textbox>
                        <w:txbxContent>
                          <w:p w14:paraId="0FA53CE4" w14:textId="77777777" w:rsidR="008C64E1" w:rsidRDefault="008C64E1" w:rsidP="008C64E1">
                            <w:pPr>
                              <w:pStyle w:val="Gras"/>
                            </w:pPr>
                            <w:proofErr w:type="spellStart"/>
                            <w:r>
                              <w:t>Before</w:t>
                            </w:r>
                            <w:proofErr w:type="spellEnd"/>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E260A25" wp14:editId="1567D669">
                      <wp:simplePos x="0" y="0"/>
                      <wp:positionH relativeFrom="column">
                        <wp:posOffset>979170</wp:posOffset>
                      </wp:positionH>
                      <wp:positionV relativeFrom="paragraph">
                        <wp:posOffset>1210945</wp:posOffset>
                      </wp:positionV>
                      <wp:extent cx="631190" cy="358140"/>
                      <wp:effectExtent l="0" t="0" r="0" b="3810"/>
                      <wp:wrapNone/>
                      <wp:docPr id="388005447" name="Zone de texte 3"/>
                      <wp:cNvGraphicFramePr/>
                      <a:graphic xmlns:a="http://schemas.openxmlformats.org/drawingml/2006/main">
                        <a:graphicData uri="http://schemas.microsoft.com/office/word/2010/wordprocessingShape">
                          <wps:wsp>
                            <wps:cNvSpPr txBox="1"/>
                            <wps:spPr>
                              <a:xfrm>
                                <a:off x="0" y="0"/>
                                <a:ext cx="631190" cy="358140"/>
                              </a:xfrm>
                              <a:prstGeom prst="rect">
                                <a:avLst/>
                              </a:prstGeom>
                              <a:noFill/>
                              <a:ln w="6350">
                                <a:noFill/>
                              </a:ln>
                            </wps:spPr>
                            <wps:txbx>
                              <w:txbxContent>
                                <w:p w14:paraId="64FB1E07" w14:textId="77777777" w:rsidR="008C64E1" w:rsidRDefault="008C64E1" w:rsidP="008C64E1">
                                  <w:pPr>
                                    <w:pStyle w:val="Gras"/>
                                  </w:pPr>
                                  <w:proofErr w:type="spellStart"/>
                                  <w:r>
                                    <w:t>Before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60A25" id="_x0000_s1031" type="#_x0000_t202" style="position:absolute;left:0;text-align:left;margin-left:77.1pt;margin-top:95.35pt;width:49.7pt;height:28.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" filled="f" stroked="f" strokeweight=".5pt">
                      <v:textbox>
                        <w:txbxContent>
                          <w:p w14:paraId="64FB1E07" w14:textId="77777777" w:rsidR="008C64E1" w:rsidRDefault="008C64E1" w:rsidP="008C64E1">
                            <w:pPr>
                              <w:pStyle w:val="Gras"/>
                            </w:pPr>
                            <w:proofErr w:type="spellStart"/>
                            <w:r>
                              <w:t>Before</w:t>
                            </w:r>
                            <w:proofErr w:type="spellEnd"/>
                          </w:p>
                        </w:txbxContent>
                      </v:textbox>
                    </v:shape>
                  </w:pict>
                </mc:Fallback>
              </mc:AlternateContent>
            </w:r>
            <w:r w:rsidRPr="00653CE0">
              <w:rPr>
                <w:noProof/>
              </w:rPr>
              <w:drawing>
                <wp:inline distT="0" distB="0" distL="0" distR="0" wp14:anchorId="476FFFD8" wp14:editId="2EB6D4B7">
                  <wp:extent cx="3142446" cy="1182920"/>
                  <wp:effectExtent l="0" t="0" r="1270" b="0"/>
                  <wp:docPr id="339136504" name="Image 1" descr="Une image contenant Caractère coloré, art, Dessin d’enfant,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36504" name="Image 1" descr="Une image contenant Caractère coloré, art, Dessin d’enfant, bleu&#10;&#10;Description générée automatiquement"/>
                          <pic:cNvPicPr/>
                        </pic:nvPicPr>
                        <pic:blipFill>
                          <a:blip r:embed="rId16"/>
                          <a:stretch>
                            <a:fillRect/>
                          </a:stretch>
                        </pic:blipFill>
                        <pic:spPr>
                          <a:xfrm>
                            <a:off x="0" y="0"/>
                            <a:ext cx="3164160" cy="1191094"/>
                          </a:xfrm>
                          <a:prstGeom prst="rect">
                            <a:avLst/>
                          </a:prstGeom>
                        </pic:spPr>
                      </pic:pic>
                    </a:graphicData>
                  </a:graphic>
                </wp:inline>
              </w:drawing>
            </w:r>
            <w:r w:rsidRPr="002B093F">
              <w:rPr>
                <w:noProof/>
              </w:rPr>
              <w:drawing>
                <wp:inline distT="0" distB="0" distL="0" distR="0" wp14:anchorId="78581AEB" wp14:editId="7392F33A">
                  <wp:extent cx="3146308" cy="1176051"/>
                  <wp:effectExtent l="0" t="0" r="0" b="5080"/>
                  <wp:docPr id="1798005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05107" name=""/>
                          <pic:cNvPicPr/>
                        </pic:nvPicPr>
                        <pic:blipFill>
                          <a:blip r:embed="rId17"/>
                          <a:stretch>
                            <a:fillRect/>
                          </a:stretch>
                        </pic:blipFill>
                        <pic:spPr>
                          <a:xfrm>
                            <a:off x="0" y="0"/>
                            <a:ext cx="3171769" cy="1185568"/>
                          </a:xfrm>
                          <a:prstGeom prst="rect">
                            <a:avLst/>
                          </a:prstGeom>
                        </pic:spPr>
                      </pic:pic>
                    </a:graphicData>
                  </a:graphic>
                </wp:inline>
              </w:drawing>
            </w:r>
          </w:p>
        </w:tc>
        <w:tc>
          <w:tcPr>
            <w:tcW w:w="4089" w:type="dxa"/>
            <w:vAlign w:val="center"/>
          </w:tcPr>
          <w:p w14:paraId="782FBA1F" w14:textId="77777777" w:rsidR="008C64E1" w:rsidRDefault="008C64E1" w:rsidP="00425006">
            <w:pPr>
              <w:jc w:val="center"/>
            </w:pPr>
            <w:r w:rsidRPr="008C64E1">
              <w:rPr>
                <w:noProof/>
              </w:rPr>
              <w:drawing>
                <wp:inline distT="0" distB="0" distL="0" distR="0" wp14:anchorId="18208E83" wp14:editId="3407F734">
                  <wp:extent cx="2539219" cy="2025050"/>
                  <wp:effectExtent l="0" t="0" r="0" b="0"/>
                  <wp:docPr id="2120053471" name="Image 1" descr="Une image contenant meubles, intérieur, habits, cha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53471" name="Image 1" descr="Une image contenant meubles, intérieur, habits, chaise&#10;&#10;Description générée automatiquement"/>
                          <pic:cNvPicPr/>
                        </pic:nvPicPr>
                        <pic:blipFill>
                          <a:blip r:embed="rId18"/>
                          <a:stretch>
                            <a:fillRect/>
                          </a:stretch>
                        </pic:blipFill>
                        <pic:spPr>
                          <a:xfrm>
                            <a:off x="0" y="0"/>
                            <a:ext cx="2547710" cy="2031821"/>
                          </a:xfrm>
                          <a:prstGeom prst="rect">
                            <a:avLst/>
                          </a:prstGeom>
                        </pic:spPr>
                      </pic:pic>
                    </a:graphicData>
                  </a:graphic>
                </wp:inline>
              </w:drawing>
            </w:r>
          </w:p>
        </w:tc>
      </w:tr>
    </w:tbl>
    <w:p w14:paraId="2C90FFE9" w14:textId="77777777" w:rsidR="00074D35" w:rsidRDefault="00074D35" w:rsidP="00074D35">
      <w:pPr>
        <w:pStyle w:val="Gras"/>
        <w:rPr>
          <w:lang w:val="en-US"/>
        </w:rPr>
      </w:pPr>
    </w:p>
    <w:p w14:paraId="5371DE68" w14:textId="52740F0F" w:rsidR="008C64E1" w:rsidRPr="00193E10" w:rsidRDefault="00074D35" w:rsidP="00074D35">
      <w:pPr>
        <w:pStyle w:val="Gras"/>
        <w:rPr>
          <w:lang w:val="en-US"/>
        </w:rPr>
      </w:pPr>
      <w:r>
        <w:rPr>
          <w:lang w:val="en-US"/>
        </w:rPr>
        <w:t xml:space="preserve">Second </w:t>
      </w:r>
      <w:r w:rsidRPr="008C64E1">
        <w:rPr>
          <w:lang w:val="en-US"/>
        </w:rPr>
        <w:t xml:space="preserve">measurement and fuse images with </w:t>
      </w:r>
      <w:r>
        <w:rPr>
          <w:lang w:val="en-US"/>
        </w:rPr>
        <w:t>filtering and segmentation</w:t>
      </w:r>
      <w:r w:rsidR="00653CE0">
        <w:rPr>
          <w:lang w:val="en-US"/>
        </w:rPr>
        <w:t xml:space="preserve"> (</w:t>
      </w:r>
      <w:proofErr w:type="spellStart"/>
      <w:r w:rsidR="00653CE0" w:rsidRPr="008C30EB">
        <w:rPr>
          <w:lang w:val="en-US"/>
        </w:rPr>
        <w:t>depth_threshold</w:t>
      </w:r>
      <w:proofErr w:type="spellEnd"/>
      <w:r w:rsidR="007A59A8">
        <w:rPr>
          <w:lang w:val="en-US"/>
        </w:rPr>
        <w:t xml:space="preserve"> constant = 50</w:t>
      </w:r>
      <w:r w:rsidR="00653CE0">
        <w:rPr>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5"/>
        <w:gridCol w:w="3987"/>
      </w:tblGrid>
      <w:tr w:rsidR="002B093F" w14:paraId="594DFD93" w14:textId="77777777" w:rsidTr="00653CE0">
        <w:tc>
          <w:tcPr>
            <w:tcW w:w="5100" w:type="dxa"/>
            <w:vAlign w:val="center"/>
          </w:tcPr>
          <w:p w14:paraId="485CA62A" w14:textId="31E31724" w:rsidR="00D352AE" w:rsidRDefault="007A59A8" w:rsidP="00D352AE">
            <w:pPr>
              <w:jc w:val="center"/>
            </w:pPr>
            <w:r>
              <w:rPr>
                <w:noProof/>
              </w:rPr>
              <mc:AlternateContent>
                <mc:Choice Requires="wps">
                  <w:drawing>
                    <wp:anchor distT="0" distB="0" distL="114300" distR="114300" simplePos="0" relativeHeight="251660288" behindDoc="0" locked="0" layoutInCell="1" allowOverlap="1" wp14:anchorId="23F1E59B" wp14:editId="22D5F691">
                      <wp:simplePos x="0" y="0"/>
                      <wp:positionH relativeFrom="column">
                        <wp:posOffset>2640965</wp:posOffset>
                      </wp:positionH>
                      <wp:positionV relativeFrom="paragraph">
                        <wp:posOffset>71120</wp:posOffset>
                      </wp:positionV>
                      <wp:extent cx="455295" cy="358140"/>
                      <wp:effectExtent l="0" t="0" r="0" b="3810"/>
                      <wp:wrapNone/>
                      <wp:docPr id="1174338780" name="Zone de texte 3"/>
                      <wp:cNvGraphicFramePr/>
                      <a:graphic xmlns:a="http://schemas.openxmlformats.org/drawingml/2006/main">
                        <a:graphicData uri="http://schemas.microsoft.com/office/word/2010/wordprocessingShape">
                          <wps:wsp>
                            <wps:cNvSpPr txBox="1"/>
                            <wps:spPr>
                              <a:xfrm>
                                <a:off x="0" y="0"/>
                                <a:ext cx="455295" cy="358140"/>
                              </a:xfrm>
                              <a:prstGeom prst="rect">
                                <a:avLst/>
                              </a:prstGeom>
                              <a:noFill/>
                              <a:ln w="6350">
                                <a:noFill/>
                              </a:ln>
                            </wps:spPr>
                            <wps:txbx>
                              <w:txbxContent>
                                <w:p w14:paraId="32618E3B" w14:textId="72FCEF56" w:rsidR="00AC527B" w:rsidRDefault="00AC527B" w:rsidP="00AC527B">
                                  <w:pPr>
                                    <w:pStyle w:val="Gras"/>
                                  </w:pPr>
                                  <w:proofErr w:type="spellStart"/>
                                  <w:r>
                                    <w:t>After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1E59B" id="_x0000_s1032" type="#_x0000_t202" style="position:absolute;left:0;text-align:left;margin-left:207.95pt;margin-top:5.6pt;width:35.85pt;height:2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" filled="f" stroked="f" strokeweight=".5pt">
                      <v:textbox>
                        <w:txbxContent>
                          <w:p w14:paraId="32618E3B" w14:textId="72FCEF56" w:rsidR="00AC527B" w:rsidRDefault="00AC527B" w:rsidP="00AC527B">
                            <w:pPr>
                              <w:pStyle w:val="Gras"/>
                            </w:pPr>
                            <w:proofErr w:type="spellStart"/>
                            <w:r>
                              <w:t>After</w:t>
                            </w:r>
                            <w:proofErr w:type="spellEnd"/>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B787E9C" wp14:editId="4D96A146">
                      <wp:simplePos x="0" y="0"/>
                      <wp:positionH relativeFrom="column">
                        <wp:posOffset>2657475</wp:posOffset>
                      </wp:positionH>
                      <wp:positionV relativeFrom="paragraph">
                        <wp:posOffset>1323975</wp:posOffset>
                      </wp:positionV>
                      <wp:extent cx="455295" cy="358140"/>
                      <wp:effectExtent l="0" t="0" r="0" b="3810"/>
                      <wp:wrapNone/>
                      <wp:docPr id="1288053712" name="Zone de texte 3"/>
                      <wp:cNvGraphicFramePr/>
                      <a:graphic xmlns:a="http://schemas.openxmlformats.org/drawingml/2006/main">
                        <a:graphicData uri="http://schemas.microsoft.com/office/word/2010/wordprocessingShape">
                          <wps:wsp>
                            <wps:cNvSpPr txBox="1"/>
                            <wps:spPr>
                              <a:xfrm>
                                <a:off x="0" y="0"/>
                                <a:ext cx="455295" cy="358140"/>
                              </a:xfrm>
                              <a:prstGeom prst="rect">
                                <a:avLst/>
                              </a:prstGeom>
                              <a:noFill/>
                              <a:ln w="6350">
                                <a:noFill/>
                              </a:ln>
                            </wps:spPr>
                            <wps:txbx>
                              <w:txbxContent>
                                <w:p w14:paraId="3F25307E" w14:textId="77777777" w:rsidR="00AC527B" w:rsidRDefault="00AC527B" w:rsidP="00AC527B">
                                  <w:pPr>
                                    <w:pStyle w:val="Gras"/>
                                  </w:pPr>
                                  <w:proofErr w:type="spellStart"/>
                                  <w:r>
                                    <w:t>After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7E9C" id="_x0000_s1033" type="#_x0000_t202" style="position:absolute;left:0;text-align:left;margin-left:209.25pt;margin-top:104.25pt;width:35.85pt;height:28.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" filled="f" stroked="f" strokeweight=".5pt">
                      <v:textbox>
                        <w:txbxContent>
                          <w:p w14:paraId="3F25307E" w14:textId="77777777" w:rsidR="00AC527B" w:rsidRDefault="00AC527B" w:rsidP="00AC527B">
                            <w:pPr>
                              <w:pStyle w:val="Gras"/>
                            </w:pPr>
                            <w:proofErr w:type="spellStart"/>
                            <w:r>
                              <w:t>After</w:t>
                            </w:r>
                            <w:proofErr w:type="spellEnd"/>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07EA380" wp14:editId="6FFB97F7">
                      <wp:simplePos x="0" y="0"/>
                      <wp:positionH relativeFrom="column">
                        <wp:posOffset>979170</wp:posOffset>
                      </wp:positionH>
                      <wp:positionV relativeFrom="paragraph">
                        <wp:posOffset>1308100</wp:posOffset>
                      </wp:positionV>
                      <wp:extent cx="631190" cy="358140"/>
                      <wp:effectExtent l="0" t="0" r="0" b="3810"/>
                      <wp:wrapNone/>
                      <wp:docPr id="1306673980" name="Zone de texte 3"/>
                      <wp:cNvGraphicFramePr/>
                      <a:graphic xmlns:a="http://schemas.openxmlformats.org/drawingml/2006/main">
                        <a:graphicData uri="http://schemas.microsoft.com/office/word/2010/wordprocessingShape">
                          <wps:wsp>
                            <wps:cNvSpPr txBox="1"/>
                            <wps:spPr>
                              <a:xfrm>
                                <a:off x="0" y="0"/>
                                <a:ext cx="631190" cy="358140"/>
                              </a:xfrm>
                              <a:prstGeom prst="rect">
                                <a:avLst/>
                              </a:prstGeom>
                              <a:noFill/>
                              <a:ln w="6350">
                                <a:noFill/>
                              </a:ln>
                            </wps:spPr>
                            <wps:txbx>
                              <w:txbxContent>
                                <w:p w14:paraId="07D2A07B" w14:textId="77777777" w:rsidR="00AC527B" w:rsidRDefault="00AC527B" w:rsidP="00AC527B">
                                  <w:pPr>
                                    <w:pStyle w:val="Gras"/>
                                  </w:pPr>
                                  <w:proofErr w:type="spellStart"/>
                                  <w:r>
                                    <w:t>Before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EA380" id="_x0000_s1034" type="#_x0000_t202" style="position:absolute;left:0;text-align:left;margin-left:77.1pt;margin-top:103pt;width:49.7pt;height:2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" filled="f" stroked="f" strokeweight=".5pt">
                      <v:textbox>
                        <w:txbxContent>
                          <w:p w14:paraId="07D2A07B" w14:textId="77777777" w:rsidR="00AC527B" w:rsidRDefault="00AC527B" w:rsidP="00AC527B">
                            <w:pPr>
                              <w:pStyle w:val="Gras"/>
                            </w:pPr>
                            <w:proofErr w:type="spellStart"/>
                            <w:r>
                              <w:t>Before</w:t>
                            </w:r>
                            <w:proofErr w:type="spellEnd"/>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8C14F53" wp14:editId="57BD7385">
                      <wp:simplePos x="0" y="0"/>
                      <wp:positionH relativeFrom="column">
                        <wp:posOffset>951230</wp:posOffset>
                      </wp:positionH>
                      <wp:positionV relativeFrom="paragraph">
                        <wp:posOffset>81280</wp:posOffset>
                      </wp:positionV>
                      <wp:extent cx="631190" cy="358140"/>
                      <wp:effectExtent l="0" t="0" r="0" b="3810"/>
                      <wp:wrapNone/>
                      <wp:docPr id="663513319" name="Zone de texte 3"/>
                      <wp:cNvGraphicFramePr/>
                      <a:graphic xmlns:a="http://schemas.openxmlformats.org/drawingml/2006/main">
                        <a:graphicData uri="http://schemas.microsoft.com/office/word/2010/wordprocessingShape">
                          <wps:wsp>
                            <wps:cNvSpPr txBox="1"/>
                            <wps:spPr>
                              <a:xfrm>
                                <a:off x="0" y="0"/>
                                <a:ext cx="631190" cy="358140"/>
                              </a:xfrm>
                              <a:prstGeom prst="rect">
                                <a:avLst/>
                              </a:prstGeom>
                              <a:noFill/>
                              <a:ln w="6350">
                                <a:noFill/>
                              </a:ln>
                            </wps:spPr>
                            <wps:txbx>
                              <w:txbxContent>
                                <w:p w14:paraId="3BC7518B" w14:textId="2F1E90F9" w:rsidR="00AC527B" w:rsidRDefault="00AC527B" w:rsidP="00AC527B">
                                  <w:pPr>
                                    <w:pStyle w:val="Gras"/>
                                  </w:pPr>
                                  <w:proofErr w:type="spellStart"/>
                                  <w:r>
                                    <w:t>Before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14F53" id="_x0000_s1035" type="#_x0000_t202" style="position:absolute;left:0;text-align:left;margin-left:74.9pt;margin-top:6.4pt;width:49.7pt;height:2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" filled="f" stroked="f" strokeweight=".5pt">
                      <v:textbox>
                        <w:txbxContent>
                          <w:p w14:paraId="3BC7518B" w14:textId="2F1E90F9" w:rsidR="00AC527B" w:rsidRDefault="00AC527B" w:rsidP="00AC527B">
                            <w:pPr>
                              <w:pStyle w:val="Gras"/>
                            </w:pPr>
                            <w:proofErr w:type="spellStart"/>
                            <w:r>
                              <w:t>Before</w:t>
                            </w:r>
                            <w:proofErr w:type="spellEnd"/>
                          </w:p>
                        </w:txbxContent>
                      </v:textbox>
                    </v:shape>
                  </w:pict>
                </mc:Fallback>
              </mc:AlternateContent>
            </w:r>
            <w:r w:rsidRPr="00AE6FD3">
              <w:rPr>
                <w:noProof/>
              </w:rPr>
              <w:drawing>
                <wp:inline distT="0" distB="0" distL="0" distR="0" wp14:anchorId="21F2B1A6" wp14:editId="7695F1F0">
                  <wp:extent cx="3112395" cy="1245371"/>
                  <wp:effectExtent l="0" t="0" r="0" b="0"/>
                  <wp:docPr id="1055221650" name="Image 1" descr="Une image contenant Caractère coloré, capture d’écra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66121" name="Image 1" descr="Une image contenant Caractère coloré, capture d’écran, art&#10;&#10;Description générée automatiquement"/>
                          <pic:cNvPicPr/>
                        </pic:nvPicPr>
                        <pic:blipFill>
                          <a:blip r:embed="rId14"/>
                          <a:stretch>
                            <a:fillRect/>
                          </a:stretch>
                        </pic:blipFill>
                        <pic:spPr>
                          <a:xfrm>
                            <a:off x="0" y="0"/>
                            <a:ext cx="3130251" cy="1252516"/>
                          </a:xfrm>
                          <a:prstGeom prst="rect">
                            <a:avLst/>
                          </a:prstGeom>
                        </pic:spPr>
                      </pic:pic>
                    </a:graphicData>
                  </a:graphic>
                </wp:inline>
              </w:drawing>
            </w:r>
            <w:r w:rsidRPr="009824C2">
              <w:rPr>
                <w:noProof/>
              </w:rPr>
              <w:drawing>
                <wp:inline distT="0" distB="0" distL="0" distR="0" wp14:anchorId="3A4E4B60" wp14:editId="68AE6768">
                  <wp:extent cx="3120981" cy="1245021"/>
                  <wp:effectExtent l="0" t="0" r="3810" b="0"/>
                  <wp:docPr id="500765825" name="Image 1" descr="Une image contenant Caractère coloré, capture d’écra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751" name="Image 1" descr="Une image contenant Caractère coloré, capture d’écran, art&#10;&#10;Description générée automatiquement"/>
                          <pic:cNvPicPr/>
                        </pic:nvPicPr>
                        <pic:blipFill>
                          <a:blip r:embed="rId15"/>
                          <a:stretch>
                            <a:fillRect/>
                          </a:stretch>
                        </pic:blipFill>
                        <pic:spPr>
                          <a:xfrm>
                            <a:off x="0" y="0"/>
                            <a:ext cx="3126829" cy="1247354"/>
                          </a:xfrm>
                          <a:prstGeom prst="rect">
                            <a:avLst/>
                          </a:prstGeom>
                        </pic:spPr>
                      </pic:pic>
                    </a:graphicData>
                  </a:graphic>
                </wp:inline>
              </w:drawing>
            </w:r>
          </w:p>
        </w:tc>
        <w:tc>
          <w:tcPr>
            <w:tcW w:w="3972" w:type="dxa"/>
            <w:vAlign w:val="center"/>
          </w:tcPr>
          <w:p w14:paraId="255F6FBA" w14:textId="610D0925" w:rsidR="00D352AE" w:rsidRDefault="00D352AE" w:rsidP="00D352AE">
            <w:pPr>
              <w:jc w:val="center"/>
            </w:pPr>
            <w:r w:rsidRPr="009670B2">
              <w:rPr>
                <w:noProof/>
              </w:rPr>
              <w:drawing>
                <wp:inline distT="0" distB="0" distL="0" distR="0" wp14:anchorId="4C24C7E0" wp14:editId="7A354D27">
                  <wp:extent cx="2416624" cy="1923245"/>
                  <wp:effectExtent l="0" t="0" r="3175" b="1270"/>
                  <wp:docPr id="121459760" name="Image 1" descr="Une image contenant intérieur, meubles, habits,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9760" name="Image 1" descr="Une image contenant intérieur, meubles, habits, personne&#10;&#10;Description générée automatiquement"/>
                          <pic:cNvPicPr/>
                        </pic:nvPicPr>
                        <pic:blipFill rotWithShape="1">
                          <a:blip r:embed="rId19"/>
                          <a:srcRect l="608" r="-1"/>
                          <a:stretch/>
                        </pic:blipFill>
                        <pic:spPr bwMode="auto">
                          <a:xfrm>
                            <a:off x="0" y="0"/>
                            <a:ext cx="2435265" cy="19380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530CE9" w14:textId="08D8CA65" w:rsidR="00D352AE" w:rsidRDefault="00D352AE" w:rsidP="00D352AE"/>
    <w:p w14:paraId="66034706" w14:textId="5E93B3B7" w:rsidR="00074D35" w:rsidRDefault="00074D35" w:rsidP="00074D35">
      <w:pPr>
        <w:rPr>
          <w:lang w:val="en-US"/>
        </w:rPr>
      </w:pPr>
      <w:r w:rsidRPr="008A06E9">
        <w:rPr>
          <w:lang w:val="en-US"/>
        </w:rPr>
        <w:t>In conclusion, the implementation of the filtering technique proved to be highly effective in improving the quality of the depth data and subsequently enhancing the fused images. With the successful correction of the depth data, we have achieved a more accurate and reliable representation of the captured scenes</w:t>
      </w:r>
      <w:r w:rsidR="008D2FA0">
        <w:rPr>
          <w:lang w:val="en-US"/>
        </w:rPr>
        <w:t>.</w:t>
      </w:r>
    </w:p>
    <w:p w14:paraId="1DD7E2EF" w14:textId="77777777" w:rsidR="008C64E1" w:rsidRPr="00074D35" w:rsidRDefault="008C64E1" w:rsidP="00D352AE">
      <w:pPr>
        <w:rPr>
          <w:lang w:val="en-US"/>
        </w:rPr>
      </w:pPr>
    </w:p>
    <w:p w14:paraId="119F47D7" w14:textId="0D902CE4" w:rsidR="00F35B6E" w:rsidRPr="00074D35" w:rsidRDefault="00F35B6E" w:rsidP="00F35B6E">
      <w:pPr>
        <w:jc w:val="center"/>
        <w:rPr>
          <w:lang w:val="en-US"/>
        </w:rPr>
      </w:pPr>
    </w:p>
    <w:p w14:paraId="70A3924D" w14:textId="52FB383E" w:rsidR="009670B2" w:rsidRPr="00074D35" w:rsidRDefault="009670B2" w:rsidP="00AE6FD3">
      <w:pPr>
        <w:jc w:val="center"/>
        <w:rPr>
          <w:lang w:val="en-US"/>
        </w:rPr>
      </w:pPr>
    </w:p>
    <w:p w14:paraId="2E3F8C60" w14:textId="77777777" w:rsidR="009824C2" w:rsidRPr="00074D35" w:rsidRDefault="009824C2" w:rsidP="009824C2">
      <w:pPr>
        <w:rPr>
          <w:lang w:val="en-US"/>
        </w:rPr>
      </w:pPr>
    </w:p>
    <w:p w14:paraId="0231EF71" w14:textId="37E24CC3" w:rsidR="001C7D3C" w:rsidRPr="001C7D3C" w:rsidRDefault="001C7D3C" w:rsidP="001C7D3C">
      <w:pPr>
        <w:pStyle w:val="Titre1"/>
        <w:rPr>
          <w:lang w:val="en-US"/>
        </w:rPr>
      </w:pPr>
      <w:r>
        <w:rPr>
          <w:lang w:val="en-US"/>
        </w:rPr>
        <w:lastRenderedPageBreak/>
        <w:t>Final code</w:t>
      </w:r>
    </w:p>
    <w:p w14:paraId="563EF2A0" w14:textId="77777777" w:rsidR="008C30EB" w:rsidRPr="008C30EB" w:rsidRDefault="008C30EB" w:rsidP="008C30EB">
      <w:pPr>
        <w:pStyle w:val="Programme"/>
        <w:framePr w:wrap="notBeside"/>
        <w:rPr>
          <w:lang w:val="en-US"/>
        </w:rPr>
      </w:pPr>
      <w:r w:rsidRPr="008C30EB">
        <w:rPr>
          <w:lang w:val="en-US"/>
        </w:rPr>
        <w:t>import numpy as np</w:t>
      </w:r>
    </w:p>
    <w:p w14:paraId="47EECEF9" w14:textId="77777777" w:rsidR="008C30EB" w:rsidRPr="008C30EB" w:rsidRDefault="008C30EB" w:rsidP="008C30EB">
      <w:pPr>
        <w:pStyle w:val="Programme"/>
        <w:framePr w:wrap="notBeside"/>
        <w:rPr>
          <w:lang w:val="en-US"/>
        </w:rPr>
      </w:pPr>
      <w:r w:rsidRPr="008C30EB">
        <w:rPr>
          <w:lang w:val="en-US"/>
        </w:rPr>
        <w:t>import cv2</w:t>
      </w:r>
    </w:p>
    <w:p w14:paraId="2F870C83" w14:textId="77777777" w:rsidR="008C30EB" w:rsidRPr="008C30EB" w:rsidRDefault="008C30EB" w:rsidP="008C30EB">
      <w:pPr>
        <w:pStyle w:val="Programme"/>
        <w:framePr w:wrap="notBeside"/>
        <w:rPr>
          <w:lang w:val="en-US"/>
        </w:rPr>
      </w:pPr>
    </w:p>
    <w:p w14:paraId="6AF7C033" w14:textId="77777777" w:rsidR="008C30EB" w:rsidRPr="008C30EB" w:rsidRDefault="008C30EB" w:rsidP="008C30EB">
      <w:pPr>
        <w:pStyle w:val="Programme"/>
        <w:framePr w:wrap="notBeside"/>
        <w:rPr>
          <w:lang w:val="en-US"/>
        </w:rPr>
      </w:pPr>
      <w:r w:rsidRPr="008C30EB">
        <w:rPr>
          <w:lang w:val="en-US"/>
        </w:rPr>
        <w:t># Load data from .npy files</w:t>
      </w:r>
    </w:p>
    <w:p w14:paraId="3D9550B9" w14:textId="77777777" w:rsidR="008C30EB" w:rsidRPr="008C30EB" w:rsidRDefault="008C30EB" w:rsidP="008C30EB">
      <w:pPr>
        <w:pStyle w:val="Programme"/>
        <w:framePr w:wrap="notBeside"/>
        <w:rPr>
          <w:lang w:val="en-US"/>
        </w:rPr>
      </w:pPr>
      <w:r w:rsidRPr="008C30EB">
        <w:rPr>
          <w:lang w:val="en-US"/>
        </w:rPr>
        <w:t>file1_RGB = np.load('20240320_093036.206357_color.npy')</w:t>
      </w:r>
    </w:p>
    <w:p w14:paraId="2446AE23" w14:textId="77777777" w:rsidR="008C30EB" w:rsidRPr="008C30EB" w:rsidRDefault="008C30EB" w:rsidP="008C30EB">
      <w:pPr>
        <w:pStyle w:val="Programme"/>
        <w:framePr w:wrap="notBeside"/>
        <w:rPr>
          <w:lang w:val="en-US"/>
        </w:rPr>
      </w:pPr>
      <w:r w:rsidRPr="008C30EB">
        <w:rPr>
          <w:lang w:val="en-US"/>
        </w:rPr>
        <w:t>file1_DEPTH = np.load('20240320_093036.206357_depth.npy')</w:t>
      </w:r>
    </w:p>
    <w:p w14:paraId="469341E4" w14:textId="77777777" w:rsidR="008C30EB" w:rsidRPr="008C30EB" w:rsidRDefault="008C30EB" w:rsidP="008C30EB">
      <w:pPr>
        <w:pStyle w:val="Programme"/>
        <w:framePr w:wrap="notBeside"/>
        <w:rPr>
          <w:lang w:val="en-US"/>
        </w:rPr>
      </w:pPr>
      <w:r w:rsidRPr="008C30EB">
        <w:rPr>
          <w:lang w:val="en-US"/>
        </w:rPr>
        <w:t>file2_RGB = np.load('20240320_093104.161635_color.npy')</w:t>
      </w:r>
    </w:p>
    <w:p w14:paraId="1A53A51E" w14:textId="77777777" w:rsidR="008C30EB" w:rsidRPr="008C30EB" w:rsidRDefault="008C30EB" w:rsidP="008C30EB">
      <w:pPr>
        <w:pStyle w:val="Programme"/>
        <w:framePr w:wrap="notBeside"/>
        <w:rPr>
          <w:lang w:val="en-US"/>
        </w:rPr>
      </w:pPr>
      <w:r w:rsidRPr="008C30EB">
        <w:rPr>
          <w:lang w:val="en-US"/>
        </w:rPr>
        <w:t>file2_DEPTH = np.load('20240320_093104.161635_depth.npy')</w:t>
      </w:r>
    </w:p>
    <w:p w14:paraId="15F228D9" w14:textId="77777777" w:rsidR="008C30EB" w:rsidRPr="008C30EB" w:rsidRDefault="008C30EB" w:rsidP="008C30EB">
      <w:pPr>
        <w:pStyle w:val="Programme"/>
        <w:framePr w:wrap="notBeside"/>
        <w:rPr>
          <w:lang w:val="en-US"/>
        </w:rPr>
      </w:pPr>
    </w:p>
    <w:p w14:paraId="0615C21C" w14:textId="77777777" w:rsidR="008C30EB" w:rsidRPr="008C30EB" w:rsidRDefault="008C30EB" w:rsidP="008C30EB">
      <w:pPr>
        <w:pStyle w:val="Programme"/>
        <w:framePr w:wrap="notBeside"/>
        <w:rPr>
          <w:lang w:val="en-US"/>
        </w:rPr>
      </w:pPr>
      <w:r w:rsidRPr="008C30EB">
        <w:rPr>
          <w:lang w:val="en-US"/>
        </w:rPr>
        <w:t># Convert depth data to an appropriate format (CV_8U)</w:t>
      </w:r>
    </w:p>
    <w:p w14:paraId="0BC46545" w14:textId="77777777" w:rsidR="008C30EB" w:rsidRPr="008C30EB" w:rsidRDefault="008C30EB" w:rsidP="008C30EB">
      <w:pPr>
        <w:pStyle w:val="Programme"/>
        <w:framePr w:wrap="notBeside"/>
        <w:rPr>
          <w:lang w:val="en-US"/>
        </w:rPr>
      </w:pPr>
      <w:r w:rsidRPr="008C30EB">
        <w:rPr>
          <w:lang w:val="en-US"/>
        </w:rPr>
        <w:t>file1_DEPTH_uint8 = (file1_DEPTH / np.max(file1_DEPTH) * 255).astype(np.uint8)</w:t>
      </w:r>
    </w:p>
    <w:p w14:paraId="086DCB48" w14:textId="77777777" w:rsidR="008C30EB" w:rsidRPr="008C30EB" w:rsidRDefault="008C30EB" w:rsidP="008C30EB">
      <w:pPr>
        <w:pStyle w:val="Programme"/>
        <w:framePr w:wrap="notBeside"/>
        <w:rPr>
          <w:lang w:val="en-US"/>
        </w:rPr>
      </w:pPr>
      <w:r w:rsidRPr="008C30EB">
        <w:rPr>
          <w:lang w:val="en-US"/>
        </w:rPr>
        <w:t>file2_DEPTH_uint8 = (file2_DEPTH / np.max(file2_DEPTH) * 255).astype(np.uint8)</w:t>
      </w:r>
    </w:p>
    <w:p w14:paraId="771C3A02" w14:textId="77777777" w:rsidR="008C30EB" w:rsidRPr="008C30EB" w:rsidRDefault="008C30EB" w:rsidP="008C30EB">
      <w:pPr>
        <w:pStyle w:val="Programme"/>
        <w:framePr w:wrap="notBeside"/>
        <w:rPr>
          <w:lang w:val="en-US"/>
        </w:rPr>
      </w:pPr>
    </w:p>
    <w:p w14:paraId="10EA490E" w14:textId="77777777" w:rsidR="008C30EB" w:rsidRPr="008C30EB" w:rsidRDefault="008C30EB" w:rsidP="008C30EB">
      <w:pPr>
        <w:pStyle w:val="Programme"/>
        <w:framePr w:wrap="notBeside"/>
        <w:rPr>
          <w:lang w:val="en-US"/>
        </w:rPr>
      </w:pPr>
      <w:r w:rsidRPr="008C30EB">
        <w:rPr>
          <w:lang w:val="en-US"/>
        </w:rPr>
        <w:t># Fill small holes in the depth image using neighborhood color</w:t>
      </w:r>
    </w:p>
    <w:p w14:paraId="070147FA" w14:textId="77777777" w:rsidR="008C30EB" w:rsidRPr="008C30EB" w:rsidRDefault="008C30EB" w:rsidP="008C30EB">
      <w:pPr>
        <w:pStyle w:val="Programme"/>
        <w:framePr w:wrap="notBeside"/>
        <w:rPr>
          <w:lang w:val="en-US"/>
        </w:rPr>
      </w:pPr>
      <w:r w:rsidRPr="008C30EB">
        <w:rPr>
          <w:lang w:val="en-US"/>
        </w:rPr>
        <w:t>file1_DEPTH_filled = cv2.inpaint(file1_DEPTH_uint8, (file1_DEPTH_uint8 == 0).astype(np.uint8), 3, cv2.INPAINT_TELEA)</w:t>
      </w:r>
    </w:p>
    <w:p w14:paraId="5732E389" w14:textId="77777777" w:rsidR="008C30EB" w:rsidRPr="008C30EB" w:rsidRDefault="008C30EB" w:rsidP="008C30EB">
      <w:pPr>
        <w:pStyle w:val="Programme"/>
        <w:framePr w:wrap="notBeside"/>
        <w:rPr>
          <w:lang w:val="en-US"/>
        </w:rPr>
      </w:pPr>
      <w:r w:rsidRPr="008C30EB">
        <w:rPr>
          <w:lang w:val="en-US"/>
        </w:rPr>
        <w:t>file2_DEPTH_filled = cv2.inpaint(file2_DEPTH_uint8, (file2_DEPTH_uint8 == 0).astype(np.uint8), 3, cv2.INPAINT_TELEA)</w:t>
      </w:r>
    </w:p>
    <w:p w14:paraId="564FF4EE" w14:textId="77777777" w:rsidR="008C30EB" w:rsidRPr="008C30EB" w:rsidRDefault="008C30EB" w:rsidP="008C30EB">
      <w:pPr>
        <w:pStyle w:val="Programme"/>
        <w:framePr w:wrap="notBeside"/>
        <w:rPr>
          <w:lang w:val="en-US"/>
        </w:rPr>
      </w:pPr>
    </w:p>
    <w:p w14:paraId="54743975" w14:textId="4DFE5D51" w:rsidR="008C30EB" w:rsidRPr="008C30EB" w:rsidRDefault="008C30EB" w:rsidP="008C30EB">
      <w:pPr>
        <w:pStyle w:val="Programme"/>
        <w:framePr w:wrap="notBeside"/>
        <w:rPr>
          <w:lang w:val="en-US"/>
        </w:rPr>
      </w:pPr>
      <w:r w:rsidRPr="008C30EB">
        <w:rPr>
          <w:lang w:val="en-US"/>
        </w:rPr>
        <w:t xml:space="preserve"># </w:t>
      </w:r>
      <w:r w:rsidR="007A59A8">
        <w:rPr>
          <w:lang w:val="en-US"/>
        </w:rPr>
        <w:t>Semi-a</w:t>
      </w:r>
      <w:r w:rsidRPr="008C30EB">
        <w:rPr>
          <w:lang w:val="en-US"/>
        </w:rPr>
        <w:t>utomatic thresholding</w:t>
      </w:r>
    </w:p>
    <w:p w14:paraId="09CD2608" w14:textId="77777777" w:rsidR="008C30EB" w:rsidRPr="008C30EB" w:rsidRDefault="008C30EB" w:rsidP="008C30EB">
      <w:pPr>
        <w:pStyle w:val="Programme"/>
        <w:framePr w:wrap="notBeside"/>
        <w:rPr>
          <w:lang w:val="en-US"/>
        </w:rPr>
      </w:pPr>
      <w:r w:rsidRPr="008C30EB">
        <w:rPr>
          <w:lang w:val="en-US"/>
        </w:rPr>
        <w:t>depth_threshold = (np.mean(file1_DEPTH_filled) + np.mean(file2_DEPTH_filled)) / 2 - 20  # Adjusted threshold</w:t>
      </w:r>
    </w:p>
    <w:p w14:paraId="1E38C34C" w14:textId="77777777" w:rsidR="008C30EB" w:rsidRPr="008C30EB" w:rsidRDefault="008C30EB" w:rsidP="008C30EB">
      <w:pPr>
        <w:pStyle w:val="Programme"/>
        <w:framePr w:wrap="notBeside"/>
        <w:rPr>
          <w:lang w:val="en-US"/>
        </w:rPr>
      </w:pPr>
    </w:p>
    <w:p w14:paraId="02A8EB8B" w14:textId="77777777" w:rsidR="008C30EB" w:rsidRPr="008C30EB" w:rsidRDefault="008C30EB" w:rsidP="008C30EB">
      <w:pPr>
        <w:pStyle w:val="Programme"/>
        <w:framePr w:wrap="notBeside"/>
        <w:rPr>
          <w:lang w:val="en-US"/>
        </w:rPr>
      </w:pPr>
      <w:r w:rsidRPr="008C30EB">
        <w:rPr>
          <w:lang w:val="en-US"/>
        </w:rPr>
        <w:t># Create a mask based on depth information</w:t>
      </w:r>
    </w:p>
    <w:p w14:paraId="2560D810" w14:textId="77777777" w:rsidR="008C30EB" w:rsidRPr="008C30EB" w:rsidRDefault="008C30EB" w:rsidP="008C30EB">
      <w:pPr>
        <w:pStyle w:val="Programme"/>
        <w:framePr w:wrap="notBeside"/>
        <w:rPr>
          <w:lang w:val="en-US"/>
        </w:rPr>
      </w:pPr>
      <w:r w:rsidRPr="008C30EB">
        <w:rPr>
          <w:lang w:val="en-US"/>
        </w:rPr>
        <w:t xml:space="preserve">mask = file2_DEPTH_filled &lt; depth_threshold </w:t>
      </w:r>
    </w:p>
    <w:p w14:paraId="0F4DA9DF" w14:textId="77777777" w:rsidR="008C30EB" w:rsidRPr="008C30EB" w:rsidRDefault="008C30EB" w:rsidP="008C30EB">
      <w:pPr>
        <w:pStyle w:val="Programme"/>
        <w:framePr w:wrap="notBeside"/>
        <w:rPr>
          <w:lang w:val="en-US"/>
        </w:rPr>
      </w:pPr>
      <w:r w:rsidRPr="008C30EB">
        <w:rPr>
          <w:lang w:val="en-US"/>
        </w:rPr>
        <w:t>mask = np.repeat(mask[:, :, np.newaxis], 3, axis=2)</w:t>
      </w:r>
    </w:p>
    <w:p w14:paraId="317A8224" w14:textId="77777777" w:rsidR="008C30EB" w:rsidRPr="008C30EB" w:rsidRDefault="008C30EB" w:rsidP="008C30EB">
      <w:pPr>
        <w:pStyle w:val="Programme"/>
        <w:framePr w:wrap="notBeside"/>
        <w:rPr>
          <w:lang w:val="en-US"/>
        </w:rPr>
      </w:pPr>
    </w:p>
    <w:p w14:paraId="43DF6669" w14:textId="77777777" w:rsidR="008C30EB" w:rsidRPr="008C30EB" w:rsidRDefault="008C30EB" w:rsidP="008C30EB">
      <w:pPr>
        <w:pStyle w:val="Programme"/>
        <w:framePr w:wrap="notBeside"/>
        <w:rPr>
          <w:lang w:val="en-US"/>
        </w:rPr>
      </w:pPr>
      <w:r w:rsidRPr="008C30EB">
        <w:rPr>
          <w:lang w:val="en-US"/>
        </w:rPr>
        <w:t># Replace background parts of the image</w:t>
      </w:r>
    </w:p>
    <w:p w14:paraId="6C68A0FC" w14:textId="77777777" w:rsidR="008C30EB" w:rsidRPr="008C30EB" w:rsidRDefault="008C30EB" w:rsidP="008C30EB">
      <w:pPr>
        <w:pStyle w:val="Programme"/>
        <w:framePr w:wrap="notBeside"/>
        <w:rPr>
          <w:lang w:val="en-US"/>
        </w:rPr>
      </w:pPr>
      <w:r w:rsidRPr="008C30EB">
        <w:rPr>
          <w:lang w:val="en-US"/>
        </w:rPr>
        <w:t>fused_image = file1_RGB.copy()</w:t>
      </w:r>
    </w:p>
    <w:p w14:paraId="04F4D165" w14:textId="77777777" w:rsidR="008C30EB" w:rsidRPr="008C30EB" w:rsidRDefault="008C30EB" w:rsidP="008C30EB">
      <w:pPr>
        <w:pStyle w:val="Programme"/>
        <w:framePr w:wrap="notBeside"/>
        <w:rPr>
          <w:lang w:val="en-US"/>
        </w:rPr>
      </w:pPr>
      <w:r w:rsidRPr="008C30EB">
        <w:rPr>
          <w:lang w:val="en-US"/>
        </w:rPr>
        <w:t>fused_image[mask] = file2_RGB[mask]</w:t>
      </w:r>
    </w:p>
    <w:p w14:paraId="3F11CE42" w14:textId="77777777" w:rsidR="008C30EB" w:rsidRPr="008C30EB" w:rsidRDefault="008C30EB" w:rsidP="008C30EB">
      <w:pPr>
        <w:pStyle w:val="Programme"/>
        <w:framePr w:wrap="notBeside"/>
        <w:rPr>
          <w:lang w:val="en-US"/>
        </w:rPr>
      </w:pPr>
    </w:p>
    <w:p w14:paraId="29228728" w14:textId="77777777" w:rsidR="008C30EB" w:rsidRPr="008C30EB" w:rsidRDefault="008C30EB" w:rsidP="008C30EB">
      <w:pPr>
        <w:pStyle w:val="Programme"/>
        <w:framePr w:wrap="notBeside"/>
        <w:rPr>
          <w:lang w:val="en-US"/>
        </w:rPr>
      </w:pPr>
      <w:r w:rsidRPr="008C30EB">
        <w:rPr>
          <w:lang w:val="en-US"/>
        </w:rPr>
        <w:t># Convert depth data to grayscale images</w:t>
      </w:r>
    </w:p>
    <w:p w14:paraId="2CA7C075" w14:textId="77777777" w:rsidR="008C30EB" w:rsidRPr="008C30EB" w:rsidRDefault="008C30EB" w:rsidP="008C30EB">
      <w:pPr>
        <w:pStyle w:val="Programme"/>
        <w:framePr w:wrap="notBeside"/>
        <w:rPr>
          <w:lang w:val="en-US"/>
        </w:rPr>
      </w:pPr>
      <w:r w:rsidRPr="008C30EB">
        <w:rPr>
          <w:lang w:val="en-US"/>
        </w:rPr>
        <w:t>file1_depth_image_gray_original = (file1_DEPTH / np.max(file1_DEPTH) * 255).astype(np.uint8)</w:t>
      </w:r>
    </w:p>
    <w:p w14:paraId="3A8F0173" w14:textId="77777777" w:rsidR="008C30EB" w:rsidRPr="008C30EB" w:rsidRDefault="008C30EB" w:rsidP="008C30EB">
      <w:pPr>
        <w:pStyle w:val="Programme"/>
        <w:framePr w:wrap="notBeside"/>
        <w:rPr>
          <w:lang w:val="en-US"/>
        </w:rPr>
      </w:pPr>
      <w:r w:rsidRPr="008C30EB">
        <w:rPr>
          <w:lang w:val="en-US"/>
        </w:rPr>
        <w:t>file2_depth_image_gray_original = (file2_DEPTH / np.max(file2_DEPTH) * 255).astype(np.uint8)</w:t>
      </w:r>
    </w:p>
    <w:p w14:paraId="1B37746B" w14:textId="77777777" w:rsidR="008C30EB" w:rsidRPr="008C30EB" w:rsidRDefault="008C30EB" w:rsidP="008C30EB">
      <w:pPr>
        <w:pStyle w:val="Programme"/>
        <w:framePr w:wrap="notBeside"/>
        <w:rPr>
          <w:lang w:val="en-US"/>
        </w:rPr>
      </w:pPr>
      <w:r w:rsidRPr="008C30EB">
        <w:rPr>
          <w:lang w:val="en-US"/>
        </w:rPr>
        <w:t>file1_depth_image_gray = (file1_DEPTH_filled / np.max(file1_DEPTH_filled) * 255).astype(np.uint8)</w:t>
      </w:r>
    </w:p>
    <w:p w14:paraId="3979E5F8" w14:textId="77777777" w:rsidR="008C30EB" w:rsidRPr="008C30EB" w:rsidRDefault="008C30EB" w:rsidP="008C30EB">
      <w:pPr>
        <w:pStyle w:val="Programme"/>
        <w:framePr w:wrap="notBeside"/>
        <w:rPr>
          <w:lang w:val="en-US"/>
        </w:rPr>
      </w:pPr>
      <w:r w:rsidRPr="008C30EB">
        <w:rPr>
          <w:lang w:val="en-US"/>
        </w:rPr>
        <w:t>file2_depth_image_gray = (file2_DEPTH_filled / np.max(file2_DEPTH_filled) * 255).astype(np.uint8)</w:t>
      </w:r>
    </w:p>
    <w:p w14:paraId="14781E4F" w14:textId="77777777" w:rsidR="008C30EB" w:rsidRPr="008C30EB" w:rsidRDefault="008C30EB" w:rsidP="008C30EB">
      <w:pPr>
        <w:pStyle w:val="Programme"/>
        <w:framePr w:wrap="notBeside"/>
        <w:rPr>
          <w:lang w:val="en-US"/>
        </w:rPr>
      </w:pPr>
    </w:p>
    <w:p w14:paraId="5F2F6D8D" w14:textId="77777777" w:rsidR="008C30EB" w:rsidRPr="008C30EB" w:rsidRDefault="008C30EB" w:rsidP="008C30EB">
      <w:pPr>
        <w:pStyle w:val="Programme"/>
        <w:framePr w:wrap="notBeside"/>
        <w:rPr>
          <w:lang w:val="en-US"/>
        </w:rPr>
      </w:pPr>
      <w:r w:rsidRPr="008C30EB">
        <w:rPr>
          <w:lang w:val="en-US"/>
        </w:rPr>
        <w:t># Apply false color to depth images</w:t>
      </w:r>
    </w:p>
    <w:p w14:paraId="398AA48C" w14:textId="77777777" w:rsidR="008C30EB" w:rsidRPr="008C30EB" w:rsidRDefault="008C30EB" w:rsidP="008C30EB">
      <w:pPr>
        <w:pStyle w:val="Programme"/>
        <w:framePr w:wrap="notBeside"/>
        <w:rPr>
          <w:lang w:val="en-US"/>
        </w:rPr>
      </w:pPr>
      <w:r w:rsidRPr="008C30EB">
        <w:rPr>
          <w:lang w:val="en-US"/>
        </w:rPr>
        <w:t>file1_depth_colored_original = cv2.applyColorMap(file1_depth_image_gray_original, cv2.COLORMAP_JET)</w:t>
      </w:r>
    </w:p>
    <w:p w14:paraId="16D75F09" w14:textId="77777777" w:rsidR="008C30EB" w:rsidRPr="008C30EB" w:rsidRDefault="008C30EB" w:rsidP="008C30EB">
      <w:pPr>
        <w:pStyle w:val="Programme"/>
        <w:framePr w:wrap="notBeside"/>
        <w:rPr>
          <w:lang w:val="en-US"/>
        </w:rPr>
      </w:pPr>
      <w:r w:rsidRPr="008C30EB">
        <w:rPr>
          <w:lang w:val="en-US"/>
        </w:rPr>
        <w:t>file2_depth_colored_original = cv2.applyColorMap(file2_depth_image_gray_original, cv2.COLORMAP_JET)</w:t>
      </w:r>
    </w:p>
    <w:p w14:paraId="5F659D61" w14:textId="77777777" w:rsidR="008C30EB" w:rsidRPr="008C30EB" w:rsidRDefault="008C30EB" w:rsidP="008C30EB">
      <w:pPr>
        <w:pStyle w:val="Programme"/>
        <w:framePr w:wrap="notBeside"/>
        <w:rPr>
          <w:lang w:val="en-US"/>
        </w:rPr>
      </w:pPr>
      <w:r w:rsidRPr="008C30EB">
        <w:rPr>
          <w:lang w:val="en-US"/>
        </w:rPr>
        <w:t>file1_depth_colored = cv2.applyColorMap(file1_depth_image_gray, cv2.COLORMAP_JET)</w:t>
      </w:r>
    </w:p>
    <w:p w14:paraId="58538C85" w14:textId="77777777" w:rsidR="008C30EB" w:rsidRPr="008C30EB" w:rsidRDefault="008C30EB" w:rsidP="008C30EB">
      <w:pPr>
        <w:pStyle w:val="Programme"/>
        <w:framePr w:wrap="notBeside"/>
        <w:rPr>
          <w:lang w:val="en-US"/>
        </w:rPr>
      </w:pPr>
      <w:r w:rsidRPr="008C30EB">
        <w:rPr>
          <w:lang w:val="en-US"/>
        </w:rPr>
        <w:t>file2_depth_colored = cv2.applyColorMap(file2_depth_image_gray, cv2.COLORMAP_JET)</w:t>
      </w:r>
    </w:p>
    <w:p w14:paraId="1842B4F1" w14:textId="77777777" w:rsidR="008C30EB" w:rsidRPr="008C30EB" w:rsidRDefault="008C30EB" w:rsidP="008C30EB">
      <w:pPr>
        <w:pStyle w:val="Programme"/>
        <w:framePr w:wrap="notBeside"/>
        <w:rPr>
          <w:lang w:val="en-US"/>
        </w:rPr>
      </w:pPr>
    </w:p>
    <w:p w14:paraId="5224473C" w14:textId="77777777" w:rsidR="008C30EB" w:rsidRPr="008C30EB" w:rsidRDefault="008C30EB" w:rsidP="008C30EB">
      <w:pPr>
        <w:pStyle w:val="Programme"/>
        <w:framePr w:wrap="notBeside"/>
        <w:rPr>
          <w:lang w:val="en-US"/>
        </w:rPr>
      </w:pPr>
      <w:r w:rsidRPr="008C30EB">
        <w:rPr>
          <w:lang w:val="en-US"/>
        </w:rPr>
        <w:t># Concatenate all images horizontally</w:t>
      </w:r>
    </w:p>
    <w:p w14:paraId="54CD9FCA" w14:textId="77777777" w:rsidR="008C30EB" w:rsidRPr="008C30EB" w:rsidRDefault="008C30EB" w:rsidP="008C30EB">
      <w:pPr>
        <w:pStyle w:val="Programme"/>
        <w:framePr w:wrap="notBeside"/>
        <w:rPr>
          <w:lang w:val="en-US"/>
        </w:rPr>
      </w:pPr>
      <w:r w:rsidRPr="008C30EB">
        <w:rPr>
          <w:lang w:val="en-US"/>
        </w:rPr>
        <w:t>depth1 = np.hstack((file1_depth_colored_original, file1_depth_colored))</w:t>
      </w:r>
    </w:p>
    <w:p w14:paraId="6F77DDCC" w14:textId="77777777" w:rsidR="008C30EB" w:rsidRPr="008C30EB" w:rsidRDefault="008C30EB" w:rsidP="008C30EB">
      <w:pPr>
        <w:pStyle w:val="Programme"/>
        <w:framePr w:wrap="notBeside"/>
        <w:rPr>
          <w:lang w:val="en-US"/>
        </w:rPr>
      </w:pPr>
      <w:r w:rsidRPr="008C30EB">
        <w:rPr>
          <w:lang w:val="en-US"/>
        </w:rPr>
        <w:t>depth2 = np.hstack((file2_depth_colored_original, file2_depth_colored))</w:t>
      </w:r>
    </w:p>
    <w:p w14:paraId="6484DE02" w14:textId="77777777" w:rsidR="008C30EB" w:rsidRPr="008C30EB" w:rsidRDefault="008C30EB" w:rsidP="008C30EB">
      <w:pPr>
        <w:pStyle w:val="Programme"/>
        <w:framePr w:wrap="notBeside"/>
        <w:rPr>
          <w:lang w:val="en-US"/>
        </w:rPr>
      </w:pPr>
      <w:r w:rsidRPr="008C30EB">
        <w:rPr>
          <w:lang w:val="en-US"/>
        </w:rPr>
        <w:t>color = np.hstack((file1_RGB, file2_RGB))</w:t>
      </w:r>
    </w:p>
    <w:p w14:paraId="5845D927" w14:textId="77777777" w:rsidR="008C30EB" w:rsidRPr="008C30EB" w:rsidRDefault="008C30EB" w:rsidP="008C30EB">
      <w:pPr>
        <w:pStyle w:val="Programme"/>
        <w:framePr w:wrap="notBeside"/>
        <w:rPr>
          <w:lang w:val="en-US"/>
        </w:rPr>
      </w:pPr>
    </w:p>
    <w:p w14:paraId="0AA892A0" w14:textId="77777777" w:rsidR="008C30EB" w:rsidRPr="008C30EB" w:rsidRDefault="008C30EB" w:rsidP="008C30EB">
      <w:pPr>
        <w:pStyle w:val="Programme"/>
        <w:framePr w:wrap="notBeside"/>
        <w:rPr>
          <w:lang w:val="en-US"/>
        </w:rPr>
      </w:pPr>
      <w:r w:rsidRPr="008C30EB">
        <w:rPr>
          <w:lang w:val="en-US"/>
        </w:rPr>
        <w:t># Display the combined image</w:t>
      </w:r>
    </w:p>
    <w:p w14:paraId="000DB55B" w14:textId="77777777" w:rsidR="008C30EB" w:rsidRPr="008C30EB" w:rsidRDefault="008C30EB" w:rsidP="008C30EB">
      <w:pPr>
        <w:pStyle w:val="Programme"/>
        <w:framePr w:wrap="notBeside"/>
        <w:rPr>
          <w:lang w:val="en-US"/>
        </w:rPr>
      </w:pPr>
      <w:r w:rsidRPr="008C30EB">
        <w:rPr>
          <w:lang w:val="en-US"/>
        </w:rPr>
        <w:t>cv2.imshow('Depth1', depth1)</w:t>
      </w:r>
    </w:p>
    <w:p w14:paraId="28F32480" w14:textId="77777777" w:rsidR="008C30EB" w:rsidRPr="008C30EB" w:rsidRDefault="008C30EB" w:rsidP="008C30EB">
      <w:pPr>
        <w:pStyle w:val="Programme"/>
        <w:framePr w:wrap="notBeside"/>
        <w:rPr>
          <w:lang w:val="en-US"/>
        </w:rPr>
      </w:pPr>
      <w:r w:rsidRPr="008C30EB">
        <w:rPr>
          <w:lang w:val="en-US"/>
        </w:rPr>
        <w:t>cv2.imshow('Depth2', depth2)</w:t>
      </w:r>
    </w:p>
    <w:p w14:paraId="12CBFE13" w14:textId="77777777" w:rsidR="008C30EB" w:rsidRPr="008C30EB" w:rsidRDefault="008C30EB" w:rsidP="008C30EB">
      <w:pPr>
        <w:pStyle w:val="Programme"/>
        <w:framePr w:wrap="notBeside"/>
        <w:rPr>
          <w:lang w:val="en-US"/>
        </w:rPr>
      </w:pPr>
      <w:r w:rsidRPr="008C30EB">
        <w:rPr>
          <w:lang w:val="en-US"/>
        </w:rPr>
        <w:t>cv2.imshow('Color', color)</w:t>
      </w:r>
    </w:p>
    <w:p w14:paraId="36DEC92A" w14:textId="77777777" w:rsidR="008C30EB" w:rsidRPr="008C30EB" w:rsidRDefault="008C30EB" w:rsidP="008C30EB">
      <w:pPr>
        <w:pStyle w:val="Programme"/>
        <w:framePr w:wrap="notBeside"/>
        <w:rPr>
          <w:lang w:val="en-US"/>
        </w:rPr>
      </w:pPr>
      <w:r w:rsidRPr="008C30EB">
        <w:rPr>
          <w:lang w:val="en-US"/>
        </w:rPr>
        <w:t>cv2.imshow('Fused', fused_image)</w:t>
      </w:r>
    </w:p>
    <w:p w14:paraId="1BD814D2" w14:textId="77777777" w:rsidR="008C30EB" w:rsidRPr="008C30EB" w:rsidRDefault="008C30EB" w:rsidP="008C30EB">
      <w:pPr>
        <w:pStyle w:val="Programme"/>
        <w:framePr w:wrap="notBeside"/>
        <w:rPr>
          <w:lang w:val="en-US"/>
        </w:rPr>
      </w:pPr>
      <w:r w:rsidRPr="008C30EB">
        <w:rPr>
          <w:lang w:val="en-US"/>
        </w:rPr>
        <w:t>cv2.waitKey(0)</w:t>
      </w:r>
    </w:p>
    <w:p w14:paraId="345EA3A7" w14:textId="4BA3777B" w:rsidR="008C30EB" w:rsidRPr="008C30EB" w:rsidRDefault="008C30EB" w:rsidP="008C30EB">
      <w:pPr>
        <w:pStyle w:val="Programme"/>
        <w:framePr w:wrap="notBeside"/>
        <w:rPr>
          <w:lang w:val="en-US"/>
        </w:rPr>
      </w:pPr>
      <w:r w:rsidRPr="008C30EB">
        <w:rPr>
          <w:lang w:val="en-US"/>
        </w:rPr>
        <w:t>cv2.destroyAllWindows()</w:t>
      </w:r>
    </w:p>
    <w:p w14:paraId="75DCA35B" w14:textId="769E21A8" w:rsidR="004300CF" w:rsidRPr="004300CF" w:rsidRDefault="004300CF" w:rsidP="00290F06">
      <w:pPr>
        <w:pStyle w:val="Titre1"/>
        <w:numPr>
          <w:ilvl w:val="0"/>
          <w:numId w:val="0"/>
        </w:numPr>
        <w:rPr>
          <w:lang w:val="en-US"/>
        </w:rPr>
      </w:pPr>
    </w:p>
    <w:sectPr w:rsidR="004300CF" w:rsidRPr="004300CF" w:rsidSect="0066613E">
      <w:headerReference w:type="default" r:id="rId20"/>
      <w:foot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3944B" w14:textId="77777777" w:rsidR="0066613E" w:rsidRDefault="0066613E" w:rsidP="00232FE5">
      <w:pPr>
        <w:spacing w:after="0" w:line="240" w:lineRule="auto"/>
      </w:pPr>
      <w:r>
        <w:separator/>
      </w:r>
    </w:p>
  </w:endnote>
  <w:endnote w:type="continuationSeparator" w:id="0">
    <w:p w14:paraId="62464620" w14:textId="77777777" w:rsidR="0066613E" w:rsidRDefault="0066613E" w:rsidP="00232FE5">
      <w:pPr>
        <w:spacing w:after="0" w:line="240" w:lineRule="auto"/>
      </w:pPr>
      <w:r>
        <w:continuationSeparator/>
      </w:r>
    </w:p>
  </w:endnote>
  <w:endnote w:type="continuationNotice" w:id="1">
    <w:p w14:paraId="53BE0F74" w14:textId="77777777" w:rsidR="0066613E" w:rsidRDefault="006661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oppins Light">
    <w:panose1 w:val="00000400000000000000"/>
    <w:charset w:val="00"/>
    <w:family w:val="auto"/>
    <w:pitch w:val="variable"/>
    <w:sig w:usb0="00008007" w:usb1="00000000" w:usb2="00000000" w:usb3="00000000" w:csb0="00000093" w:csb1="00000000"/>
  </w:font>
  <w:font w:name="Poppins Bold">
    <w:panose1 w:val="00000000000000000000"/>
    <w:charset w:val="00"/>
    <w:family w:val="roman"/>
    <w:notTrueType/>
    <w:pitch w:val="default"/>
  </w:font>
  <w:font w:name="Roboto Black">
    <w:charset w:val="00"/>
    <w:family w:val="auto"/>
    <w:pitch w:val="variable"/>
    <w:sig w:usb0="E0000AFF" w:usb1="5000217F" w:usb2="00000021" w:usb3="00000000" w:csb0="0000019F" w:csb1="00000000"/>
  </w:font>
  <w:font w:name="Roboto Light">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2B8A4" w14:textId="621EB78C" w:rsidR="003226E7" w:rsidRDefault="007A2CE3">
    <w:pPr>
      <w:pStyle w:val="Pieddepage"/>
    </w:pPr>
    <w:r>
      <w:rPr>
        <w:noProof/>
      </w:rPr>
      <w:drawing>
        <wp:anchor distT="0" distB="0" distL="114300" distR="114300" simplePos="0" relativeHeight="251658243" behindDoc="0" locked="0" layoutInCell="1" allowOverlap="1" wp14:anchorId="31367E90" wp14:editId="33C39491">
          <wp:simplePos x="0" y="0"/>
          <wp:positionH relativeFrom="column">
            <wp:posOffset>-568736</wp:posOffset>
          </wp:positionH>
          <wp:positionV relativeFrom="paragraph">
            <wp:posOffset>-311813</wp:posOffset>
          </wp:positionV>
          <wp:extent cx="304800" cy="583995"/>
          <wp:effectExtent l="0" t="0" r="0" b="6985"/>
          <wp:wrapNone/>
          <wp:docPr id="210465073" name="Image 7" descr="Pázmány Péter Catholic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ázmány Péter Catholic University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800" cy="58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6E7">
      <w:rPr>
        <w:noProof/>
        <w:lang w:val="en-GB"/>
      </w:rPr>
      <mc:AlternateContent>
        <mc:Choice Requires="wps">
          <w:drawing>
            <wp:anchor distT="0" distB="0" distL="114300" distR="114300" simplePos="0" relativeHeight="251658242" behindDoc="0" locked="0" layoutInCell="1" allowOverlap="1" wp14:anchorId="08FCA2A9" wp14:editId="50282616">
              <wp:simplePos x="0" y="0"/>
              <wp:positionH relativeFrom="column">
                <wp:posOffset>6103979</wp:posOffset>
              </wp:positionH>
              <wp:positionV relativeFrom="paragraph">
                <wp:posOffset>-3298411</wp:posOffset>
              </wp:positionV>
              <wp:extent cx="336550" cy="3648241"/>
              <wp:effectExtent l="0" t="0" r="6350" b="9525"/>
              <wp:wrapNone/>
              <wp:docPr id="2" name="Zone de texte 2"/>
              <wp:cNvGraphicFramePr/>
              <a:graphic xmlns:a="http://schemas.openxmlformats.org/drawingml/2006/main">
                <a:graphicData uri="http://schemas.microsoft.com/office/word/2010/wordprocessingShape">
                  <wps:wsp>
                    <wps:cNvSpPr txBox="1"/>
                    <wps:spPr>
                      <a:xfrm>
                        <a:off x="0" y="0"/>
                        <a:ext cx="336550" cy="3648241"/>
                      </a:xfrm>
                      <a:prstGeom prst="rect">
                        <a:avLst/>
                      </a:prstGeom>
                      <a:solidFill>
                        <a:schemeClr val="lt1"/>
                      </a:solidFill>
                      <a:ln w="6350">
                        <a:noFill/>
                      </a:ln>
                    </wps:spPr>
                    <wps:txbx>
                      <w:txbxContent>
                        <w:p w14:paraId="4C3EE71F" w14:textId="67FD87E2" w:rsidR="003226E7" w:rsidRPr="007D6654" w:rsidRDefault="00757B18" w:rsidP="003226E7">
                          <w:pPr>
                            <w:rPr>
                              <w:rFonts w:ascii="Roboto Black" w:hAnsi="Roboto Black"/>
                              <w:lang w:val="en-GB"/>
                            </w:rPr>
                          </w:pPr>
                          <w:r w:rsidRPr="00DF0C4E">
                            <w:rPr>
                              <w:rFonts w:ascii="Roboto Black" w:hAnsi="Roboto Black"/>
                              <w:lang w:val="en-US"/>
                            </w:rPr>
                            <w:t>Alexis GIBERT</w:t>
                          </w:r>
                          <w:r w:rsidR="00DF0C4E" w:rsidRPr="00DF0C4E">
                            <w:rPr>
                              <w:rFonts w:ascii="Roboto Black" w:hAnsi="Roboto Black"/>
                              <w:lang w:val="en-US"/>
                            </w:rPr>
                            <w:t xml:space="preserve"> // </w:t>
                          </w:r>
                          <w:proofErr w:type="gramStart"/>
                          <w:r w:rsidR="00DF0C4E" w:rsidRPr="00DF0C4E">
                            <w:rPr>
                              <w:rFonts w:ascii="Roboto Black" w:hAnsi="Roboto Black"/>
                              <w:lang w:val="en-US"/>
                            </w:rPr>
                            <w:t>Souha  GHAZOUANI</w:t>
                          </w:r>
                          <w:proofErr w:type="gramEnd"/>
                          <w:r w:rsidRPr="00DF0C4E">
                            <w:rPr>
                              <w:rFonts w:ascii="Roboto Black" w:hAnsi="Roboto Black"/>
                              <w:lang w:val="en-US"/>
                            </w:rPr>
                            <w:t xml:space="preserve"> </w:t>
                          </w:r>
                          <w:r w:rsidR="004B13A9" w:rsidRPr="00DF0C4E">
                            <w:rPr>
                              <w:rFonts w:ascii="Roboto Black" w:hAnsi="Roboto Black"/>
                              <w:lang w:val="en-US"/>
                            </w:rPr>
                            <w:t>//</w:t>
                          </w:r>
                          <w:r w:rsidR="002C5EA8" w:rsidRPr="00DF0C4E">
                            <w:rPr>
                              <w:rFonts w:ascii="Roboto Black" w:hAnsi="Roboto Black"/>
                              <w:lang w:val="en-US"/>
                            </w:rPr>
                            <w:t xml:space="preserve"> </w:t>
                          </w:r>
                          <w:r w:rsidR="00AC3B28" w:rsidRPr="00AC3B28">
                            <w:rPr>
                              <w:rFonts w:ascii="Roboto Black" w:hAnsi="Roboto Black"/>
                              <w:lang w:val="en-US"/>
                            </w:rPr>
                            <w:t xml:space="preserve">Pázmány Péter </w:t>
                          </w:r>
                          <w:proofErr w:type="spellStart"/>
                          <w:r w:rsidR="00AC3B28" w:rsidRPr="00AC3B28">
                            <w:rPr>
                              <w:rFonts w:ascii="Roboto Black" w:hAnsi="Roboto Black"/>
                              <w:lang w:val="en-US"/>
                            </w:rPr>
                            <w:t>Katolikus</w:t>
                          </w:r>
                          <w:proofErr w:type="spellEnd"/>
                          <w:r w:rsidR="00AC3B28" w:rsidRPr="00AC3B28">
                            <w:rPr>
                              <w:rFonts w:ascii="Roboto Black" w:hAnsi="Roboto Black"/>
                              <w:lang w:val="en-US"/>
                            </w:rPr>
                            <w:t xml:space="preserve"> </w:t>
                          </w:r>
                          <w:proofErr w:type="spellStart"/>
                          <w:r w:rsidR="00AC3B28" w:rsidRPr="00AC3B28">
                            <w:rPr>
                              <w:rFonts w:ascii="Roboto Black" w:hAnsi="Roboto Black"/>
                              <w:lang w:val="en-US"/>
                            </w:rPr>
                            <w:t>Egyetem</w:t>
                          </w:r>
                          <w:proofErr w:type="spellEnd"/>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FCA2A9" id="_x0000_t202" coordsize="21600,21600" o:spt="202" path="m,l,21600r21600,l21600,xe">
              <v:stroke joinstyle="miter"/>
              <v:path gradientshapeok="t" o:connecttype="rect"/>
            </v:shapetype>
            <v:shape id="Zone de texte 2" o:spid="_x0000_s1038" type="#_x0000_t202" style="position:absolute;margin-left:480.65pt;margin-top:-259.7pt;width:26.5pt;height:287.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" fillcolor="white [3201]" stroked="f" strokeweight=".5pt">
              <v:textbox style="layout-flow:vertical;mso-layout-flow-alt:bottom-to-top">
                <w:txbxContent>
                  <w:p w14:paraId="4C3EE71F" w14:textId="67FD87E2" w:rsidR="003226E7" w:rsidRPr="007D6654" w:rsidRDefault="00757B18" w:rsidP="003226E7">
                    <w:pPr>
                      <w:rPr>
                        <w:rFonts w:ascii="Roboto Black" w:hAnsi="Roboto Black"/>
                        <w:lang w:val="en-GB"/>
                      </w:rPr>
                    </w:pPr>
                    <w:r w:rsidRPr="00DF0C4E">
                      <w:rPr>
                        <w:rFonts w:ascii="Roboto Black" w:hAnsi="Roboto Black"/>
                        <w:lang w:val="en-US"/>
                      </w:rPr>
                      <w:t>Alexis GIBERT</w:t>
                    </w:r>
                    <w:r w:rsidR="00DF0C4E" w:rsidRPr="00DF0C4E">
                      <w:rPr>
                        <w:rFonts w:ascii="Roboto Black" w:hAnsi="Roboto Black"/>
                        <w:lang w:val="en-US"/>
                      </w:rPr>
                      <w:t xml:space="preserve"> // </w:t>
                    </w:r>
                    <w:proofErr w:type="gramStart"/>
                    <w:r w:rsidR="00DF0C4E" w:rsidRPr="00DF0C4E">
                      <w:rPr>
                        <w:rFonts w:ascii="Roboto Black" w:hAnsi="Roboto Black"/>
                        <w:lang w:val="en-US"/>
                      </w:rPr>
                      <w:t>Souha  GHAZOUANI</w:t>
                    </w:r>
                    <w:proofErr w:type="gramEnd"/>
                    <w:r w:rsidRPr="00DF0C4E">
                      <w:rPr>
                        <w:rFonts w:ascii="Roboto Black" w:hAnsi="Roboto Black"/>
                        <w:lang w:val="en-US"/>
                      </w:rPr>
                      <w:t xml:space="preserve"> </w:t>
                    </w:r>
                    <w:r w:rsidR="004B13A9" w:rsidRPr="00DF0C4E">
                      <w:rPr>
                        <w:rFonts w:ascii="Roboto Black" w:hAnsi="Roboto Black"/>
                        <w:lang w:val="en-US"/>
                      </w:rPr>
                      <w:t>//</w:t>
                    </w:r>
                    <w:r w:rsidR="002C5EA8" w:rsidRPr="00DF0C4E">
                      <w:rPr>
                        <w:rFonts w:ascii="Roboto Black" w:hAnsi="Roboto Black"/>
                        <w:lang w:val="en-US"/>
                      </w:rPr>
                      <w:t xml:space="preserve"> </w:t>
                    </w:r>
                    <w:r w:rsidR="00AC3B28" w:rsidRPr="00AC3B28">
                      <w:rPr>
                        <w:rFonts w:ascii="Roboto Black" w:hAnsi="Roboto Black"/>
                        <w:lang w:val="en-US"/>
                      </w:rPr>
                      <w:t xml:space="preserve">Pázmány Péter </w:t>
                    </w:r>
                    <w:proofErr w:type="spellStart"/>
                    <w:r w:rsidR="00AC3B28" w:rsidRPr="00AC3B28">
                      <w:rPr>
                        <w:rFonts w:ascii="Roboto Black" w:hAnsi="Roboto Black"/>
                        <w:lang w:val="en-US"/>
                      </w:rPr>
                      <w:t>Katolikus</w:t>
                    </w:r>
                    <w:proofErr w:type="spellEnd"/>
                    <w:r w:rsidR="00AC3B28" w:rsidRPr="00AC3B28">
                      <w:rPr>
                        <w:rFonts w:ascii="Roboto Black" w:hAnsi="Roboto Black"/>
                        <w:lang w:val="en-US"/>
                      </w:rPr>
                      <w:t xml:space="preserve"> </w:t>
                    </w:r>
                    <w:proofErr w:type="spellStart"/>
                    <w:r w:rsidR="00AC3B28" w:rsidRPr="00AC3B28">
                      <w:rPr>
                        <w:rFonts w:ascii="Roboto Black" w:hAnsi="Roboto Black"/>
                        <w:lang w:val="en-US"/>
                      </w:rPr>
                      <w:t>Egyetem</w:t>
                    </w:r>
                    <w:proofErr w:type="spellEnd"/>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CF4EF" w14:textId="77777777" w:rsidR="0066613E" w:rsidRDefault="0066613E" w:rsidP="00232FE5">
      <w:pPr>
        <w:spacing w:after="0" w:line="240" w:lineRule="auto"/>
      </w:pPr>
      <w:r>
        <w:separator/>
      </w:r>
    </w:p>
  </w:footnote>
  <w:footnote w:type="continuationSeparator" w:id="0">
    <w:p w14:paraId="0B6E0B30" w14:textId="77777777" w:rsidR="0066613E" w:rsidRDefault="0066613E" w:rsidP="00232FE5">
      <w:pPr>
        <w:spacing w:after="0" w:line="240" w:lineRule="auto"/>
      </w:pPr>
      <w:r>
        <w:continuationSeparator/>
      </w:r>
    </w:p>
  </w:footnote>
  <w:footnote w:type="continuationNotice" w:id="1">
    <w:p w14:paraId="54B877CC" w14:textId="77777777" w:rsidR="0066613E" w:rsidRDefault="006661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AC902" w14:textId="704D3A80" w:rsidR="003226E7" w:rsidRPr="003226E7" w:rsidRDefault="007A2CE3" w:rsidP="003226E7">
    <w:pPr>
      <w:pStyle w:val="Pieddepage"/>
      <w:jc w:val="right"/>
      <w:rPr>
        <w:rFonts w:ascii="Roboto Black" w:hAnsi="Roboto Black"/>
      </w:rPr>
    </w:pPr>
    <w:r>
      <w:rPr>
        <w:noProof/>
        <w:lang w:val="en-GB"/>
      </w:rPr>
      <w:t xml:space="preserve"> </w:t>
    </w:r>
    <w:r w:rsidR="0084373C">
      <w:rPr>
        <w:noProof/>
        <w:lang w:val="en-GB"/>
      </w:rPr>
      <mc:AlternateContent>
        <mc:Choice Requires="wps">
          <w:drawing>
            <wp:anchor distT="0" distB="0" distL="114300" distR="114300" simplePos="0" relativeHeight="251658241" behindDoc="0" locked="0" layoutInCell="1" allowOverlap="1" wp14:anchorId="472C4971" wp14:editId="090A4893">
              <wp:simplePos x="0" y="0"/>
              <wp:positionH relativeFrom="column">
                <wp:posOffset>5905607</wp:posOffset>
              </wp:positionH>
              <wp:positionV relativeFrom="paragraph">
                <wp:posOffset>-133991</wp:posOffset>
              </wp:positionV>
              <wp:extent cx="1366520" cy="1723604"/>
              <wp:effectExtent l="0" t="0" r="5080" b="0"/>
              <wp:wrapNone/>
              <wp:docPr id="5" name="Zone de texte 5"/>
              <wp:cNvGraphicFramePr/>
              <a:graphic xmlns:a="http://schemas.openxmlformats.org/drawingml/2006/main">
                <a:graphicData uri="http://schemas.microsoft.com/office/word/2010/wordprocessingShape">
                  <wps:wsp>
                    <wps:cNvSpPr txBox="1"/>
                    <wps:spPr>
                      <a:xfrm flipH="1">
                        <a:off x="0" y="0"/>
                        <a:ext cx="1366520" cy="1723604"/>
                      </a:xfrm>
                      <a:prstGeom prst="rect">
                        <a:avLst/>
                      </a:prstGeom>
                      <a:solidFill>
                        <a:schemeClr val="lt1"/>
                      </a:solidFill>
                      <a:ln w="6350">
                        <a:noFill/>
                      </a:ln>
                    </wps:spPr>
                    <wps:txbx>
                      <w:txbxContent>
                        <w:p w14:paraId="0DB4F2BB" w14:textId="77777777" w:rsidR="003226E7" w:rsidRPr="00374E88" w:rsidRDefault="003226E7" w:rsidP="00FC341C">
                          <w:pPr>
                            <w:pStyle w:val="Titre"/>
                            <w:jc w:val="right"/>
                          </w:pPr>
                          <w:r w:rsidRPr="00374E88">
                            <w:t>0</w:t>
                          </w:r>
                          <w:r w:rsidR="00284E66" w:rsidRPr="00374E88">
                            <w:fldChar w:fldCharType="begin"/>
                          </w:r>
                          <w:r w:rsidR="00284E66" w:rsidRPr="00374E88">
                            <w:instrText xml:space="preserve"> PAGE  \* Arabic  \* MERGEFORMAT </w:instrText>
                          </w:r>
                          <w:r w:rsidR="00284E66" w:rsidRPr="00374E88">
                            <w:fldChar w:fldCharType="separate"/>
                          </w:r>
                          <w:r w:rsidR="00284E66" w:rsidRPr="00374E88">
                            <w:rPr>
                              <w:noProof/>
                            </w:rPr>
                            <w:t>1</w:t>
                          </w:r>
                          <w:r w:rsidR="00284E66" w:rsidRPr="00374E88">
                            <w:fldChar w:fldCharType="end"/>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2C4971" id="_x0000_t202" coordsize="21600,21600" o:spt="202" path="m,l,21600r21600,l21600,xe">
              <v:stroke joinstyle="miter"/>
              <v:path gradientshapeok="t" o:connecttype="rect"/>
            </v:shapetype>
            <v:shape id="Zone de texte 5" o:spid="_x0000_s1036" type="#_x0000_t202" style="position:absolute;left:0;text-align:left;margin-left:465pt;margin-top:-10.55pt;width:107.6pt;height:135.7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" fillcolor="white [3201]" stroked="f" strokeweight=".5pt">
              <v:textbox style="layout-flow:vertical;mso-layout-flow-alt:bottom-to-top">
                <w:txbxContent>
                  <w:p w14:paraId="0DB4F2BB" w14:textId="77777777" w:rsidR="003226E7" w:rsidRPr="00374E88" w:rsidRDefault="003226E7" w:rsidP="00FC341C">
                    <w:pPr>
                      <w:pStyle w:val="Titre"/>
                      <w:jc w:val="right"/>
                    </w:pPr>
                    <w:r w:rsidRPr="00374E88">
                      <w:t>0</w:t>
                    </w:r>
                    <w:r w:rsidR="00284E66" w:rsidRPr="00374E88">
                      <w:fldChar w:fldCharType="begin"/>
                    </w:r>
                    <w:r w:rsidR="00284E66" w:rsidRPr="00374E88">
                      <w:instrText xml:space="preserve"> PAGE  \* Arabic  \* MERGEFORMAT </w:instrText>
                    </w:r>
                    <w:r w:rsidR="00284E66" w:rsidRPr="00374E88">
                      <w:fldChar w:fldCharType="separate"/>
                    </w:r>
                    <w:r w:rsidR="00284E66" w:rsidRPr="00374E88">
                      <w:rPr>
                        <w:noProof/>
                      </w:rPr>
                      <w:t>1</w:t>
                    </w:r>
                    <w:r w:rsidR="00284E66" w:rsidRPr="00374E88">
                      <w:fldChar w:fldCharType="end"/>
                    </w:r>
                  </w:p>
                </w:txbxContent>
              </v:textbox>
            </v:shape>
          </w:pict>
        </mc:Fallback>
      </mc:AlternateContent>
    </w:r>
    <w:r w:rsidR="00D811A3">
      <w:rPr>
        <w:noProof/>
        <w:lang w:val="en-GB"/>
      </w:rPr>
      <mc:AlternateContent>
        <mc:Choice Requires="wps">
          <w:drawing>
            <wp:anchor distT="0" distB="0" distL="114300" distR="114300" simplePos="0" relativeHeight="251658240" behindDoc="0" locked="0" layoutInCell="1" allowOverlap="1" wp14:anchorId="6A8EDEAE" wp14:editId="0601AAA8">
              <wp:simplePos x="0" y="0"/>
              <wp:positionH relativeFrom="column">
                <wp:posOffset>-677821</wp:posOffset>
              </wp:positionH>
              <wp:positionV relativeFrom="paragraph">
                <wp:posOffset>-32137</wp:posOffset>
              </wp:positionV>
              <wp:extent cx="425450" cy="9362661"/>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425450" cy="9362661"/>
                      </a:xfrm>
                      <a:prstGeom prst="rect">
                        <a:avLst/>
                      </a:prstGeom>
                      <a:solidFill>
                        <a:schemeClr val="lt1"/>
                      </a:solidFill>
                      <a:ln w="6350">
                        <a:noFill/>
                      </a:ln>
                    </wps:spPr>
                    <wps:txbx>
                      <w:txbxContent>
                        <w:p w14:paraId="6A78F791" w14:textId="4CA5A242" w:rsidR="00EE6893" w:rsidRPr="00374E88" w:rsidRDefault="00000000" w:rsidP="00D811A3">
                          <w:pPr>
                            <w:jc w:val="right"/>
                            <w:rPr>
                              <w:rFonts w:ascii="Roboto Black" w:hAnsi="Roboto Black"/>
                              <w:sz w:val="24"/>
                              <w:szCs w:val="36"/>
                            </w:rPr>
                          </w:pPr>
                          <w:sdt>
                            <w:sdtPr>
                              <w:rPr>
                                <w:rFonts w:ascii="Roboto Black" w:hAnsi="Roboto Black"/>
                                <w:sz w:val="24"/>
                                <w:szCs w:val="36"/>
                              </w:rPr>
                              <w:alias w:val="Titre "/>
                              <w:tag w:val=""/>
                              <w:id w:val="240146975"/>
                              <w:dataBinding w:prefixMappings="xmlns:ns0='http://purl.org/dc/elements/1.1/' xmlns:ns1='http://schemas.openxmlformats.org/package/2006/metadata/core-properties' " w:xpath="/ns1:coreProperties[1]/ns0:title[1]" w:storeItemID="{6C3C8BC8-F283-45AE-878A-BAB7291924A1}"/>
                              <w:text/>
                            </w:sdtPr>
                            <w:sdtContent>
                              <w:r w:rsidR="00D00178">
                                <w:rPr>
                                  <w:rFonts w:ascii="Roboto Black" w:hAnsi="Roboto Black"/>
                                  <w:sz w:val="24"/>
                                  <w:szCs w:val="36"/>
                                </w:rPr>
                                <w:t xml:space="preserve">Lab-02-Sensor </w:t>
                              </w:r>
                              <w:proofErr w:type="spellStart"/>
                              <w:r w:rsidR="00D00178">
                                <w:rPr>
                                  <w:rFonts w:ascii="Roboto Black" w:hAnsi="Roboto Black"/>
                                  <w:sz w:val="24"/>
                                  <w:szCs w:val="36"/>
                                </w:rPr>
                                <w:t>Robotics</w:t>
                              </w:r>
                              <w:proofErr w:type="spellEnd"/>
                            </w:sdtContent>
                          </w:sdt>
                          <w:r w:rsidR="00284E66" w:rsidRPr="00374E88">
                            <w:rPr>
                              <w:rFonts w:ascii="Roboto Black" w:hAnsi="Roboto Black"/>
                              <w:sz w:val="24"/>
                              <w:szCs w:val="36"/>
                            </w:rPr>
                            <w:fldChar w:fldCharType="begin"/>
                          </w:r>
                          <w:r w:rsidR="00284E66" w:rsidRPr="00374E88">
                            <w:rPr>
                              <w:rFonts w:ascii="Roboto Black" w:hAnsi="Roboto Black"/>
                              <w:sz w:val="24"/>
                              <w:szCs w:val="36"/>
                            </w:rPr>
                            <w:instrText xml:space="preserve"> SUBJECT  \* Upper  \* MERGEFORMAT </w:instrText>
                          </w:r>
                          <w:r w:rsidR="00284E66" w:rsidRPr="00374E88">
                            <w:rPr>
                              <w:rFonts w:ascii="Roboto Black" w:hAnsi="Roboto Black"/>
                              <w:sz w:val="24"/>
                              <w:szCs w:val="36"/>
                            </w:rPr>
                            <w:fldChar w:fldCharType="end"/>
                          </w:r>
                          <w:r w:rsidR="003226E7" w:rsidRPr="00374E88">
                            <w:rPr>
                              <w:rFonts w:ascii="Roboto Black" w:hAnsi="Roboto Black"/>
                              <w:sz w:val="24"/>
                              <w:szCs w:val="36"/>
                            </w:rPr>
                            <w:fldChar w:fldCharType="begin"/>
                          </w:r>
                          <w:r w:rsidR="003226E7" w:rsidRPr="00374E88">
                            <w:rPr>
                              <w:rFonts w:ascii="Roboto Black" w:hAnsi="Roboto Black"/>
                              <w:sz w:val="24"/>
                              <w:szCs w:val="36"/>
                            </w:rPr>
                            <w:instrText xml:space="preserve"> XE </w:instrText>
                          </w:r>
                          <w:r w:rsidR="003226E7" w:rsidRPr="00374E88">
                            <w:rPr>
                              <w:rFonts w:ascii="Roboto Black" w:hAnsi="Roboto Black"/>
                              <w:sz w:val="24"/>
                              <w:szCs w:val="36"/>
                            </w:rPr>
                            <w:fldChar w:fldCharType="end"/>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8EDEAE" id="_x0000_t202" coordsize="21600,21600" o:spt="202" path="m,l,21600r21600,l21600,xe">
              <v:stroke joinstyle="miter"/>
              <v:path gradientshapeok="t" o:connecttype="rect"/>
            </v:shapetype>
            <v:shape id="Zone de texte 1" o:spid="_x0000_s1037" type="#_x0000_t202" style="position:absolute;left:0;text-align:left;margin-left:-53.35pt;margin-top:-2.55pt;width:33.5pt;height:73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" fillcolor="white [3201]" stroked="f" strokeweight=".5pt">
              <v:textbox style="layout-flow:vertical;mso-layout-flow-alt:bottom-to-top">
                <w:txbxContent>
                  <w:p w14:paraId="6A78F791" w14:textId="4CA5A242" w:rsidR="00EE6893" w:rsidRPr="00374E88" w:rsidRDefault="00000000" w:rsidP="00D811A3">
                    <w:pPr>
                      <w:jc w:val="right"/>
                      <w:rPr>
                        <w:rFonts w:ascii="Roboto Black" w:hAnsi="Roboto Black"/>
                        <w:sz w:val="24"/>
                        <w:szCs w:val="36"/>
                      </w:rPr>
                    </w:pPr>
                    <w:sdt>
                      <w:sdtPr>
                        <w:rPr>
                          <w:rFonts w:ascii="Roboto Black" w:hAnsi="Roboto Black"/>
                          <w:sz w:val="24"/>
                          <w:szCs w:val="36"/>
                        </w:rPr>
                        <w:alias w:val="Titre "/>
                        <w:tag w:val=""/>
                        <w:id w:val="240146975"/>
                        <w:dataBinding w:prefixMappings="xmlns:ns0='http://purl.org/dc/elements/1.1/' xmlns:ns1='http://schemas.openxmlformats.org/package/2006/metadata/core-properties' " w:xpath="/ns1:coreProperties[1]/ns0:title[1]" w:storeItemID="{6C3C8BC8-F283-45AE-878A-BAB7291924A1}"/>
                        <w:text/>
                      </w:sdtPr>
                      <w:sdtContent>
                        <w:r w:rsidR="00D00178">
                          <w:rPr>
                            <w:rFonts w:ascii="Roboto Black" w:hAnsi="Roboto Black"/>
                            <w:sz w:val="24"/>
                            <w:szCs w:val="36"/>
                          </w:rPr>
                          <w:t xml:space="preserve">Lab-02-Sensor </w:t>
                        </w:r>
                        <w:proofErr w:type="spellStart"/>
                        <w:r w:rsidR="00D00178">
                          <w:rPr>
                            <w:rFonts w:ascii="Roboto Black" w:hAnsi="Roboto Black"/>
                            <w:sz w:val="24"/>
                            <w:szCs w:val="36"/>
                          </w:rPr>
                          <w:t>Robotics</w:t>
                        </w:r>
                        <w:proofErr w:type="spellEnd"/>
                      </w:sdtContent>
                    </w:sdt>
                    <w:r w:rsidR="00284E66" w:rsidRPr="00374E88">
                      <w:rPr>
                        <w:rFonts w:ascii="Roboto Black" w:hAnsi="Roboto Black"/>
                        <w:sz w:val="24"/>
                        <w:szCs w:val="36"/>
                      </w:rPr>
                      <w:fldChar w:fldCharType="begin"/>
                    </w:r>
                    <w:r w:rsidR="00284E66" w:rsidRPr="00374E88">
                      <w:rPr>
                        <w:rFonts w:ascii="Roboto Black" w:hAnsi="Roboto Black"/>
                        <w:sz w:val="24"/>
                        <w:szCs w:val="36"/>
                      </w:rPr>
                      <w:instrText xml:space="preserve"> SUBJECT  \* Upper  \* MERGEFORMAT </w:instrText>
                    </w:r>
                    <w:r w:rsidR="00284E66" w:rsidRPr="00374E88">
                      <w:rPr>
                        <w:rFonts w:ascii="Roboto Black" w:hAnsi="Roboto Black"/>
                        <w:sz w:val="24"/>
                        <w:szCs w:val="36"/>
                      </w:rPr>
                      <w:fldChar w:fldCharType="end"/>
                    </w:r>
                    <w:r w:rsidR="003226E7" w:rsidRPr="00374E88">
                      <w:rPr>
                        <w:rFonts w:ascii="Roboto Black" w:hAnsi="Roboto Black"/>
                        <w:sz w:val="24"/>
                        <w:szCs w:val="36"/>
                      </w:rPr>
                      <w:fldChar w:fldCharType="begin"/>
                    </w:r>
                    <w:r w:rsidR="003226E7" w:rsidRPr="00374E88">
                      <w:rPr>
                        <w:rFonts w:ascii="Roboto Black" w:hAnsi="Roboto Black"/>
                        <w:sz w:val="24"/>
                        <w:szCs w:val="36"/>
                      </w:rPr>
                      <w:instrText xml:space="preserve"> XE </w:instrText>
                    </w:r>
                    <w:r w:rsidR="003226E7" w:rsidRPr="00374E88">
                      <w:rPr>
                        <w:rFonts w:ascii="Roboto Black" w:hAnsi="Roboto Black"/>
                        <w:sz w:val="24"/>
                        <w:szCs w:val="36"/>
                      </w:rPr>
                      <w:fldChar w:fldCharType="end"/>
                    </w:r>
                  </w:p>
                </w:txbxContent>
              </v:textbox>
            </v:shape>
          </w:pict>
        </mc:Fallback>
      </mc:AlternateContent>
    </w:r>
    <w:r w:rsidR="00731070" w:rsidRPr="0061625A">
      <w:tab/>
    </w:r>
  </w:p>
  <w:p w14:paraId="1F7E2367" w14:textId="20FE9820" w:rsidR="00232FE5" w:rsidRPr="0061625A" w:rsidRDefault="00232FE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16DD2"/>
    <w:multiLevelType w:val="hybridMultilevel"/>
    <w:tmpl w:val="6BE25ABC"/>
    <w:lvl w:ilvl="0" w:tplc="8576A1AA">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51904E9"/>
    <w:multiLevelType w:val="multilevel"/>
    <w:tmpl w:val="FE8E115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16cid:durableId="389811454">
    <w:abstractNumId w:val="1"/>
  </w:num>
  <w:num w:numId="2" w16cid:durableId="1489247965">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54A"/>
    <w:rsid w:val="00001EC3"/>
    <w:rsid w:val="00002077"/>
    <w:rsid w:val="0000383B"/>
    <w:rsid w:val="00004003"/>
    <w:rsid w:val="00011835"/>
    <w:rsid w:val="00011DB8"/>
    <w:rsid w:val="0001552C"/>
    <w:rsid w:val="00016F7C"/>
    <w:rsid w:val="00016FA3"/>
    <w:rsid w:val="000178CF"/>
    <w:rsid w:val="00020818"/>
    <w:rsid w:val="00021B34"/>
    <w:rsid w:val="00023018"/>
    <w:rsid w:val="00025616"/>
    <w:rsid w:val="00027338"/>
    <w:rsid w:val="0002767C"/>
    <w:rsid w:val="0003112C"/>
    <w:rsid w:val="00032D24"/>
    <w:rsid w:val="00035759"/>
    <w:rsid w:val="000403B6"/>
    <w:rsid w:val="00040ABD"/>
    <w:rsid w:val="00040C7D"/>
    <w:rsid w:val="00042A68"/>
    <w:rsid w:val="000436BE"/>
    <w:rsid w:val="000510A4"/>
    <w:rsid w:val="00055713"/>
    <w:rsid w:val="00056496"/>
    <w:rsid w:val="00057B91"/>
    <w:rsid w:val="00057B9A"/>
    <w:rsid w:val="000620A3"/>
    <w:rsid w:val="00065230"/>
    <w:rsid w:val="000666C0"/>
    <w:rsid w:val="0006747E"/>
    <w:rsid w:val="00067511"/>
    <w:rsid w:val="00070BB0"/>
    <w:rsid w:val="00070E76"/>
    <w:rsid w:val="0007417F"/>
    <w:rsid w:val="00074D35"/>
    <w:rsid w:val="00075143"/>
    <w:rsid w:val="00075A2E"/>
    <w:rsid w:val="00075C1B"/>
    <w:rsid w:val="00077258"/>
    <w:rsid w:val="00077A8E"/>
    <w:rsid w:val="00080C3E"/>
    <w:rsid w:val="00082A48"/>
    <w:rsid w:val="00083E41"/>
    <w:rsid w:val="000850CE"/>
    <w:rsid w:val="00085A71"/>
    <w:rsid w:val="00092A05"/>
    <w:rsid w:val="00093122"/>
    <w:rsid w:val="000935F4"/>
    <w:rsid w:val="000939DB"/>
    <w:rsid w:val="00095CB1"/>
    <w:rsid w:val="00096385"/>
    <w:rsid w:val="0009690F"/>
    <w:rsid w:val="00097457"/>
    <w:rsid w:val="000A0402"/>
    <w:rsid w:val="000A07D8"/>
    <w:rsid w:val="000A0F98"/>
    <w:rsid w:val="000A3BA3"/>
    <w:rsid w:val="000A3C0A"/>
    <w:rsid w:val="000A4777"/>
    <w:rsid w:val="000A7FD4"/>
    <w:rsid w:val="000B01D6"/>
    <w:rsid w:val="000B0C90"/>
    <w:rsid w:val="000B1783"/>
    <w:rsid w:val="000B2F0C"/>
    <w:rsid w:val="000B300A"/>
    <w:rsid w:val="000B3397"/>
    <w:rsid w:val="000B3A97"/>
    <w:rsid w:val="000B55C1"/>
    <w:rsid w:val="000B584C"/>
    <w:rsid w:val="000B63F0"/>
    <w:rsid w:val="000B7524"/>
    <w:rsid w:val="000C0712"/>
    <w:rsid w:val="000C129B"/>
    <w:rsid w:val="000C1772"/>
    <w:rsid w:val="000C2697"/>
    <w:rsid w:val="000C32DB"/>
    <w:rsid w:val="000C33F3"/>
    <w:rsid w:val="000C3632"/>
    <w:rsid w:val="000C4078"/>
    <w:rsid w:val="000C410A"/>
    <w:rsid w:val="000C4DF5"/>
    <w:rsid w:val="000C721C"/>
    <w:rsid w:val="000C7479"/>
    <w:rsid w:val="000C7D38"/>
    <w:rsid w:val="000D26FF"/>
    <w:rsid w:val="000D28E8"/>
    <w:rsid w:val="000D2D29"/>
    <w:rsid w:val="000D3205"/>
    <w:rsid w:val="000D4507"/>
    <w:rsid w:val="000D5F70"/>
    <w:rsid w:val="000D6C43"/>
    <w:rsid w:val="000D6DF3"/>
    <w:rsid w:val="000E066D"/>
    <w:rsid w:val="000E0F41"/>
    <w:rsid w:val="000E2946"/>
    <w:rsid w:val="000E4438"/>
    <w:rsid w:val="000E54DE"/>
    <w:rsid w:val="000E6081"/>
    <w:rsid w:val="000E78D3"/>
    <w:rsid w:val="000F2AFA"/>
    <w:rsid w:val="000F37C9"/>
    <w:rsid w:val="000F4D12"/>
    <w:rsid w:val="000F540A"/>
    <w:rsid w:val="00102B91"/>
    <w:rsid w:val="00102F37"/>
    <w:rsid w:val="00104BCE"/>
    <w:rsid w:val="0010709E"/>
    <w:rsid w:val="001100D4"/>
    <w:rsid w:val="00111601"/>
    <w:rsid w:val="00112B69"/>
    <w:rsid w:val="0011677D"/>
    <w:rsid w:val="001203AF"/>
    <w:rsid w:val="00120748"/>
    <w:rsid w:val="00121DC6"/>
    <w:rsid w:val="00123C0A"/>
    <w:rsid w:val="00124455"/>
    <w:rsid w:val="00124503"/>
    <w:rsid w:val="001249DD"/>
    <w:rsid w:val="00125EF0"/>
    <w:rsid w:val="00126CE4"/>
    <w:rsid w:val="001274EC"/>
    <w:rsid w:val="001279CA"/>
    <w:rsid w:val="0013098B"/>
    <w:rsid w:val="00131848"/>
    <w:rsid w:val="001321A8"/>
    <w:rsid w:val="00132B08"/>
    <w:rsid w:val="00133D3B"/>
    <w:rsid w:val="00134576"/>
    <w:rsid w:val="00135101"/>
    <w:rsid w:val="00135BC9"/>
    <w:rsid w:val="001366EE"/>
    <w:rsid w:val="00137047"/>
    <w:rsid w:val="00140582"/>
    <w:rsid w:val="00140AF5"/>
    <w:rsid w:val="001415FB"/>
    <w:rsid w:val="00141D63"/>
    <w:rsid w:val="00143A26"/>
    <w:rsid w:val="00143DA4"/>
    <w:rsid w:val="00144C00"/>
    <w:rsid w:val="001473E6"/>
    <w:rsid w:val="001523AB"/>
    <w:rsid w:val="0015399F"/>
    <w:rsid w:val="00155A71"/>
    <w:rsid w:val="00161968"/>
    <w:rsid w:val="00161983"/>
    <w:rsid w:val="001622CB"/>
    <w:rsid w:val="00166A3E"/>
    <w:rsid w:val="00166B3A"/>
    <w:rsid w:val="00166F50"/>
    <w:rsid w:val="00170B26"/>
    <w:rsid w:val="00171489"/>
    <w:rsid w:val="001723CE"/>
    <w:rsid w:val="00173683"/>
    <w:rsid w:val="00173F43"/>
    <w:rsid w:val="00177819"/>
    <w:rsid w:val="00180F43"/>
    <w:rsid w:val="0018155A"/>
    <w:rsid w:val="00181EEE"/>
    <w:rsid w:val="00183C6C"/>
    <w:rsid w:val="00183E8D"/>
    <w:rsid w:val="0018450A"/>
    <w:rsid w:val="00185AC9"/>
    <w:rsid w:val="001906FC"/>
    <w:rsid w:val="00192419"/>
    <w:rsid w:val="00192489"/>
    <w:rsid w:val="00193E10"/>
    <w:rsid w:val="001964F8"/>
    <w:rsid w:val="0019661F"/>
    <w:rsid w:val="00196960"/>
    <w:rsid w:val="001A0594"/>
    <w:rsid w:val="001A0AD4"/>
    <w:rsid w:val="001A11C0"/>
    <w:rsid w:val="001A1365"/>
    <w:rsid w:val="001A1B71"/>
    <w:rsid w:val="001A30DF"/>
    <w:rsid w:val="001A3CC1"/>
    <w:rsid w:val="001A69DC"/>
    <w:rsid w:val="001B0940"/>
    <w:rsid w:val="001B0E87"/>
    <w:rsid w:val="001B4377"/>
    <w:rsid w:val="001B4B66"/>
    <w:rsid w:val="001B6E54"/>
    <w:rsid w:val="001B7A3C"/>
    <w:rsid w:val="001C105E"/>
    <w:rsid w:val="001C12AE"/>
    <w:rsid w:val="001C12B4"/>
    <w:rsid w:val="001C170C"/>
    <w:rsid w:val="001C1AE6"/>
    <w:rsid w:val="001C2177"/>
    <w:rsid w:val="001C2434"/>
    <w:rsid w:val="001C350B"/>
    <w:rsid w:val="001C4470"/>
    <w:rsid w:val="001C4790"/>
    <w:rsid w:val="001C62BB"/>
    <w:rsid w:val="001C794C"/>
    <w:rsid w:val="001C7D3C"/>
    <w:rsid w:val="001D0DFF"/>
    <w:rsid w:val="001D1D6B"/>
    <w:rsid w:val="001D22F8"/>
    <w:rsid w:val="001D4824"/>
    <w:rsid w:val="001D62F0"/>
    <w:rsid w:val="001D7558"/>
    <w:rsid w:val="001E30DC"/>
    <w:rsid w:val="001E33D5"/>
    <w:rsid w:val="001E6B1C"/>
    <w:rsid w:val="001F0D2E"/>
    <w:rsid w:val="001F117F"/>
    <w:rsid w:val="001F1B5E"/>
    <w:rsid w:val="001F400D"/>
    <w:rsid w:val="002003CD"/>
    <w:rsid w:val="00200678"/>
    <w:rsid w:val="00204BFE"/>
    <w:rsid w:val="002123A8"/>
    <w:rsid w:val="00212989"/>
    <w:rsid w:val="00213C8F"/>
    <w:rsid w:val="002151A2"/>
    <w:rsid w:val="0021786E"/>
    <w:rsid w:val="00220B4B"/>
    <w:rsid w:val="002211B7"/>
    <w:rsid w:val="00224356"/>
    <w:rsid w:val="00224CF9"/>
    <w:rsid w:val="0022666B"/>
    <w:rsid w:val="00226776"/>
    <w:rsid w:val="00226F49"/>
    <w:rsid w:val="00227B64"/>
    <w:rsid w:val="00232FE5"/>
    <w:rsid w:val="002345D2"/>
    <w:rsid w:val="002356B4"/>
    <w:rsid w:val="00235BE7"/>
    <w:rsid w:val="00236AAE"/>
    <w:rsid w:val="00237296"/>
    <w:rsid w:val="0023795F"/>
    <w:rsid w:val="00241500"/>
    <w:rsid w:val="0024545A"/>
    <w:rsid w:val="0024610B"/>
    <w:rsid w:val="002462D4"/>
    <w:rsid w:val="00247EE5"/>
    <w:rsid w:val="002503A2"/>
    <w:rsid w:val="00250F3B"/>
    <w:rsid w:val="002521BB"/>
    <w:rsid w:val="00253041"/>
    <w:rsid w:val="002550D5"/>
    <w:rsid w:val="00256AF3"/>
    <w:rsid w:val="0025715A"/>
    <w:rsid w:val="002637BB"/>
    <w:rsid w:val="00263F22"/>
    <w:rsid w:val="002661CB"/>
    <w:rsid w:val="0026778F"/>
    <w:rsid w:val="002704AB"/>
    <w:rsid w:val="0027090D"/>
    <w:rsid w:val="0027367B"/>
    <w:rsid w:val="00274611"/>
    <w:rsid w:val="002746A8"/>
    <w:rsid w:val="002748B8"/>
    <w:rsid w:val="00275171"/>
    <w:rsid w:val="00276A34"/>
    <w:rsid w:val="00276CEF"/>
    <w:rsid w:val="002773A0"/>
    <w:rsid w:val="002801D5"/>
    <w:rsid w:val="00284E66"/>
    <w:rsid w:val="002850BB"/>
    <w:rsid w:val="00285EED"/>
    <w:rsid w:val="00286040"/>
    <w:rsid w:val="0028657E"/>
    <w:rsid w:val="00287480"/>
    <w:rsid w:val="00290F06"/>
    <w:rsid w:val="00291EB2"/>
    <w:rsid w:val="00291FB2"/>
    <w:rsid w:val="00293C97"/>
    <w:rsid w:val="002A0095"/>
    <w:rsid w:val="002A0E2E"/>
    <w:rsid w:val="002A3423"/>
    <w:rsid w:val="002A4CF5"/>
    <w:rsid w:val="002A5730"/>
    <w:rsid w:val="002A6143"/>
    <w:rsid w:val="002A76C6"/>
    <w:rsid w:val="002B015D"/>
    <w:rsid w:val="002B093F"/>
    <w:rsid w:val="002B1811"/>
    <w:rsid w:val="002B183C"/>
    <w:rsid w:val="002B2FFD"/>
    <w:rsid w:val="002B3BB8"/>
    <w:rsid w:val="002B3FE2"/>
    <w:rsid w:val="002B43AB"/>
    <w:rsid w:val="002B77E3"/>
    <w:rsid w:val="002B79FA"/>
    <w:rsid w:val="002B7DFB"/>
    <w:rsid w:val="002C0B2A"/>
    <w:rsid w:val="002C224B"/>
    <w:rsid w:val="002C2B8A"/>
    <w:rsid w:val="002C480B"/>
    <w:rsid w:val="002C5EA8"/>
    <w:rsid w:val="002C7E29"/>
    <w:rsid w:val="002D0B2B"/>
    <w:rsid w:val="002D0FF0"/>
    <w:rsid w:val="002D2576"/>
    <w:rsid w:val="002D26A8"/>
    <w:rsid w:val="002D4415"/>
    <w:rsid w:val="002D4556"/>
    <w:rsid w:val="002D5713"/>
    <w:rsid w:val="002D5A0C"/>
    <w:rsid w:val="002D5EDF"/>
    <w:rsid w:val="002D62DC"/>
    <w:rsid w:val="002D7E59"/>
    <w:rsid w:val="002E0D37"/>
    <w:rsid w:val="002E12D0"/>
    <w:rsid w:val="002E20C5"/>
    <w:rsid w:val="002E22B0"/>
    <w:rsid w:val="002E351B"/>
    <w:rsid w:val="002E4998"/>
    <w:rsid w:val="002E51D9"/>
    <w:rsid w:val="002E63C2"/>
    <w:rsid w:val="002E6642"/>
    <w:rsid w:val="002E6A12"/>
    <w:rsid w:val="002E70B2"/>
    <w:rsid w:val="002F0DD3"/>
    <w:rsid w:val="002F1606"/>
    <w:rsid w:val="002F1FE5"/>
    <w:rsid w:val="002F46D9"/>
    <w:rsid w:val="002F5AE3"/>
    <w:rsid w:val="00303A41"/>
    <w:rsid w:val="00304770"/>
    <w:rsid w:val="00304DAB"/>
    <w:rsid w:val="00305005"/>
    <w:rsid w:val="0030689D"/>
    <w:rsid w:val="00307001"/>
    <w:rsid w:val="0031048A"/>
    <w:rsid w:val="003111CB"/>
    <w:rsid w:val="003111DE"/>
    <w:rsid w:val="003151DE"/>
    <w:rsid w:val="003178AC"/>
    <w:rsid w:val="00320921"/>
    <w:rsid w:val="00320C63"/>
    <w:rsid w:val="00321402"/>
    <w:rsid w:val="003226E7"/>
    <w:rsid w:val="00322A9A"/>
    <w:rsid w:val="00322C62"/>
    <w:rsid w:val="003236C7"/>
    <w:rsid w:val="003246B9"/>
    <w:rsid w:val="00324FE4"/>
    <w:rsid w:val="003260D5"/>
    <w:rsid w:val="00326FB2"/>
    <w:rsid w:val="0033292C"/>
    <w:rsid w:val="003338E9"/>
    <w:rsid w:val="00335BFD"/>
    <w:rsid w:val="003362B9"/>
    <w:rsid w:val="00336B99"/>
    <w:rsid w:val="00336E64"/>
    <w:rsid w:val="00340301"/>
    <w:rsid w:val="003429D5"/>
    <w:rsid w:val="00343DE1"/>
    <w:rsid w:val="0034592F"/>
    <w:rsid w:val="00345AC7"/>
    <w:rsid w:val="003470CC"/>
    <w:rsid w:val="00350944"/>
    <w:rsid w:val="00350B84"/>
    <w:rsid w:val="00350C70"/>
    <w:rsid w:val="00352D3E"/>
    <w:rsid w:val="003551C1"/>
    <w:rsid w:val="003557F0"/>
    <w:rsid w:val="0035741E"/>
    <w:rsid w:val="00360158"/>
    <w:rsid w:val="00360A6E"/>
    <w:rsid w:val="00360DDD"/>
    <w:rsid w:val="003636E3"/>
    <w:rsid w:val="00365D38"/>
    <w:rsid w:val="00366DB2"/>
    <w:rsid w:val="00367A15"/>
    <w:rsid w:val="00370806"/>
    <w:rsid w:val="0037167D"/>
    <w:rsid w:val="003724EB"/>
    <w:rsid w:val="00374B9A"/>
    <w:rsid w:val="00374E88"/>
    <w:rsid w:val="00376A0C"/>
    <w:rsid w:val="00376B33"/>
    <w:rsid w:val="003770D4"/>
    <w:rsid w:val="003771C4"/>
    <w:rsid w:val="00381B4F"/>
    <w:rsid w:val="00382484"/>
    <w:rsid w:val="0038397F"/>
    <w:rsid w:val="003844E9"/>
    <w:rsid w:val="00384CA2"/>
    <w:rsid w:val="003869E1"/>
    <w:rsid w:val="00386AB0"/>
    <w:rsid w:val="00386BDE"/>
    <w:rsid w:val="00387946"/>
    <w:rsid w:val="00390FCB"/>
    <w:rsid w:val="003911C8"/>
    <w:rsid w:val="00391A7E"/>
    <w:rsid w:val="00393F2F"/>
    <w:rsid w:val="003946CD"/>
    <w:rsid w:val="00394A30"/>
    <w:rsid w:val="003A0568"/>
    <w:rsid w:val="003A30E2"/>
    <w:rsid w:val="003A364A"/>
    <w:rsid w:val="003A3C5A"/>
    <w:rsid w:val="003A5BAD"/>
    <w:rsid w:val="003B1AD6"/>
    <w:rsid w:val="003B22C2"/>
    <w:rsid w:val="003B34F1"/>
    <w:rsid w:val="003B3636"/>
    <w:rsid w:val="003B3847"/>
    <w:rsid w:val="003B4C72"/>
    <w:rsid w:val="003B6136"/>
    <w:rsid w:val="003B71AB"/>
    <w:rsid w:val="003B7746"/>
    <w:rsid w:val="003B7A3D"/>
    <w:rsid w:val="003C2926"/>
    <w:rsid w:val="003C2ADD"/>
    <w:rsid w:val="003C44EE"/>
    <w:rsid w:val="003C4E0F"/>
    <w:rsid w:val="003C5C3A"/>
    <w:rsid w:val="003C6A17"/>
    <w:rsid w:val="003C75C9"/>
    <w:rsid w:val="003C7650"/>
    <w:rsid w:val="003D08E8"/>
    <w:rsid w:val="003D0D6F"/>
    <w:rsid w:val="003D189B"/>
    <w:rsid w:val="003D205F"/>
    <w:rsid w:val="003D22E4"/>
    <w:rsid w:val="003D2461"/>
    <w:rsid w:val="003D2906"/>
    <w:rsid w:val="003D37F2"/>
    <w:rsid w:val="003D3A4C"/>
    <w:rsid w:val="003D7D40"/>
    <w:rsid w:val="003E25B0"/>
    <w:rsid w:val="003E2692"/>
    <w:rsid w:val="003E2D6E"/>
    <w:rsid w:val="003E4373"/>
    <w:rsid w:val="003E4E3E"/>
    <w:rsid w:val="003F0451"/>
    <w:rsid w:val="003F2FA7"/>
    <w:rsid w:val="003F37D2"/>
    <w:rsid w:val="003F4D19"/>
    <w:rsid w:val="003F4ED3"/>
    <w:rsid w:val="003F6C36"/>
    <w:rsid w:val="003F709F"/>
    <w:rsid w:val="003F7248"/>
    <w:rsid w:val="00401467"/>
    <w:rsid w:val="00402610"/>
    <w:rsid w:val="00404405"/>
    <w:rsid w:val="00405F0D"/>
    <w:rsid w:val="00407320"/>
    <w:rsid w:val="00410867"/>
    <w:rsid w:val="0041177B"/>
    <w:rsid w:val="004122E1"/>
    <w:rsid w:val="00414457"/>
    <w:rsid w:val="00415873"/>
    <w:rsid w:val="004171A9"/>
    <w:rsid w:val="0041742F"/>
    <w:rsid w:val="00417729"/>
    <w:rsid w:val="00417843"/>
    <w:rsid w:val="004220E1"/>
    <w:rsid w:val="004225DD"/>
    <w:rsid w:val="00423499"/>
    <w:rsid w:val="0042426F"/>
    <w:rsid w:val="00425045"/>
    <w:rsid w:val="004300CF"/>
    <w:rsid w:val="0043026A"/>
    <w:rsid w:val="00430EF8"/>
    <w:rsid w:val="00430FB9"/>
    <w:rsid w:val="00434C6A"/>
    <w:rsid w:val="0043677A"/>
    <w:rsid w:val="00436DFF"/>
    <w:rsid w:val="00440930"/>
    <w:rsid w:val="004409A1"/>
    <w:rsid w:val="00446C64"/>
    <w:rsid w:val="00447577"/>
    <w:rsid w:val="004512AA"/>
    <w:rsid w:val="0045399E"/>
    <w:rsid w:val="004564E7"/>
    <w:rsid w:val="004578C2"/>
    <w:rsid w:val="00457CEB"/>
    <w:rsid w:val="0046235A"/>
    <w:rsid w:val="004629F6"/>
    <w:rsid w:val="00462F05"/>
    <w:rsid w:val="00464170"/>
    <w:rsid w:val="00466FC8"/>
    <w:rsid w:val="00467EF9"/>
    <w:rsid w:val="0047281A"/>
    <w:rsid w:val="00475E96"/>
    <w:rsid w:val="004763B0"/>
    <w:rsid w:val="00476A35"/>
    <w:rsid w:val="00477320"/>
    <w:rsid w:val="00477B9E"/>
    <w:rsid w:val="00480E2D"/>
    <w:rsid w:val="00483072"/>
    <w:rsid w:val="00483346"/>
    <w:rsid w:val="00483BC6"/>
    <w:rsid w:val="00483D42"/>
    <w:rsid w:val="0048452A"/>
    <w:rsid w:val="00484821"/>
    <w:rsid w:val="00484C56"/>
    <w:rsid w:val="0048593E"/>
    <w:rsid w:val="004859B5"/>
    <w:rsid w:val="00487649"/>
    <w:rsid w:val="00487B8C"/>
    <w:rsid w:val="00491F90"/>
    <w:rsid w:val="00493143"/>
    <w:rsid w:val="00493D49"/>
    <w:rsid w:val="00495948"/>
    <w:rsid w:val="004972C7"/>
    <w:rsid w:val="00497BDE"/>
    <w:rsid w:val="004A052E"/>
    <w:rsid w:val="004A1CF9"/>
    <w:rsid w:val="004A234B"/>
    <w:rsid w:val="004A2790"/>
    <w:rsid w:val="004A38C5"/>
    <w:rsid w:val="004A3B3E"/>
    <w:rsid w:val="004A5BB6"/>
    <w:rsid w:val="004B0F85"/>
    <w:rsid w:val="004B13A9"/>
    <w:rsid w:val="004B2969"/>
    <w:rsid w:val="004B319E"/>
    <w:rsid w:val="004B5350"/>
    <w:rsid w:val="004B56BE"/>
    <w:rsid w:val="004B5BCF"/>
    <w:rsid w:val="004B7284"/>
    <w:rsid w:val="004B7B3E"/>
    <w:rsid w:val="004C0944"/>
    <w:rsid w:val="004C3C73"/>
    <w:rsid w:val="004C3ED6"/>
    <w:rsid w:val="004C40B5"/>
    <w:rsid w:val="004C4EF2"/>
    <w:rsid w:val="004D18E1"/>
    <w:rsid w:val="004D271F"/>
    <w:rsid w:val="004D3F94"/>
    <w:rsid w:val="004D41D9"/>
    <w:rsid w:val="004D627F"/>
    <w:rsid w:val="004D6A68"/>
    <w:rsid w:val="004D7C7E"/>
    <w:rsid w:val="004D7CF9"/>
    <w:rsid w:val="004E18C1"/>
    <w:rsid w:val="004E1957"/>
    <w:rsid w:val="004E21D7"/>
    <w:rsid w:val="004E3FE8"/>
    <w:rsid w:val="004E6829"/>
    <w:rsid w:val="004F03E4"/>
    <w:rsid w:val="004F3729"/>
    <w:rsid w:val="00501037"/>
    <w:rsid w:val="00503B07"/>
    <w:rsid w:val="00503E6F"/>
    <w:rsid w:val="005054D5"/>
    <w:rsid w:val="00511301"/>
    <w:rsid w:val="005123F3"/>
    <w:rsid w:val="0051264E"/>
    <w:rsid w:val="005147ED"/>
    <w:rsid w:val="00514EAD"/>
    <w:rsid w:val="00515190"/>
    <w:rsid w:val="0051549A"/>
    <w:rsid w:val="00516297"/>
    <w:rsid w:val="005209FD"/>
    <w:rsid w:val="00522FFF"/>
    <w:rsid w:val="005233A3"/>
    <w:rsid w:val="0052383C"/>
    <w:rsid w:val="005241F5"/>
    <w:rsid w:val="00524A0F"/>
    <w:rsid w:val="005264DE"/>
    <w:rsid w:val="00527AC9"/>
    <w:rsid w:val="005322D0"/>
    <w:rsid w:val="00532422"/>
    <w:rsid w:val="00533264"/>
    <w:rsid w:val="005379C6"/>
    <w:rsid w:val="00537C64"/>
    <w:rsid w:val="00537DAB"/>
    <w:rsid w:val="005403CA"/>
    <w:rsid w:val="00542653"/>
    <w:rsid w:val="00543044"/>
    <w:rsid w:val="00544BB1"/>
    <w:rsid w:val="005456B4"/>
    <w:rsid w:val="005460B1"/>
    <w:rsid w:val="00546E77"/>
    <w:rsid w:val="00551475"/>
    <w:rsid w:val="00554D71"/>
    <w:rsid w:val="0056037A"/>
    <w:rsid w:val="0056068D"/>
    <w:rsid w:val="00561CBB"/>
    <w:rsid w:val="0056209F"/>
    <w:rsid w:val="00565BA3"/>
    <w:rsid w:val="00566881"/>
    <w:rsid w:val="0056759E"/>
    <w:rsid w:val="00571FEC"/>
    <w:rsid w:val="00572EE0"/>
    <w:rsid w:val="005732A9"/>
    <w:rsid w:val="0057349B"/>
    <w:rsid w:val="005742FC"/>
    <w:rsid w:val="0057521C"/>
    <w:rsid w:val="005765C9"/>
    <w:rsid w:val="0057695C"/>
    <w:rsid w:val="0057712C"/>
    <w:rsid w:val="0058327F"/>
    <w:rsid w:val="005855E9"/>
    <w:rsid w:val="005860B4"/>
    <w:rsid w:val="005863F7"/>
    <w:rsid w:val="00586706"/>
    <w:rsid w:val="0059232C"/>
    <w:rsid w:val="00592E9F"/>
    <w:rsid w:val="005A05F2"/>
    <w:rsid w:val="005A096B"/>
    <w:rsid w:val="005A0A7F"/>
    <w:rsid w:val="005A1916"/>
    <w:rsid w:val="005A26D1"/>
    <w:rsid w:val="005A4847"/>
    <w:rsid w:val="005A493B"/>
    <w:rsid w:val="005B052F"/>
    <w:rsid w:val="005B2ACE"/>
    <w:rsid w:val="005B2F1F"/>
    <w:rsid w:val="005B4591"/>
    <w:rsid w:val="005B4826"/>
    <w:rsid w:val="005B50D8"/>
    <w:rsid w:val="005B531C"/>
    <w:rsid w:val="005B5E58"/>
    <w:rsid w:val="005B6D21"/>
    <w:rsid w:val="005B6D4A"/>
    <w:rsid w:val="005C1E60"/>
    <w:rsid w:val="005C2BAA"/>
    <w:rsid w:val="005C3BCB"/>
    <w:rsid w:val="005C69ED"/>
    <w:rsid w:val="005C7411"/>
    <w:rsid w:val="005C7CCE"/>
    <w:rsid w:val="005D00EA"/>
    <w:rsid w:val="005D03AA"/>
    <w:rsid w:val="005D1F31"/>
    <w:rsid w:val="005D22BB"/>
    <w:rsid w:val="005E0403"/>
    <w:rsid w:val="005E1C72"/>
    <w:rsid w:val="005E2EFC"/>
    <w:rsid w:val="005E3664"/>
    <w:rsid w:val="005E39BE"/>
    <w:rsid w:val="005E6A01"/>
    <w:rsid w:val="005E759A"/>
    <w:rsid w:val="005F12CC"/>
    <w:rsid w:val="005F294D"/>
    <w:rsid w:val="005F55E9"/>
    <w:rsid w:val="005F5986"/>
    <w:rsid w:val="005F69A1"/>
    <w:rsid w:val="005F6A03"/>
    <w:rsid w:val="005F6D39"/>
    <w:rsid w:val="0060225A"/>
    <w:rsid w:val="00602EF3"/>
    <w:rsid w:val="006033CF"/>
    <w:rsid w:val="0060564F"/>
    <w:rsid w:val="00610747"/>
    <w:rsid w:val="00611BC4"/>
    <w:rsid w:val="0061421E"/>
    <w:rsid w:val="00614380"/>
    <w:rsid w:val="0061605D"/>
    <w:rsid w:val="006161CA"/>
    <w:rsid w:val="0061625A"/>
    <w:rsid w:val="00624D47"/>
    <w:rsid w:val="0062576D"/>
    <w:rsid w:val="006264F3"/>
    <w:rsid w:val="00631560"/>
    <w:rsid w:val="0063171A"/>
    <w:rsid w:val="00632867"/>
    <w:rsid w:val="00637723"/>
    <w:rsid w:val="006377BC"/>
    <w:rsid w:val="00637E65"/>
    <w:rsid w:val="00640CD3"/>
    <w:rsid w:val="0064143D"/>
    <w:rsid w:val="00643911"/>
    <w:rsid w:val="006448EF"/>
    <w:rsid w:val="006449BA"/>
    <w:rsid w:val="00644A0A"/>
    <w:rsid w:val="00644C8A"/>
    <w:rsid w:val="006460C5"/>
    <w:rsid w:val="006461DC"/>
    <w:rsid w:val="0064763F"/>
    <w:rsid w:val="00651EE6"/>
    <w:rsid w:val="00653A1E"/>
    <w:rsid w:val="00653CE0"/>
    <w:rsid w:val="0065574D"/>
    <w:rsid w:val="006558F4"/>
    <w:rsid w:val="00655FC4"/>
    <w:rsid w:val="00657430"/>
    <w:rsid w:val="00657B87"/>
    <w:rsid w:val="00657D10"/>
    <w:rsid w:val="00657D78"/>
    <w:rsid w:val="00657FA1"/>
    <w:rsid w:val="006612F4"/>
    <w:rsid w:val="00661AD1"/>
    <w:rsid w:val="00661F72"/>
    <w:rsid w:val="006626D1"/>
    <w:rsid w:val="00662FA0"/>
    <w:rsid w:val="00662FE6"/>
    <w:rsid w:val="006652A2"/>
    <w:rsid w:val="0066613E"/>
    <w:rsid w:val="006674FB"/>
    <w:rsid w:val="00672300"/>
    <w:rsid w:val="006727D4"/>
    <w:rsid w:val="00672886"/>
    <w:rsid w:val="00672AA9"/>
    <w:rsid w:val="00673B5C"/>
    <w:rsid w:val="006745A9"/>
    <w:rsid w:val="0067489E"/>
    <w:rsid w:val="00674B7A"/>
    <w:rsid w:val="00675427"/>
    <w:rsid w:val="00676053"/>
    <w:rsid w:val="006800F0"/>
    <w:rsid w:val="00682668"/>
    <w:rsid w:val="00682776"/>
    <w:rsid w:val="00682CA0"/>
    <w:rsid w:val="00683200"/>
    <w:rsid w:val="006835E1"/>
    <w:rsid w:val="00684EF4"/>
    <w:rsid w:val="006858E1"/>
    <w:rsid w:val="00687B26"/>
    <w:rsid w:val="00687B61"/>
    <w:rsid w:val="0069215D"/>
    <w:rsid w:val="00692E17"/>
    <w:rsid w:val="00692FA0"/>
    <w:rsid w:val="006948E0"/>
    <w:rsid w:val="00696CD6"/>
    <w:rsid w:val="006972EE"/>
    <w:rsid w:val="006975D7"/>
    <w:rsid w:val="006A1E15"/>
    <w:rsid w:val="006A3397"/>
    <w:rsid w:val="006A354C"/>
    <w:rsid w:val="006A3CEC"/>
    <w:rsid w:val="006A451C"/>
    <w:rsid w:val="006A7A1B"/>
    <w:rsid w:val="006A7BDE"/>
    <w:rsid w:val="006B0942"/>
    <w:rsid w:val="006B13E9"/>
    <w:rsid w:val="006B2C80"/>
    <w:rsid w:val="006B5C35"/>
    <w:rsid w:val="006B5CE6"/>
    <w:rsid w:val="006B754A"/>
    <w:rsid w:val="006C2099"/>
    <w:rsid w:val="006C22FD"/>
    <w:rsid w:val="006C35CE"/>
    <w:rsid w:val="006C3F1F"/>
    <w:rsid w:val="006C4F71"/>
    <w:rsid w:val="006C5C4F"/>
    <w:rsid w:val="006C7006"/>
    <w:rsid w:val="006C7AED"/>
    <w:rsid w:val="006C7EFB"/>
    <w:rsid w:val="006D2B11"/>
    <w:rsid w:val="006D334E"/>
    <w:rsid w:val="006D379A"/>
    <w:rsid w:val="006D47CB"/>
    <w:rsid w:val="006E0C6F"/>
    <w:rsid w:val="006E103B"/>
    <w:rsid w:val="006E1659"/>
    <w:rsid w:val="006E20A0"/>
    <w:rsid w:val="006E2FB6"/>
    <w:rsid w:val="006E3D76"/>
    <w:rsid w:val="006E4423"/>
    <w:rsid w:val="006E44C9"/>
    <w:rsid w:val="006E47C8"/>
    <w:rsid w:val="006E5A4C"/>
    <w:rsid w:val="006E79D3"/>
    <w:rsid w:val="006E7E15"/>
    <w:rsid w:val="006F09D1"/>
    <w:rsid w:val="006F1293"/>
    <w:rsid w:val="006F1FB3"/>
    <w:rsid w:val="006F2762"/>
    <w:rsid w:val="006F4A76"/>
    <w:rsid w:val="006F4D5B"/>
    <w:rsid w:val="006F5EA1"/>
    <w:rsid w:val="006F6180"/>
    <w:rsid w:val="006F623C"/>
    <w:rsid w:val="006F6EBA"/>
    <w:rsid w:val="00702E1C"/>
    <w:rsid w:val="00703897"/>
    <w:rsid w:val="0070458A"/>
    <w:rsid w:val="0070575A"/>
    <w:rsid w:val="0070777A"/>
    <w:rsid w:val="00710FAB"/>
    <w:rsid w:val="007126F1"/>
    <w:rsid w:val="00712755"/>
    <w:rsid w:val="007155E3"/>
    <w:rsid w:val="00715BD8"/>
    <w:rsid w:val="00715C97"/>
    <w:rsid w:val="00716473"/>
    <w:rsid w:val="00717006"/>
    <w:rsid w:val="00722CB3"/>
    <w:rsid w:val="00726367"/>
    <w:rsid w:val="00727795"/>
    <w:rsid w:val="00727A0B"/>
    <w:rsid w:val="00731070"/>
    <w:rsid w:val="00732999"/>
    <w:rsid w:val="007330EB"/>
    <w:rsid w:val="00733735"/>
    <w:rsid w:val="00736824"/>
    <w:rsid w:val="007428BC"/>
    <w:rsid w:val="00742D9F"/>
    <w:rsid w:val="00744FB9"/>
    <w:rsid w:val="0075004C"/>
    <w:rsid w:val="00751E94"/>
    <w:rsid w:val="007521C2"/>
    <w:rsid w:val="00757B18"/>
    <w:rsid w:val="00763650"/>
    <w:rsid w:val="00765E01"/>
    <w:rsid w:val="00766EEC"/>
    <w:rsid w:val="00767326"/>
    <w:rsid w:val="00770ABA"/>
    <w:rsid w:val="007713EF"/>
    <w:rsid w:val="007729EA"/>
    <w:rsid w:val="00773816"/>
    <w:rsid w:val="00774C9D"/>
    <w:rsid w:val="0077513C"/>
    <w:rsid w:val="00777B5C"/>
    <w:rsid w:val="007820D2"/>
    <w:rsid w:val="00782C6C"/>
    <w:rsid w:val="00782C6E"/>
    <w:rsid w:val="00785B99"/>
    <w:rsid w:val="00785F64"/>
    <w:rsid w:val="00786CB2"/>
    <w:rsid w:val="00787D1C"/>
    <w:rsid w:val="00790D3F"/>
    <w:rsid w:val="00794287"/>
    <w:rsid w:val="00796168"/>
    <w:rsid w:val="00796250"/>
    <w:rsid w:val="007A00AC"/>
    <w:rsid w:val="007A1042"/>
    <w:rsid w:val="007A1411"/>
    <w:rsid w:val="007A1DEF"/>
    <w:rsid w:val="007A2CE3"/>
    <w:rsid w:val="007A49A6"/>
    <w:rsid w:val="007A4B29"/>
    <w:rsid w:val="007A59A8"/>
    <w:rsid w:val="007A6533"/>
    <w:rsid w:val="007A6FB6"/>
    <w:rsid w:val="007B1077"/>
    <w:rsid w:val="007B1140"/>
    <w:rsid w:val="007B1F57"/>
    <w:rsid w:val="007B30E8"/>
    <w:rsid w:val="007B3155"/>
    <w:rsid w:val="007B357D"/>
    <w:rsid w:val="007B35D8"/>
    <w:rsid w:val="007B6F64"/>
    <w:rsid w:val="007B739B"/>
    <w:rsid w:val="007B7C44"/>
    <w:rsid w:val="007C17E1"/>
    <w:rsid w:val="007C232C"/>
    <w:rsid w:val="007C2740"/>
    <w:rsid w:val="007C5473"/>
    <w:rsid w:val="007C5C2D"/>
    <w:rsid w:val="007C614C"/>
    <w:rsid w:val="007C6833"/>
    <w:rsid w:val="007C7C7A"/>
    <w:rsid w:val="007D0B86"/>
    <w:rsid w:val="007D1989"/>
    <w:rsid w:val="007D3098"/>
    <w:rsid w:val="007D34DB"/>
    <w:rsid w:val="007D41C3"/>
    <w:rsid w:val="007D6654"/>
    <w:rsid w:val="007D6B97"/>
    <w:rsid w:val="007D7D12"/>
    <w:rsid w:val="007E01B4"/>
    <w:rsid w:val="007E11A5"/>
    <w:rsid w:val="007E19FE"/>
    <w:rsid w:val="007E36B2"/>
    <w:rsid w:val="007E56FC"/>
    <w:rsid w:val="007E58CD"/>
    <w:rsid w:val="007F3150"/>
    <w:rsid w:val="007F4557"/>
    <w:rsid w:val="007F4899"/>
    <w:rsid w:val="007F4FF3"/>
    <w:rsid w:val="007F779F"/>
    <w:rsid w:val="00800D77"/>
    <w:rsid w:val="0080780B"/>
    <w:rsid w:val="008128B3"/>
    <w:rsid w:val="00813ACA"/>
    <w:rsid w:val="008152AF"/>
    <w:rsid w:val="0081626C"/>
    <w:rsid w:val="00820BDC"/>
    <w:rsid w:val="00822D24"/>
    <w:rsid w:val="008247C2"/>
    <w:rsid w:val="00825603"/>
    <w:rsid w:val="00826D4D"/>
    <w:rsid w:val="00826F78"/>
    <w:rsid w:val="00832569"/>
    <w:rsid w:val="00832967"/>
    <w:rsid w:val="00833629"/>
    <w:rsid w:val="00833988"/>
    <w:rsid w:val="008351E3"/>
    <w:rsid w:val="00840FE2"/>
    <w:rsid w:val="0084373C"/>
    <w:rsid w:val="00844A3A"/>
    <w:rsid w:val="00845D60"/>
    <w:rsid w:val="00847D44"/>
    <w:rsid w:val="00847EFE"/>
    <w:rsid w:val="00852091"/>
    <w:rsid w:val="008526CF"/>
    <w:rsid w:val="00854685"/>
    <w:rsid w:val="00856E1E"/>
    <w:rsid w:val="00857B21"/>
    <w:rsid w:val="00860D4E"/>
    <w:rsid w:val="0086209D"/>
    <w:rsid w:val="008630E4"/>
    <w:rsid w:val="00863C5F"/>
    <w:rsid w:val="008645C6"/>
    <w:rsid w:val="008648E8"/>
    <w:rsid w:val="00864988"/>
    <w:rsid w:val="00866F04"/>
    <w:rsid w:val="00871645"/>
    <w:rsid w:val="008728AF"/>
    <w:rsid w:val="008749A4"/>
    <w:rsid w:val="00877C90"/>
    <w:rsid w:val="008840C1"/>
    <w:rsid w:val="008841B8"/>
    <w:rsid w:val="008845F2"/>
    <w:rsid w:val="00884BDD"/>
    <w:rsid w:val="00885740"/>
    <w:rsid w:val="008906BF"/>
    <w:rsid w:val="0089176B"/>
    <w:rsid w:val="00893453"/>
    <w:rsid w:val="00893793"/>
    <w:rsid w:val="00895031"/>
    <w:rsid w:val="008A0467"/>
    <w:rsid w:val="008A06E9"/>
    <w:rsid w:val="008A1ED2"/>
    <w:rsid w:val="008A3D45"/>
    <w:rsid w:val="008A5AC5"/>
    <w:rsid w:val="008A77B0"/>
    <w:rsid w:val="008B315D"/>
    <w:rsid w:val="008B3B63"/>
    <w:rsid w:val="008B5292"/>
    <w:rsid w:val="008B598E"/>
    <w:rsid w:val="008B6AC6"/>
    <w:rsid w:val="008B7C15"/>
    <w:rsid w:val="008C2D58"/>
    <w:rsid w:val="008C30EB"/>
    <w:rsid w:val="008C3207"/>
    <w:rsid w:val="008C39CE"/>
    <w:rsid w:val="008C43D8"/>
    <w:rsid w:val="008C4906"/>
    <w:rsid w:val="008C513A"/>
    <w:rsid w:val="008C64E1"/>
    <w:rsid w:val="008C66E2"/>
    <w:rsid w:val="008D0B58"/>
    <w:rsid w:val="008D1355"/>
    <w:rsid w:val="008D2B38"/>
    <w:rsid w:val="008D2FA0"/>
    <w:rsid w:val="008D5743"/>
    <w:rsid w:val="008D5B62"/>
    <w:rsid w:val="008D7C14"/>
    <w:rsid w:val="008E20A3"/>
    <w:rsid w:val="008E3390"/>
    <w:rsid w:val="008E3702"/>
    <w:rsid w:val="008E44BE"/>
    <w:rsid w:val="008E4566"/>
    <w:rsid w:val="008E4DF7"/>
    <w:rsid w:val="008E4EAC"/>
    <w:rsid w:val="008E59A1"/>
    <w:rsid w:val="008E602E"/>
    <w:rsid w:val="008E6154"/>
    <w:rsid w:val="008E627C"/>
    <w:rsid w:val="008E7DDD"/>
    <w:rsid w:val="008F0556"/>
    <w:rsid w:val="008F3553"/>
    <w:rsid w:val="008F3B03"/>
    <w:rsid w:val="008F3F5E"/>
    <w:rsid w:val="008F5024"/>
    <w:rsid w:val="008F54F2"/>
    <w:rsid w:val="008F7819"/>
    <w:rsid w:val="00900D61"/>
    <w:rsid w:val="009011EC"/>
    <w:rsid w:val="0090150C"/>
    <w:rsid w:val="00901681"/>
    <w:rsid w:val="009019EF"/>
    <w:rsid w:val="009028FB"/>
    <w:rsid w:val="00904882"/>
    <w:rsid w:val="009066E9"/>
    <w:rsid w:val="00910603"/>
    <w:rsid w:val="00911B24"/>
    <w:rsid w:val="00911B57"/>
    <w:rsid w:val="0091597F"/>
    <w:rsid w:val="00915F8A"/>
    <w:rsid w:val="009160D3"/>
    <w:rsid w:val="00916138"/>
    <w:rsid w:val="00916F10"/>
    <w:rsid w:val="0091771A"/>
    <w:rsid w:val="00917EE0"/>
    <w:rsid w:val="00920D5B"/>
    <w:rsid w:val="00921A83"/>
    <w:rsid w:val="00923B43"/>
    <w:rsid w:val="00926CD4"/>
    <w:rsid w:val="00926F95"/>
    <w:rsid w:val="00927204"/>
    <w:rsid w:val="00927966"/>
    <w:rsid w:val="00930D2B"/>
    <w:rsid w:val="00932C6D"/>
    <w:rsid w:val="009341DE"/>
    <w:rsid w:val="0093695D"/>
    <w:rsid w:val="00937E19"/>
    <w:rsid w:val="0094042F"/>
    <w:rsid w:val="0094150D"/>
    <w:rsid w:val="00942C9A"/>
    <w:rsid w:val="00942E51"/>
    <w:rsid w:val="009439E8"/>
    <w:rsid w:val="009444A5"/>
    <w:rsid w:val="009455A1"/>
    <w:rsid w:val="009461C3"/>
    <w:rsid w:val="00947C5E"/>
    <w:rsid w:val="00950D51"/>
    <w:rsid w:val="009510FC"/>
    <w:rsid w:val="00951B4F"/>
    <w:rsid w:val="009542CE"/>
    <w:rsid w:val="00954A79"/>
    <w:rsid w:val="00954B28"/>
    <w:rsid w:val="009551DA"/>
    <w:rsid w:val="009555A1"/>
    <w:rsid w:val="009556AE"/>
    <w:rsid w:val="00957759"/>
    <w:rsid w:val="00957936"/>
    <w:rsid w:val="00957F61"/>
    <w:rsid w:val="009621F9"/>
    <w:rsid w:val="00964F77"/>
    <w:rsid w:val="0096547E"/>
    <w:rsid w:val="00966980"/>
    <w:rsid w:val="00966EA6"/>
    <w:rsid w:val="009670B2"/>
    <w:rsid w:val="00967BCE"/>
    <w:rsid w:val="00967E1B"/>
    <w:rsid w:val="00970D69"/>
    <w:rsid w:val="00971FE7"/>
    <w:rsid w:val="009733BC"/>
    <w:rsid w:val="009736BF"/>
    <w:rsid w:val="00974431"/>
    <w:rsid w:val="00974B11"/>
    <w:rsid w:val="00976A96"/>
    <w:rsid w:val="00976CD9"/>
    <w:rsid w:val="00976D64"/>
    <w:rsid w:val="009824C2"/>
    <w:rsid w:val="0098267E"/>
    <w:rsid w:val="00984581"/>
    <w:rsid w:val="009845C9"/>
    <w:rsid w:val="009860C1"/>
    <w:rsid w:val="0099010D"/>
    <w:rsid w:val="0099079E"/>
    <w:rsid w:val="009A014B"/>
    <w:rsid w:val="009A2D71"/>
    <w:rsid w:val="009A4E0C"/>
    <w:rsid w:val="009A63A8"/>
    <w:rsid w:val="009A65A1"/>
    <w:rsid w:val="009A7B49"/>
    <w:rsid w:val="009B139B"/>
    <w:rsid w:val="009B17B1"/>
    <w:rsid w:val="009B435B"/>
    <w:rsid w:val="009B5048"/>
    <w:rsid w:val="009B574F"/>
    <w:rsid w:val="009C37D2"/>
    <w:rsid w:val="009C4265"/>
    <w:rsid w:val="009C4314"/>
    <w:rsid w:val="009C4800"/>
    <w:rsid w:val="009C5C3E"/>
    <w:rsid w:val="009D77E1"/>
    <w:rsid w:val="009E5B45"/>
    <w:rsid w:val="009E6350"/>
    <w:rsid w:val="009E6652"/>
    <w:rsid w:val="009E6AFB"/>
    <w:rsid w:val="009F02A5"/>
    <w:rsid w:val="009F08B8"/>
    <w:rsid w:val="009F5A6F"/>
    <w:rsid w:val="009F5B25"/>
    <w:rsid w:val="00A0259D"/>
    <w:rsid w:val="00A03483"/>
    <w:rsid w:val="00A035F4"/>
    <w:rsid w:val="00A03E71"/>
    <w:rsid w:val="00A04E14"/>
    <w:rsid w:val="00A04ECE"/>
    <w:rsid w:val="00A10966"/>
    <w:rsid w:val="00A10A5D"/>
    <w:rsid w:val="00A13A28"/>
    <w:rsid w:val="00A15BFE"/>
    <w:rsid w:val="00A15E33"/>
    <w:rsid w:val="00A1718E"/>
    <w:rsid w:val="00A209B6"/>
    <w:rsid w:val="00A20B03"/>
    <w:rsid w:val="00A230D3"/>
    <w:rsid w:val="00A23360"/>
    <w:rsid w:val="00A235BC"/>
    <w:rsid w:val="00A24036"/>
    <w:rsid w:val="00A25C36"/>
    <w:rsid w:val="00A26A6F"/>
    <w:rsid w:val="00A30136"/>
    <w:rsid w:val="00A30B80"/>
    <w:rsid w:val="00A31C28"/>
    <w:rsid w:val="00A31C74"/>
    <w:rsid w:val="00A33482"/>
    <w:rsid w:val="00A34587"/>
    <w:rsid w:val="00A35029"/>
    <w:rsid w:val="00A35845"/>
    <w:rsid w:val="00A422D3"/>
    <w:rsid w:val="00A429D8"/>
    <w:rsid w:val="00A44883"/>
    <w:rsid w:val="00A453A4"/>
    <w:rsid w:val="00A46C23"/>
    <w:rsid w:val="00A50625"/>
    <w:rsid w:val="00A5088B"/>
    <w:rsid w:val="00A50DC0"/>
    <w:rsid w:val="00A51081"/>
    <w:rsid w:val="00A51DFE"/>
    <w:rsid w:val="00A53169"/>
    <w:rsid w:val="00A53673"/>
    <w:rsid w:val="00A55B28"/>
    <w:rsid w:val="00A56D79"/>
    <w:rsid w:val="00A60EC2"/>
    <w:rsid w:val="00A61DB7"/>
    <w:rsid w:val="00A64B52"/>
    <w:rsid w:val="00A6569D"/>
    <w:rsid w:val="00A65C99"/>
    <w:rsid w:val="00A67464"/>
    <w:rsid w:val="00A705EC"/>
    <w:rsid w:val="00A715F7"/>
    <w:rsid w:val="00A720DC"/>
    <w:rsid w:val="00A721CC"/>
    <w:rsid w:val="00A72948"/>
    <w:rsid w:val="00A766A1"/>
    <w:rsid w:val="00A76CD8"/>
    <w:rsid w:val="00A77D8F"/>
    <w:rsid w:val="00A80206"/>
    <w:rsid w:val="00A81F23"/>
    <w:rsid w:val="00A83678"/>
    <w:rsid w:val="00A84D9C"/>
    <w:rsid w:val="00A90A4A"/>
    <w:rsid w:val="00A91378"/>
    <w:rsid w:val="00A91B90"/>
    <w:rsid w:val="00A92477"/>
    <w:rsid w:val="00A92C59"/>
    <w:rsid w:val="00A93C93"/>
    <w:rsid w:val="00A94619"/>
    <w:rsid w:val="00A957A0"/>
    <w:rsid w:val="00A97607"/>
    <w:rsid w:val="00A97ABD"/>
    <w:rsid w:val="00AA0C1A"/>
    <w:rsid w:val="00AA14BF"/>
    <w:rsid w:val="00AA1603"/>
    <w:rsid w:val="00AA1698"/>
    <w:rsid w:val="00AA249C"/>
    <w:rsid w:val="00AA2E43"/>
    <w:rsid w:val="00AA47D5"/>
    <w:rsid w:val="00AA4F51"/>
    <w:rsid w:val="00AB0371"/>
    <w:rsid w:val="00AB05AE"/>
    <w:rsid w:val="00AB1179"/>
    <w:rsid w:val="00AB1F12"/>
    <w:rsid w:val="00AB5867"/>
    <w:rsid w:val="00AB705C"/>
    <w:rsid w:val="00AC058D"/>
    <w:rsid w:val="00AC127A"/>
    <w:rsid w:val="00AC357E"/>
    <w:rsid w:val="00AC39FD"/>
    <w:rsid w:val="00AC3B28"/>
    <w:rsid w:val="00AC527B"/>
    <w:rsid w:val="00AC6E3D"/>
    <w:rsid w:val="00AD1AE2"/>
    <w:rsid w:val="00AD5A87"/>
    <w:rsid w:val="00AD5C34"/>
    <w:rsid w:val="00AD65F2"/>
    <w:rsid w:val="00AD668C"/>
    <w:rsid w:val="00AE0DF4"/>
    <w:rsid w:val="00AE453E"/>
    <w:rsid w:val="00AE5790"/>
    <w:rsid w:val="00AE693F"/>
    <w:rsid w:val="00AE6FD3"/>
    <w:rsid w:val="00AE71C3"/>
    <w:rsid w:val="00AE7B87"/>
    <w:rsid w:val="00AF089A"/>
    <w:rsid w:val="00AF0DC1"/>
    <w:rsid w:val="00AF218B"/>
    <w:rsid w:val="00AF5A30"/>
    <w:rsid w:val="00AF5FC5"/>
    <w:rsid w:val="00B0032C"/>
    <w:rsid w:val="00B00DD4"/>
    <w:rsid w:val="00B023F5"/>
    <w:rsid w:val="00B05853"/>
    <w:rsid w:val="00B067F2"/>
    <w:rsid w:val="00B1075F"/>
    <w:rsid w:val="00B11BD5"/>
    <w:rsid w:val="00B13B22"/>
    <w:rsid w:val="00B1631F"/>
    <w:rsid w:val="00B1646A"/>
    <w:rsid w:val="00B16831"/>
    <w:rsid w:val="00B17533"/>
    <w:rsid w:val="00B2278B"/>
    <w:rsid w:val="00B24490"/>
    <w:rsid w:val="00B27BD5"/>
    <w:rsid w:val="00B32B8F"/>
    <w:rsid w:val="00B32CB9"/>
    <w:rsid w:val="00B34073"/>
    <w:rsid w:val="00B40D5E"/>
    <w:rsid w:val="00B412CB"/>
    <w:rsid w:val="00B4316F"/>
    <w:rsid w:val="00B43934"/>
    <w:rsid w:val="00B471B2"/>
    <w:rsid w:val="00B473FB"/>
    <w:rsid w:val="00B47BF4"/>
    <w:rsid w:val="00B47F60"/>
    <w:rsid w:val="00B50350"/>
    <w:rsid w:val="00B51D49"/>
    <w:rsid w:val="00B524E9"/>
    <w:rsid w:val="00B579C7"/>
    <w:rsid w:val="00B60CFA"/>
    <w:rsid w:val="00B60E7B"/>
    <w:rsid w:val="00B616DA"/>
    <w:rsid w:val="00B619DA"/>
    <w:rsid w:val="00B6245C"/>
    <w:rsid w:val="00B6465A"/>
    <w:rsid w:val="00B66846"/>
    <w:rsid w:val="00B670F0"/>
    <w:rsid w:val="00B71625"/>
    <w:rsid w:val="00B7163E"/>
    <w:rsid w:val="00B7266C"/>
    <w:rsid w:val="00B72945"/>
    <w:rsid w:val="00B72B02"/>
    <w:rsid w:val="00B74E0B"/>
    <w:rsid w:val="00B75624"/>
    <w:rsid w:val="00B75FA1"/>
    <w:rsid w:val="00B7675B"/>
    <w:rsid w:val="00B81242"/>
    <w:rsid w:val="00B8222D"/>
    <w:rsid w:val="00B83600"/>
    <w:rsid w:val="00B837B8"/>
    <w:rsid w:val="00B83EDB"/>
    <w:rsid w:val="00B8470F"/>
    <w:rsid w:val="00B85F41"/>
    <w:rsid w:val="00B90537"/>
    <w:rsid w:val="00B931CA"/>
    <w:rsid w:val="00B946AF"/>
    <w:rsid w:val="00B94754"/>
    <w:rsid w:val="00B94A7D"/>
    <w:rsid w:val="00B94EDF"/>
    <w:rsid w:val="00B95057"/>
    <w:rsid w:val="00B95BC6"/>
    <w:rsid w:val="00BA1061"/>
    <w:rsid w:val="00BA14C3"/>
    <w:rsid w:val="00BA3037"/>
    <w:rsid w:val="00BA4FE8"/>
    <w:rsid w:val="00BA58F9"/>
    <w:rsid w:val="00BB24FB"/>
    <w:rsid w:val="00BB261F"/>
    <w:rsid w:val="00BB26B8"/>
    <w:rsid w:val="00BB3136"/>
    <w:rsid w:val="00BB39FE"/>
    <w:rsid w:val="00BB3A94"/>
    <w:rsid w:val="00BB5D25"/>
    <w:rsid w:val="00BC08B1"/>
    <w:rsid w:val="00BC0CE7"/>
    <w:rsid w:val="00BC20C6"/>
    <w:rsid w:val="00BC339D"/>
    <w:rsid w:val="00BC4250"/>
    <w:rsid w:val="00BC5789"/>
    <w:rsid w:val="00BC5BBE"/>
    <w:rsid w:val="00BC66AB"/>
    <w:rsid w:val="00BC7EE2"/>
    <w:rsid w:val="00BD3D82"/>
    <w:rsid w:val="00BD7F56"/>
    <w:rsid w:val="00BE0758"/>
    <w:rsid w:val="00BE2D77"/>
    <w:rsid w:val="00BE3223"/>
    <w:rsid w:val="00BE396A"/>
    <w:rsid w:val="00BE4B5D"/>
    <w:rsid w:val="00BE517E"/>
    <w:rsid w:val="00BE59E4"/>
    <w:rsid w:val="00BE5A2F"/>
    <w:rsid w:val="00BE69DF"/>
    <w:rsid w:val="00BF0696"/>
    <w:rsid w:val="00BF0966"/>
    <w:rsid w:val="00BF13E6"/>
    <w:rsid w:val="00BF2884"/>
    <w:rsid w:val="00BF2D38"/>
    <w:rsid w:val="00BF2EB3"/>
    <w:rsid w:val="00BF4E01"/>
    <w:rsid w:val="00C00415"/>
    <w:rsid w:val="00C02397"/>
    <w:rsid w:val="00C04868"/>
    <w:rsid w:val="00C05756"/>
    <w:rsid w:val="00C10F17"/>
    <w:rsid w:val="00C15EC6"/>
    <w:rsid w:val="00C207F2"/>
    <w:rsid w:val="00C21659"/>
    <w:rsid w:val="00C22202"/>
    <w:rsid w:val="00C22BA4"/>
    <w:rsid w:val="00C237D5"/>
    <w:rsid w:val="00C24280"/>
    <w:rsid w:val="00C2556F"/>
    <w:rsid w:val="00C26376"/>
    <w:rsid w:val="00C31981"/>
    <w:rsid w:val="00C31E86"/>
    <w:rsid w:val="00C32F93"/>
    <w:rsid w:val="00C34C2C"/>
    <w:rsid w:val="00C36DA4"/>
    <w:rsid w:val="00C371B7"/>
    <w:rsid w:val="00C404CD"/>
    <w:rsid w:val="00C411F5"/>
    <w:rsid w:val="00C41E69"/>
    <w:rsid w:val="00C42173"/>
    <w:rsid w:val="00C4304C"/>
    <w:rsid w:val="00C437B4"/>
    <w:rsid w:val="00C450E4"/>
    <w:rsid w:val="00C453C7"/>
    <w:rsid w:val="00C46876"/>
    <w:rsid w:val="00C47B85"/>
    <w:rsid w:val="00C55D16"/>
    <w:rsid w:val="00C6340E"/>
    <w:rsid w:val="00C635AA"/>
    <w:rsid w:val="00C636FB"/>
    <w:rsid w:val="00C63C0B"/>
    <w:rsid w:val="00C64CF4"/>
    <w:rsid w:val="00C6528C"/>
    <w:rsid w:val="00C6555F"/>
    <w:rsid w:val="00C664CC"/>
    <w:rsid w:val="00C6693A"/>
    <w:rsid w:val="00C66AF0"/>
    <w:rsid w:val="00C67001"/>
    <w:rsid w:val="00C704FF"/>
    <w:rsid w:val="00C70905"/>
    <w:rsid w:val="00C709AF"/>
    <w:rsid w:val="00C72CCF"/>
    <w:rsid w:val="00C7590C"/>
    <w:rsid w:val="00C7595A"/>
    <w:rsid w:val="00C75EFE"/>
    <w:rsid w:val="00C77EA0"/>
    <w:rsid w:val="00C80DAD"/>
    <w:rsid w:val="00C811E0"/>
    <w:rsid w:val="00C81BEA"/>
    <w:rsid w:val="00C81DC0"/>
    <w:rsid w:val="00C82B3C"/>
    <w:rsid w:val="00C834CE"/>
    <w:rsid w:val="00C853A8"/>
    <w:rsid w:val="00C85DD4"/>
    <w:rsid w:val="00C867EE"/>
    <w:rsid w:val="00C91BBA"/>
    <w:rsid w:val="00C94D12"/>
    <w:rsid w:val="00C94D98"/>
    <w:rsid w:val="00C95A16"/>
    <w:rsid w:val="00C97358"/>
    <w:rsid w:val="00C97C3D"/>
    <w:rsid w:val="00C97E5D"/>
    <w:rsid w:val="00CA08FD"/>
    <w:rsid w:val="00CA14F0"/>
    <w:rsid w:val="00CA3994"/>
    <w:rsid w:val="00CA3A14"/>
    <w:rsid w:val="00CA3A81"/>
    <w:rsid w:val="00CA6A76"/>
    <w:rsid w:val="00CA6EE0"/>
    <w:rsid w:val="00CB4CD7"/>
    <w:rsid w:val="00CC06C2"/>
    <w:rsid w:val="00CC1EA9"/>
    <w:rsid w:val="00CC35DB"/>
    <w:rsid w:val="00CC420A"/>
    <w:rsid w:val="00CC6ED2"/>
    <w:rsid w:val="00CD02A6"/>
    <w:rsid w:val="00CD1089"/>
    <w:rsid w:val="00CD182A"/>
    <w:rsid w:val="00CD2978"/>
    <w:rsid w:val="00CD417D"/>
    <w:rsid w:val="00CD4248"/>
    <w:rsid w:val="00CD5303"/>
    <w:rsid w:val="00CD790F"/>
    <w:rsid w:val="00CD7A75"/>
    <w:rsid w:val="00CE11DB"/>
    <w:rsid w:val="00CE1ABF"/>
    <w:rsid w:val="00CE7B03"/>
    <w:rsid w:val="00CF03A4"/>
    <w:rsid w:val="00CF042F"/>
    <w:rsid w:val="00CF07C9"/>
    <w:rsid w:val="00CF116C"/>
    <w:rsid w:val="00CF1D82"/>
    <w:rsid w:val="00CF3683"/>
    <w:rsid w:val="00CF4127"/>
    <w:rsid w:val="00CF450E"/>
    <w:rsid w:val="00D00178"/>
    <w:rsid w:val="00D00509"/>
    <w:rsid w:val="00D0240D"/>
    <w:rsid w:val="00D03296"/>
    <w:rsid w:val="00D035D3"/>
    <w:rsid w:val="00D073AC"/>
    <w:rsid w:val="00D07FD1"/>
    <w:rsid w:val="00D10653"/>
    <w:rsid w:val="00D10946"/>
    <w:rsid w:val="00D1168A"/>
    <w:rsid w:val="00D12007"/>
    <w:rsid w:val="00D128F6"/>
    <w:rsid w:val="00D1330B"/>
    <w:rsid w:val="00D20143"/>
    <w:rsid w:val="00D21C9F"/>
    <w:rsid w:val="00D22740"/>
    <w:rsid w:val="00D22880"/>
    <w:rsid w:val="00D2329C"/>
    <w:rsid w:val="00D23DB1"/>
    <w:rsid w:val="00D24554"/>
    <w:rsid w:val="00D25AB8"/>
    <w:rsid w:val="00D266EC"/>
    <w:rsid w:val="00D311FE"/>
    <w:rsid w:val="00D31626"/>
    <w:rsid w:val="00D352AE"/>
    <w:rsid w:val="00D36D6E"/>
    <w:rsid w:val="00D37693"/>
    <w:rsid w:val="00D377DE"/>
    <w:rsid w:val="00D43341"/>
    <w:rsid w:val="00D44F02"/>
    <w:rsid w:val="00D456B0"/>
    <w:rsid w:val="00D46772"/>
    <w:rsid w:val="00D4696F"/>
    <w:rsid w:val="00D47720"/>
    <w:rsid w:val="00D5070A"/>
    <w:rsid w:val="00D53D51"/>
    <w:rsid w:val="00D54F46"/>
    <w:rsid w:val="00D56C72"/>
    <w:rsid w:val="00D60A70"/>
    <w:rsid w:val="00D6122C"/>
    <w:rsid w:val="00D63A03"/>
    <w:rsid w:val="00D63E97"/>
    <w:rsid w:val="00D6401A"/>
    <w:rsid w:val="00D675C5"/>
    <w:rsid w:val="00D70441"/>
    <w:rsid w:val="00D7312E"/>
    <w:rsid w:val="00D74F0E"/>
    <w:rsid w:val="00D75AB8"/>
    <w:rsid w:val="00D76B28"/>
    <w:rsid w:val="00D76B2A"/>
    <w:rsid w:val="00D76ED8"/>
    <w:rsid w:val="00D7758C"/>
    <w:rsid w:val="00D811A3"/>
    <w:rsid w:val="00D82174"/>
    <w:rsid w:val="00D84595"/>
    <w:rsid w:val="00D85A5B"/>
    <w:rsid w:val="00D902F9"/>
    <w:rsid w:val="00D9099F"/>
    <w:rsid w:val="00D90C5A"/>
    <w:rsid w:val="00D910BD"/>
    <w:rsid w:val="00D91498"/>
    <w:rsid w:val="00D939D5"/>
    <w:rsid w:val="00D96179"/>
    <w:rsid w:val="00D9736E"/>
    <w:rsid w:val="00D97BF1"/>
    <w:rsid w:val="00D97DEF"/>
    <w:rsid w:val="00D97EA0"/>
    <w:rsid w:val="00DA057B"/>
    <w:rsid w:val="00DA0E58"/>
    <w:rsid w:val="00DA352C"/>
    <w:rsid w:val="00DA5AD3"/>
    <w:rsid w:val="00DA5BD7"/>
    <w:rsid w:val="00DA7040"/>
    <w:rsid w:val="00DB0D17"/>
    <w:rsid w:val="00DB2B2B"/>
    <w:rsid w:val="00DB519D"/>
    <w:rsid w:val="00DB7C78"/>
    <w:rsid w:val="00DC08C9"/>
    <w:rsid w:val="00DC0D96"/>
    <w:rsid w:val="00DC1B36"/>
    <w:rsid w:val="00DC25B8"/>
    <w:rsid w:val="00DC3885"/>
    <w:rsid w:val="00DC61AC"/>
    <w:rsid w:val="00DD1AAC"/>
    <w:rsid w:val="00DD277D"/>
    <w:rsid w:val="00DD3E19"/>
    <w:rsid w:val="00DD7ED6"/>
    <w:rsid w:val="00DE0C0E"/>
    <w:rsid w:val="00DE0C7E"/>
    <w:rsid w:val="00DE455A"/>
    <w:rsid w:val="00DE56E4"/>
    <w:rsid w:val="00DE5BBF"/>
    <w:rsid w:val="00DE6410"/>
    <w:rsid w:val="00DE6552"/>
    <w:rsid w:val="00DE6F1B"/>
    <w:rsid w:val="00DE7ED9"/>
    <w:rsid w:val="00DF0C4E"/>
    <w:rsid w:val="00DF1F14"/>
    <w:rsid w:val="00DF4489"/>
    <w:rsid w:val="00DF7764"/>
    <w:rsid w:val="00DF7866"/>
    <w:rsid w:val="00E01BFC"/>
    <w:rsid w:val="00E02471"/>
    <w:rsid w:val="00E0358D"/>
    <w:rsid w:val="00E03AA2"/>
    <w:rsid w:val="00E04852"/>
    <w:rsid w:val="00E07572"/>
    <w:rsid w:val="00E112CF"/>
    <w:rsid w:val="00E11E7A"/>
    <w:rsid w:val="00E1607B"/>
    <w:rsid w:val="00E16AA2"/>
    <w:rsid w:val="00E16EEF"/>
    <w:rsid w:val="00E20223"/>
    <w:rsid w:val="00E209DC"/>
    <w:rsid w:val="00E22DF4"/>
    <w:rsid w:val="00E24AC6"/>
    <w:rsid w:val="00E278A8"/>
    <w:rsid w:val="00E313D8"/>
    <w:rsid w:val="00E31A0D"/>
    <w:rsid w:val="00E33C42"/>
    <w:rsid w:val="00E34A85"/>
    <w:rsid w:val="00E34CFD"/>
    <w:rsid w:val="00E35753"/>
    <w:rsid w:val="00E41527"/>
    <w:rsid w:val="00E4589A"/>
    <w:rsid w:val="00E46EC4"/>
    <w:rsid w:val="00E470A1"/>
    <w:rsid w:val="00E472FC"/>
    <w:rsid w:val="00E47DC0"/>
    <w:rsid w:val="00E50464"/>
    <w:rsid w:val="00E519D2"/>
    <w:rsid w:val="00E53B81"/>
    <w:rsid w:val="00E55C64"/>
    <w:rsid w:val="00E55F41"/>
    <w:rsid w:val="00E574DD"/>
    <w:rsid w:val="00E57790"/>
    <w:rsid w:val="00E60C75"/>
    <w:rsid w:val="00E61AAA"/>
    <w:rsid w:val="00E63A3A"/>
    <w:rsid w:val="00E63BA9"/>
    <w:rsid w:val="00E654E2"/>
    <w:rsid w:val="00E655F8"/>
    <w:rsid w:val="00E6590C"/>
    <w:rsid w:val="00E66D28"/>
    <w:rsid w:val="00E67CD3"/>
    <w:rsid w:val="00E7040E"/>
    <w:rsid w:val="00E70861"/>
    <w:rsid w:val="00E73133"/>
    <w:rsid w:val="00E73D2E"/>
    <w:rsid w:val="00E759AB"/>
    <w:rsid w:val="00E75D61"/>
    <w:rsid w:val="00E76F4E"/>
    <w:rsid w:val="00E77F00"/>
    <w:rsid w:val="00E8021B"/>
    <w:rsid w:val="00E817C3"/>
    <w:rsid w:val="00E825B3"/>
    <w:rsid w:val="00E8298A"/>
    <w:rsid w:val="00E951B7"/>
    <w:rsid w:val="00E95B33"/>
    <w:rsid w:val="00E97C43"/>
    <w:rsid w:val="00EA0B60"/>
    <w:rsid w:val="00EA13A3"/>
    <w:rsid w:val="00EA186A"/>
    <w:rsid w:val="00EA35F0"/>
    <w:rsid w:val="00EA374F"/>
    <w:rsid w:val="00EA3BAF"/>
    <w:rsid w:val="00EA3CC2"/>
    <w:rsid w:val="00EA45CC"/>
    <w:rsid w:val="00EA5B80"/>
    <w:rsid w:val="00EA6BB3"/>
    <w:rsid w:val="00EB0596"/>
    <w:rsid w:val="00EB2BF8"/>
    <w:rsid w:val="00EB4998"/>
    <w:rsid w:val="00EB4E9D"/>
    <w:rsid w:val="00EB5C9D"/>
    <w:rsid w:val="00EB63F8"/>
    <w:rsid w:val="00EB692E"/>
    <w:rsid w:val="00EC064B"/>
    <w:rsid w:val="00EC1343"/>
    <w:rsid w:val="00EC17C1"/>
    <w:rsid w:val="00EC5755"/>
    <w:rsid w:val="00EC6258"/>
    <w:rsid w:val="00ED0D23"/>
    <w:rsid w:val="00ED1B87"/>
    <w:rsid w:val="00ED336D"/>
    <w:rsid w:val="00ED4F1E"/>
    <w:rsid w:val="00ED5FA1"/>
    <w:rsid w:val="00ED611A"/>
    <w:rsid w:val="00ED6154"/>
    <w:rsid w:val="00ED7477"/>
    <w:rsid w:val="00ED777D"/>
    <w:rsid w:val="00EE1291"/>
    <w:rsid w:val="00EE148D"/>
    <w:rsid w:val="00EE27F3"/>
    <w:rsid w:val="00EE6893"/>
    <w:rsid w:val="00EE6A57"/>
    <w:rsid w:val="00EE7D98"/>
    <w:rsid w:val="00EF2116"/>
    <w:rsid w:val="00EF2856"/>
    <w:rsid w:val="00EF2B54"/>
    <w:rsid w:val="00EF4453"/>
    <w:rsid w:val="00EF68F7"/>
    <w:rsid w:val="00EF7C22"/>
    <w:rsid w:val="00EF7F75"/>
    <w:rsid w:val="00F03826"/>
    <w:rsid w:val="00F0425C"/>
    <w:rsid w:val="00F046A3"/>
    <w:rsid w:val="00F0500E"/>
    <w:rsid w:val="00F059D0"/>
    <w:rsid w:val="00F07160"/>
    <w:rsid w:val="00F12E67"/>
    <w:rsid w:val="00F13CBF"/>
    <w:rsid w:val="00F1457D"/>
    <w:rsid w:val="00F17305"/>
    <w:rsid w:val="00F2015D"/>
    <w:rsid w:val="00F2161F"/>
    <w:rsid w:val="00F22DC9"/>
    <w:rsid w:val="00F23E31"/>
    <w:rsid w:val="00F24033"/>
    <w:rsid w:val="00F259C0"/>
    <w:rsid w:val="00F304C6"/>
    <w:rsid w:val="00F324D7"/>
    <w:rsid w:val="00F3430B"/>
    <w:rsid w:val="00F34F7D"/>
    <w:rsid w:val="00F353F5"/>
    <w:rsid w:val="00F35B6E"/>
    <w:rsid w:val="00F40AAF"/>
    <w:rsid w:val="00F4127D"/>
    <w:rsid w:val="00F41508"/>
    <w:rsid w:val="00F425AC"/>
    <w:rsid w:val="00F42895"/>
    <w:rsid w:val="00F43548"/>
    <w:rsid w:val="00F46448"/>
    <w:rsid w:val="00F50FBC"/>
    <w:rsid w:val="00F515A9"/>
    <w:rsid w:val="00F518AA"/>
    <w:rsid w:val="00F518AF"/>
    <w:rsid w:val="00F53404"/>
    <w:rsid w:val="00F53961"/>
    <w:rsid w:val="00F54C98"/>
    <w:rsid w:val="00F55EAB"/>
    <w:rsid w:val="00F60120"/>
    <w:rsid w:val="00F6016F"/>
    <w:rsid w:val="00F605EC"/>
    <w:rsid w:val="00F610D3"/>
    <w:rsid w:val="00F61493"/>
    <w:rsid w:val="00F67B3A"/>
    <w:rsid w:val="00F67B76"/>
    <w:rsid w:val="00F725C0"/>
    <w:rsid w:val="00F84D6C"/>
    <w:rsid w:val="00F9032E"/>
    <w:rsid w:val="00F90937"/>
    <w:rsid w:val="00F924DC"/>
    <w:rsid w:val="00F96292"/>
    <w:rsid w:val="00FA0B2E"/>
    <w:rsid w:val="00FA2427"/>
    <w:rsid w:val="00FA3AAE"/>
    <w:rsid w:val="00FA73CE"/>
    <w:rsid w:val="00FA7895"/>
    <w:rsid w:val="00FB2B36"/>
    <w:rsid w:val="00FB31E6"/>
    <w:rsid w:val="00FB6DF3"/>
    <w:rsid w:val="00FB79C2"/>
    <w:rsid w:val="00FC065E"/>
    <w:rsid w:val="00FC341C"/>
    <w:rsid w:val="00FC5380"/>
    <w:rsid w:val="00FC566C"/>
    <w:rsid w:val="00FC5D5C"/>
    <w:rsid w:val="00FC7B91"/>
    <w:rsid w:val="00FD16FD"/>
    <w:rsid w:val="00FD1B27"/>
    <w:rsid w:val="00FD371C"/>
    <w:rsid w:val="00FD492B"/>
    <w:rsid w:val="00FD62CF"/>
    <w:rsid w:val="00FE10CB"/>
    <w:rsid w:val="00FE13B4"/>
    <w:rsid w:val="00FE20C5"/>
    <w:rsid w:val="00FE2A03"/>
    <w:rsid w:val="00FE6613"/>
    <w:rsid w:val="00FE683D"/>
    <w:rsid w:val="00FE6DFA"/>
    <w:rsid w:val="00FE7A1F"/>
    <w:rsid w:val="00FF0675"/>
    <w:rsid w:val="00FF20DF"/>
    <w:rsid w:val="00FF3295"/>
    <w:rsid w:val="00FF3E03"/>
    <w:rsid w:val="00FF513A"/>
    <w:rsid w:val="00FF523D"/>
    <w:rsid w:val="00FF689A"/>
    <w:rsid w:val="00FF6A6A"/>
    <w:rsid w:val="21629BF4"/>
    <w:rsid w:val="3EF11874"/>
    <w:rsid w:val="61AB5FC5"/>
    <w:rsid w:val="6A536A64"/>
    <w:rsid w:val="700BF35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804D13"/>
  <w15:chartTrackingRefBased/>
  <w15:docId w15:val="{B9B0200C-4CC4-4154-AEED-4891101F1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41C"/>
    <w:pPr>
      <w:spacing w:after="120"/>
    </w:pPr>
    <w:rPr>
      <w:rFonts w:ascii="Poppins Light" w:hAnsi="Poppins Light"/>
      <w:sz w:val="16"/>
    </w:rPr>
  </w:style>
  <w:style w:type="paragraph" w:styleId="Titre1">
    <w:name w:val="heading 1"/>
    <w:basedOn w:val="Normal"/>
    <w:next w:val="Normal"/>
    <w:link w:val="Titre1Car"/>
    <w:uiPriority w:val="9"/>
    <w:qFormat/>
    <w:rsid w:val="0084373C"/>
    <w:pPr>
      <w:keepNext/>
      <w:keepLines/>
      <w:numPr>
        <w:numId w:val="1"/>
      </w:numPr>
      <w:outlineLvl w:val="0"/>
    </w:pPr>
    <w:rPr>
      <w:rFonts w:ascii="Poppins Bold" w:eastAsiaTheme="majorEastAsia" w:hAnsi="Poppins Bold" w:cstheme="majorBidi"/>
      <w:bCs/>
      <w:szCs w:val="28"/>
    </w:rPr>
  </w:style>
  <w:style w:type="paragraph" w:styleId="Titre2">
    <w:name w:val="heading 2"/>
    <w:basedOn w:val="Titre1"/>
    <w:next w:val="Normal"/>
    <w:link w:val="Titre2Car"/>
    <w:uiPriority w:val="9"/>
    <w:unhideWhenUsed/>
    <w:qFormat/>
    <w:rsid w:val="00731070"/>
    <w:pPr>
      <w:numPr>
        <w:ilvl w:val="1"/>
      </w:numPr>
      <w:spacing w:before="200"/>
      <w:outlineLvl w:val="1"/>
    </w:pPr>
    <w:rPr>
      <w:bCs w:val="0"/>
      <w:szCs w:val="26"/>
    </w:rPr>
  </w:style>
  <w:style w:type="paragraph" w:styleId="Titre3">
    <w:name w:val="heading 3"/>
    <w:basedOn w:val="Titre1"/>
    <w:next w:val="Normal"/>
    <w:link w:val="Titre3Car"/>
    <w:uiPriority w:val="9"/>
    <w:unhideWhenUsed/>
    <w:qFormat/>
    <w:rsid w:val="00731070"/>
    <w:pPr>
      <w:numPr>
        <w:ilvl w:val="2"/>
      </w:numPr>
      <w:spacing w:before="200"/>
      <w:outlineLvl w:val="2"/>
    </w:pPr>
    <w:rPr>
      <w:bCs w:val="0"/>
    </w:rPr>
  </w:style>
  <w:style w:type="paragraph" w:styleId="Titre4">
    <w:name w:val="heading 4"/>
    <w:basedOn w:val="Titre1"/>
    <w:next w:val="Normal"/>
    <w:link w:val="Titre4Car"/>
    <w:uiPriority w:val="9"/>
    <w:unhideWhenUsed/>
    <w:qFormat/>
    <w:rsid w:val="00D97BF1"/>
    <w:pPr>
      <w:numPr>
        <w:ilvl w:val="3"/>
      </w:numPr>
      <w:spacing w:before="200"/>
      <w:outlineLvl w:val="3"/>
    </w:pPr>
    <w:rPr>
      <w:bCs w:val="0"/>
      <w:iCs/>
    </w:rPr>
  </w:style>
  <w:style w:type="paragraph" w:styleId="Titre5">
    <w:name w:val="heading 5"/>
    <w:basedOn w:val="Titre1"/>
    <w:next w:val="Normal"/>
    <w:link w:val="Titre5Car"/>
    <w:uiPriority w:val="9"/>
    <w:unhideWhenUsed/>
    <w:qFormat/>
    <w:rsid w:val="00D97BF1"/>
    <w:pPr>
      <w:numPr>
        <w:ilvl w:val="4"/>
      </w:numPr>
      <w:spacing w:before="200"/>
      <w:outlineLvl w:val="4"/>
    </w:pPr>
  </w:style>
  <w:style w:type="paragraph" w:styleId="Titre6">
    <w:name w:val="heading 6"/>
    <w:basedOn w:val="Titre1"/>
    <w:next w:val="Normal"/>
    <w:link w:val="Titre6Car"/>
    <w:uiPriority w:val="9"/>
    <w:semiHidden/>
    <w:unhideWhenUsed/>
    <w:qFormat/>
    <w:rsid w:val="00D97BF1"/>
    <w:pPr>
      <w:numPr>
        <w:ilvl w:val="5"/>
      </w:numPr>
      <w:spacing w:before="200"/>
      <w:outlineLvl w:val="5"/>
    </w:pPr>
    <w:rPr>
      <w:iCs/>
    </w:rPr>
  </w:style>
  <w:style w:type="paragraph" w:styleId="Titre7">
    <w:name w:val="heading 7"/>
    <w:basedOn w:val="Normal"/>
    <w:next w:val="Normal"/>
    <w:link w:val="Titre7Car"/>
    <w:uiPriority w:val="9"/>
    <w:semiHidden/>
    <w:unhideWhenUsed/>
    <w:qFormat/>
    <w:rsid w:val="00D97BF1"/>
    <w:pPr>
      <w:keepNext/>
      <w:keepLines/>
      <w:numPr>
        <w:ilvl w:val="6"/>
        <w:numId w:val="1"/>
      </w:numPr>
      <w:spacing w:before="200" w:after="0"/>
      <w:outlineLvl w:val="6"/>
    </w:pPr>
    <w:rPr>
      <w:rFonts w:ascii="Roboto Black" w:eastAsiaTheme="majorEastAsia" w:hAnsi="Roboto Black" w:cstheme="majorBidi"/>
      <w:iCs/>
    </w:rPr>
  </w:style>
  <w:style w:type="paragraph" w:styleId="Titre8">
    <w:name w:val="heading 8"/>
    <w:basedOn w:val="Normal"/>
    <w:next w:val="Normal"/>
    <w:link w:val="Titre8Car"/>
    <w:uiPriority w:val="9"/>
    <w:semiHidden/>
    <w:unhideWhenUsed/>
    <w:qFormat/>
    <w:rsid w:val="00D97BF1"/>
    <w:pPr>
      <w:keepNext/>
      <w:keepLines/>
      <w:numPr>
        <w:ilvl w:val="7"/>
        <w:numId w:val="1"/>
      </w:numPr>
      <w:spacing w:before="200" w:after="0"/>
      <w:outlineLvl w:val="7"/>
    </w:pPr>
    <w:rPr>
      <w:rFonts w:ascii="Roboto Black" w:eastAsiaTheme="majorEastAsia" w:hAnsi="Roboto Black" w:cstheme="majorBidi"/>
      <w:szCs w:val="20"/>
    </w:rPr>
  </w:style>
  <w:style w:type="paragraph" w:styleId="Titre9">
    <w:name w:val="heading 9"/>
    <w:basedOn w:val="Normal"/>
    <w:next w:val="Normal"/>
    <w:link w:val="Titre9Car"/>
    <w:uiPriority w:val="9"/>
    <w:semiHidden/>
    <w:unhideWhenUsed/>
    <w:qFormat/>
    <w:rsid w:val="00D97BF1"/>
    <w:pPr>
      <w:keepNext/>
      <w:keepLines/>
      <w:numPr>
        <w:ilvl w:val="8"/>
        <w:numId w:val="1"/>
      </w:numPr>
      <w:spacing w:before="200" w:after="0"/>
      <w:outlineLvl w:val="8"/>
    </w:pPr>
    <w:rPr>
      <w:rFonts w:ascii="Roboto Black" w:eastAsiaTheme="majorEastAsia" w:hAnsi="Roboto Black" w:cstheme="majorBidi"/>
      <w:iCs/>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4373C"/>
    <w:rPr>
      <w:rFonts w:ascii="Poppins Bold" w:eastAsiaTheme="majorEastAsia" w:hAnsi="Poppins Bold" w:cstheme="majorBidi"/>
      <w:bCs/>
      <w:sz w:val="16"/>
      <w:szCs w:val="28"/>
    </w:rPr>
  </w:style>
  <w:style w:type="character" w:customStyle="1" w:styleId="Titre2Car">
    <w:name w:val="Titre 2 Car"/>
    <w:basedOn w:val="Policepardfaut"/>
    <w:link w:val="Titre2"/>
    <w:uiPriority w:val="9"/>
    <w:rsid w:val="00731070"/>
    <w:rPr>
      <w:rFonts w:ascii="Poppins Bold" w:eastAsiaTheme="majorEastAsia" w:hAnsi="Poppins Bold" w:cstheme="majorBidi"/>
      <w:sz w:val="16"/>
      <w:szCs w:val="26"/>
    </w:rPr>
  </w:style>
  <w:style w:type="paragraph" w:styleId="En-tte">
    <w:name w:val="header"/>
    <w:basedOn w:val="Normal"/>
    <w:link w:val="En-tteCar"/>
    <w:uiPriority w:val="99"/>
    <w:unhideWhenUsed/>
    <w:rsid w:val="00232FE5"/>
    <w:pPr>
      <w:tabs>
        <w:tab w:val="center" w:pos="4536"/>
        <w:tab w:val="right" w:pos="9072"/>
      </w:tabs>
      <w:spacing w:after="0" w:line="240" w:lineRule="auto"/>
    </w:pPr>
  </w:style>
  <w:style w:type="character" w:customStyle="1" w:styleId="En-tteCar">
    <w:name w:val="En-tête Car"/>
    <w:basedOn w:val="Policepardfaut"/>
    <w:link w:val="En-tte"/>
    <w:uiPriority w:val="99"/>
    <w:rsid w:val="00232FE5"/>
  </w:style>
  <w:style w:type="paragraph" w:styleId="Pieddepage">
    <w:name w:val="footer"/>
    <w:basedOn w:val="Normal"/>
    <w:link w:val="PieddepageCar"/>
    <w:uiPriority w:val="99"/>
    <w:unhideWhenUsed/>
    <w:rsid w:val="00232F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2FE5"/>
  </w:style>
  <w:style w:type="character" w:customStyle="1" w:styleId="Titre3Car">
    <w:name w:val="Titre 3 Car"/>
    <w:basedOn w:val="Policepardfaut"/>
    <w:link w:val="Titre3"/>
    <w:uiPriority w:val="9"/>
    <w:rsid w:val="00731070"/>
    <w:rPr>
      <w:rFonts w:ascii="Poppins Bold" w:eastAsiaTheme="majorEastAsia" w:hAnsi="Poppins Bold" w:cstheme="majorBidi"/>
      <w:sz w:val="16"/>
      <w:szCs w:val="28"/>
    </w:rPr>
  </w:style>
  <w:style w:type="character" w:customStyle="1" w:styleId="Titre4Car">
    <w:name w:val="Titre 4 Car"/>
    <w:basedOn w:val="Policepardfaut"/>
    <w:link w:val="Titre4"/>
    <w:uiPriority w:val="9"/>
    <w:rsid w:val="00731070"/>
    <w:rPr>
      <w:rFonts w:ascii="Poppins Bold" w:eastAsiaTheme="majorEastAsia" w:hAnsi="Poppins Bold" w:cstheme="majorBidi"/>
      <w:iCs/>
      <w:sz w:val="16"/>
      <w:szCs w:val="28"/>
    </w:rPr>
  </w:style>
  <w:style w:type="character" w:customStyle="1" w:styleId="Titre5Car">
    <w:name w:val="Titre 5 Car"/>
    <w:basedOn w:val="Policepardfaut"/>
    <w:link w:val="Titre5"/>
    <w:uiPriority w:val="9"/>
    <w:rsid w:val="00731070"/>
    <w:rPr>
      <w:rFonts w:ascii="Poppins Bold" w:eastAsiaTheme="majorEastAsia" w:hAnsi="Poppins Bold" w:cstheme="majorBidi"/>
      <w:bCs/>
      <w:sz w:val="16"/>
      <w:szCs w:val="28"/>
    </w:rPr>
  </w:style>
  <w:style w:type="character" w:customStyle="1" w:styleId="Titre6Car">
    <w:name w:val="Titre 6 Car"/>
    <w:basedOn w:val="Policepardfaut"/>
    <w:link w:val="Titre6"/>
    <w:uiPriority w:val="9"/>
    <w:semiHidden/>
    <w:rsid w:val="00731070"/>
    <w:rPr>
      <w:rFonts w:ascii="Poppins Bold" w:eastAsiaTheme="majorEastAsia" w:hAnsi="Poppins Bold" w:cstheme="majorBidi"/>
      <w:bCs/>
      <w:iCs/>
      <w:sz w:val="16"/>
      <w:szCs w:val="28"/>
    </w:rPr>
  </w:style>
  <w:style w:type="character" w:customStyle="1" w:styleId="Titre7Car">
    <w:name w:val="Titre 7 Car"/>
    <w:basedOn w:val="Policepardfaut"/>
    <w:link w:val="Titre7"/>
    <w:uiPriority w:val="9"/>
    <w:semiHidden/>
    <w:rsid w:val="00D97BF1"/>
    <w:rPr>
      <w:rFonts w:ascii="Roboto Black" w:eastAsiaTheme="majorEastAsia" w:hAnsi="Roboto Black" w:cstheme="majorBidi"/>
      <w:iCs/>
      <w:sz w:val="16"/>
    </w:rPr>
  </w:style>
  <w:style w:type="character" w:customStyle="1" w:styleId="Titre8Car">
    <w:name w:val="Titre 8 Car"/>
    <w:basedOn w:val="Policepardfaut"/>
    <w:link w:val="Titre8"/>
    <w:uiPriority w:val="9"/>
    <w:semiHidden/>
    <w:rsid w:val="00D97BF1"/>
    <w:rPr>
      <w:rFonts w:ascii="Roboto Black" w:eastAsiaTheme="majorEastAsia" w:hAnsi="Roboto Black" w:cstheme="majorBidi"/>
      <w:sz w:val="16"/>
      <w:szCs w:val="20"/>
    </w:rPr>
  </w:style>
  <w:style w:type="character" w:customStyle="1" w:styleId="Titre9Car">
    <w:name w:val="Titre 9 Car"/>
    <w:basedOn w:val="Policepardfaut"/>
    <w:link w:val="Titre9"/>
    <w:uiPriority w:val="9"/>
    <w:semiHidden/>
    <w:rsid w:val="00D97BF1"/>
    <w:rPr>
      <w:rFonts w:ascii="Roboto Black" w:eastAsiaTheme="majorEastAsia" w:hAnsi="Roboto Black" w:cstheme="majorBidi"/>
      <w:iCs/>
      <w:sz w:val="16"/>
      <w:szCs w:val="20"/>
    </w:rPr>
  </w:style>
  <w:style w:type="paragraph" w:styleId="Lgende">
    <w:name w:val="caption"/>
    <w:basedOn w:val="Normal"/>
    <w:next w:val="Normal"/>
    <w:uiPriority w:val="35"/>
    <w:unhideWhenUsed/>
    <w:qFormat/>
    <w:rsid w:val="00BC4250"/>
    <w:pPr>
      <w:spacing w:before="120" w:line="240" w:lineRule="auto"/>
      <w:jc w:val="center"/>
    </w:pPr>
    <w:rPr>
      <w:bCs/>
      <w:i/>
      <w:szCs w:val="18"/>
    </w:rPr>
  </w:style>
  <w:style w:type="paragraph" w:styleId="Titre">
    <w:name w:val="Title"/>
    <w:basedOn w:val="Normal"/>
    <w:next w:val="Normal"/>
    <w:link w:val="TitreCar"/>
    <w:uiPriority w:val="10"/>
    <w:qFormat/>
    <w:rsid w:val="0084373C"/>
    <w:pPr>
      <w:spacing w:after="300" w:line="240" w:lineRule="auto"/>
      <w:contextualSpacing/>
    </w:pPr>
    <w:rPr>
      <w:rFonts w:ascii="Poppins Bold" w:eastAsiaTheme="majorEastAsia" w:hAnsi="Poppins Bold" w:cstheme="majorBidi"/>
      <w:spacing w:val="5"/>
      <w:sz w:val="40"/>
      <w:szCs w:val="52"/>
    </w:rPr>
  </w:style>
  <w:style w:type="character" w:customStyle="1" w:styleId="TitreCar">
    <w:name w:val="Titre Car"/>
    <w:basedOn w:val="Policepardfaut"/>
    <w:link w:val="Titre"/>
    <w:uiPriority w:val="10"/>
    <w:rsid w:val="0084373C"/>
    <w:rPr>
      <w:rFonts w:ascii="Poppins Bold" w:eastAsiaTheme="majorEastAsia" w:hAnsi="Poppins Bold" w:cstheme="majorBidi"/>
      <w:spacing w:val="5"/>
      <w:sz w:val="40"/>
      <w:szCs w:val="52"/>
    </w:rPr>
  </w:style>
  <w:style w:type="character" w:styleId="lev">
    <w:name w:val="Strong"/>
    <w:basedOn w:val="Policepardfaut"/>
    <w:uiPriority w:val="22"/>
    <w:rsid w:val="00232FE5"/>
    <w:rPr>
      <w:b/>
      <w:bCs/>
    </w:rPr>
  </w:style>
  <w:style w:type="character" w:styleId="Accentuation">
    <w:name w:val="Emphasis"/>
    <w:basedOn w:val="Policepardfaut"/>
    <w:uiPriority w:val="20"/>
    <w:rsid w:val="00232FE5"/>
    <w:rPr>
      <w:i/>
      <w:iCs/>
    </w:rPr>
  </w:style>
  <w:style w:type="paragraph" w:styleId="Sansinterligne">
    <w:name w:val="No Spacing"/>
    <w:uiPriority w:val="1"/>
    <w:rsid w:val="00731070"/>
    <w:pPr>
      <w:spacing w:after="0" w:line="240" w:lineRule="auto"/>
    </w:pPr>
    <w:rPr>
      <w:rFonts w:ascii="Roboto Light" w:hAnsi="Roboto Light"/>
      <w:i/>
      <w:sz w:val="16"/>
    </w:rPr>
  </w:style>
  <w:style w:type="paragraph" w:styleId="Citation">
    <w:name w:val="Quote"/>
    <w:basedOn w:val="Normal"/>
    <w:next w:val="Normal"/>
    <w:link w:val="CitationCar"/>
    <w:uiPriority w:val="29"/>
    <w:qFormat/>
    <w:rsid w:val="00BC4250"/>
    <w:rPr>
      <w:i/>
      <w:iCs/>
      <w:color w:val="000000" w:themeColor="text1"/>
    </w:rPr>
  </w:style>
  <w:style w:type="character" w:customStyle="1" w:styleId="CitationCar">
    <w:name w:val="Citation Car"/>
    <w:basedOn w:val="Policepardfaut"/>
    <w:link w:val="Citation"/>
    <w:uiPriority w:val="29"/>
    <w:rsid w:val="00BC4250"/>
    <w:rPr>
      <w:rFonts w:ascii="Poppins Light" w:hAnsi="Poppins Light"/>
      <w:i/>
      <w:iCs/>
      <w:color w:val="000000" w:themeColor="text1"/>
      <w:sz w:val="16"/>
    </w:rPr>
  </w:style>
  <w:style w:type="paragraph" w:styleId="Citationintense">
    <w:name w:val="Intense Quote"/>
    <w:basedOn w:val="Normal"/>
    <w:next w:val="Normal"/>
    <w:link w:val="CitationintenseCar"/>
    <w:uiPriority w:val="30"/>
    <w:rsid w:val="000A07D8"/>
    <w:rPr>
      <w:rFonts w:ascii="Courier New" w:hAnsi="Courier New"/>
      <w:b/>
      <w:bCs/>
      <w:iCs/>
      <w:noProof/>
      <w:color w:val="92278F" w:themeColor="accent1"/>
    </w:rPr>
  </w:style>
  <w:style w:type="character" w:customStyle="1" w:styleId="CitationintenseCar">
    <w:name w:val="Citation intense Car"/>
    <w:basedOn w:val="Policepardfaut"/>
    <w:link w:val="Citationintense"/>
    <w:uiPriority w:val="30"/>
    <w:rsid w:val="000A07D8"/>
    <w:rPr>
      <w:rFonts w:ascii="Courier New" w:hAnsi="Courier New"/>
      <w:b/>
      <w:bCs/>
      <w:iCs/>
      <w:noProof/>
      <w:color w:val="92278F" w:themeColor="accent1"/>
      <w:sz w:val="16"/>
    </w:rPr>
  </w:style>
  <w:style w:type="character" w:styleId="Accentuationlgre">
    <w:name w:val="Subtle Emphasis"/>
    <w:basedOn w:val="Policepardfaut"/>
    <w:uiPriority w:val="19"/>
    <w:rsid w:val="00232FE5"/>
    <w:rPr>
      <w:i/>
      <w:iCs/>
      <w:color w:val="808080" w:themeColor="text1" w:themeTint="7F"/>
    </w:rPr>
  </w:style>
  <w:style w:type="character" w:styleId="Accentuationintense">
    <w:name w:val="Intense Emphasis"/>
    <w:basedOn w:val="Policepardfaut"/>
    <w:uiPriority w:val="21"/>
    <w:rsid w:val="00232FE5"/>
    <w:rPr>
      <w:b/>
      <w:bCs/>
      <w:i/>
      <w:iCs/>
      <w:color w:val="92278F" w:themeColor="accent1"/>
    </w:rPr>
  </w:style>
  <w:style w:type="character" w:styleId="Rfrencelgre">
    <w:name w:val="Subtle Reference"/>
    <w:basedOn w:val="Policepardfaut"/>
    <w:uiPriority w:val="31"/>
    <w:rsid w:val="00232FE5"/>
    <w:rPr>
      <w:smallCaps/>
      <w:color w:val="9B57D3" w:themeColor="accent2"/>
      <w:u w:val="single"/>
    </w:rPr>
  </w:style>
  <w:style w:type="character" w:styleId="Rfrenceintense">
    <w:name w:val="Intense Reference"/>
    <w:basedOn w:val="Policepardfaut"/>
    <w:uiPriority w:val="32"/>
    <w:rsid w:val="00232FE5"/>
    <w:rPr>
      <w:b/>
      <w:bCs/>
      <w:smallCaps/>
      <w:color w:val="9B57D3" w:themeColor="accent2"/>
      <w:spacing w:val="5"/>
      <w:u w:val="single"/>
    </w:rPr>
  </w:style>
  <w:style w:type="character" w:styleId="Titredulivre">
    <w:name w:val="Book Title"/>
    <w:basedOn w:val="Policepardfaut"/>
    <w:uiPriority w:val="33"/>
    <w:rsid w:val="00232FE5"/>
    <w:rPr>
      <w:b/>
      <w:bCs/>
      <w:smallCaps/>
      <w:spacing w:val="5"/>
    </w:rPr>
  </w:style>
  <w:style w:type="paragraph" w:styleId="En-ttedetabledesmatires">
    <w:name w:val="TOC Heading"/>
    <w:basedOn w:val="Titre1"/>
    <w:next w:val="Normal"/>
    <w:uiPriority w:val="39"/>
    <w:semiHidden/>
    <w:unhideWhenUsed/>
    <w:qFormat/>
    <w:rsid w:val="00232FE5"/>
    <w:pPr>
      <w:outlineLvl w:val="9"/>
    </w:pPr>
  </w:style>
  <w:style w:type="character" w:styleId="Textedelespacerserv">
    <w:name w:val="Placeholder Text"/>
    <w:basedOn w:val="Policepardfaut"/>
    <w:uiPriority w:val="99"/>
    <w:semiHidden/>
    <w:rsid w:val="00731070"/>
    <w:rPr>
      <w:color w:val="808080"/>
    </w:rPr>
  </w:style>
  <w:style w:type="paragraph" w:styleId="Notedebasdepage">
    <w:name w:val="footnote text"/>
    <w:basedOn w:val="Normal"/>
    <w:link w:val="NotedebasdepageCar"/>
    <w:uiPriority w:val="99"/>
    <w:semiHidden/>
    <w:unhideWhenUsed/>
    <w:rsid w:val="00EE689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E6893"/>
    <w:rPr>
      <w:rFonts w:ascii="Roboto Light" w:hAnsi="Roboto Light"/>
      <w:sz w:val="20"/>
      <w:szCs w:val="20"/>
    </w:rPr>
  </w:style>
  <w:style w:type="character" w:styleId="Appelnotedebasdep">
    <w:name w:val="footnote reference"/>
    <w:basedOn w:val="Policepardfaut"/>
    <w:uiPriority w:val="99"/>
    <w:semiHidden/>
    <w:unhideWhenUsed/>
    <w:rsid w:val="00EE6893"/>
    <w:rPr>
      <w:vertAlign w:val="superscript"/>
    </w:rPr>
  </w:style>
  <w:style w:type="paragraph" w:styleId="Paragraphedeliste">
    <w:name w:val="List Paragraph"/>
    <w:basedOn w:val="Normal"/>
    <w:uiPriority w:val="34"/>
    <w:rsid w:val="009A65A1"/>
    <w:pPr>
      <w:ind w:left="720"/>
      <w:contextualSpacing/>
    </w:pPr>
  </w:style>
  <w:style w:type="table" w:styleId="Grilledutableau">
    <w:name w:val="Table Grid"/>
    <w:basedOn w:val="TableauNormal"/>
    <w:uiPriority w:val="39"/>
    <w:rsid w:val="005209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80C3E"/>
    <w:pPr>
      <w:spacing w:before="100" w:beforeAutospacing="1" w:after="100" w:afterAutospacing="1" w:line="240" w:lineRule="auto"/>
    </w:pPr>
    <w:rPr>
      <w:rFonts w:ascii="Times New Roman" w:hAnsi="Times New Roman" w:cs="Times New Roman"/>
      <w:sz w:val="24"/>
      <w:szCs w:val="24"/>
      <w:lang w:eastAsia="fr-FR"/>
    </w:rPr>
  </w:style>
  <w:style w:type="paragraph" w:customStyle="1" w:styleId="Code">
    <w:name w:val="Code"/>
    <w:basedOn w:val="Normal"/>
    <w:link w:val="CodeCar"/>
    <w:rsid w:val="00FC341C"/>
    <w:pPr>
      <w:spacing w:after="0" w:line="240" w:lineRule="auto"/>
      <w:ind w:left="567" w:right="567"/>
    </w:pPr>
    <w:rPr>
      <w:rFonts w:ascii="Consolas" w:hAnsi="Consolas"/>
      <w:noProof/>
      <w:szCs w:val="18"/>
    </w:rPr>
  </w:style>
  <w:style w:type="paragraph" w:customStyle="1" w:styleId="Programme">
    <w:name w:val="Programme"/>
    <w:basedOn w:val="Normal"/>
    <w:link w:val="ProgrammeCar"/>
    <w:qFormat/>
    <w:rsid w:val="00BC4250"/>
    <w:pPr>
      <w:framePr w:hSpace="284" w:wrap="notBeside" w:vAnchor="text" w:hAnchor="page" w:xAlign="center" w:y="1"/>
      <w:spacing w:after="0"/>
      <w:ind w:left="567" w:right="567"/>
      <w:contextualSpacing/>
    </w:pPr>
    <w:rPr>
      <w:rFonts w:ascii="Consolas" w:hAnsi="Consolas"/>
      <w:noProof/>
    </w:rPr>
  </w:style>
  <w:style w:type="character" w:customStyle="1" w:styleId="CodeCar">
    <w:name w:val="Code Car"/>
    <w:basedOn w:val="Policepardfaut"/>
    <w:link w:val="Code"/>
    <w:rsid w:val="00FC341C"/>
    <w:rPr>
      <w:rFonts w:ascii="Consolas" w:hAnsi="Consolas"/>
      <w:noProof/>
      <w:sz w:val="16"/>
      <w:szCs w:val="18"/>
    </w:rPr>
  </w:style>
  <w:style w:type="character" w:customStyle="1" w:styleId="notion-text-equation-token">
    <w:name w:val="notion-text-equation-token"/>
    <w:basedOn w:val="Policepardfaut"/>
    <w:rsid w:val="0047281A"/>
  </w:style>
  <w:style w:type="character" w:customStyle="1" w:styleId="ProgrammeCar">
    <w:name w:val="Programme Car"/>
    <w:basedOn w:val="Policepardfaut"/>
    <w:link w:val="Programme"/>
    <w:rsid w:val="00BC4250"/>
    <w:rPr>
      <w:rFonts w:ascii="Consolas" w:hAnsi="Consolas"/>
      <w:noProof/>
      <w:sz w:val="16"/>
    </w:rPr>
  </w:style>
  <w:style w:type="character" w:customStyle="1" w:styleId="notion-enable-hover">
    <w:name w:val="notion-enable-hover"/>
    <w:basedOn w:val="Policepardfaut"/>
    <w:rsid w:val="0047281A"/>
  </w:style>
  <w:style w:type="paragraph" w:customStyle="1" w:styleId="Gras">
    <w:name w:val="Gras"/>
    <w:basedOn w:val="Normal"/>
    <w:link w:val="GrasCar"/>
    <w:qFormat/>
    <w:rsid w:val="00FE7A1F"/>
    <w:rPr>
      <w:rFonts w:ascii="Poppins Bold" w:hAnsi="Poppins Bold"/>
    </w:rPr>
  </w:style>
  <w:style w:type="paragraph" w:customStyle="1" w:styleId="Figure">
    <w:name w:val="Figure"/>
    <w:basedOn w:val="Normal"/>
    <w:rsid w:val="00BC4250"/>
    <w:pPr>
      <w:jc w:val="center"/>
    </w:pPr>
    <w:rPr>
      <w:i/>
    </w:rPr>
  </w:style>
  <w:style w:type="character" w:customStyle="1" w:styleId="GrasCar">
    <w:name w:val="Gras Car"/>
    <w:basedOn w:val="Policepardfaut"/>
    <w:link w:val="Gras"/>
    <w:rsid w:val="00FE7A1F"/>
    <w:rPr>
      <w:rFonts w:ascii="Poppins Bold" w:hAnsi="Poppins Bold"/>
      <w:sz w:val="16"/>
    </w:rPr>
  </w:style>
  <w:style w:type="character" w:styleId="Lienhypertexte">
    <w:name w:val="Hyperlink"/>
    <w:basedOn w:val="Policepardfaut"/>
    <w:uiPriority w:val="99"/>
    <w:unhideWhenUsed/>
    <w:rsid w:val="00826F78"/>
    <w:rPr>
      <w:color w:val="0066FF" w:themeColor="hyperlink"/>
      <w:u w:val="single"/>
    </w:rPr>
  </w:style>
  <w:style w:type="character" w:styleId="Mentionnonrsolue">
    <w:name w:val="Unresolved Mention"/>
    <w:basedOn w:val="Policepardfaut"/>
    <w:uiPriority w:val="99"/>
    <w:semiHidden/>
    <w:unhideWhenUsed/>
    <w:rsid w:val="00826F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2842">
      <w:bodyDiv w:val="1"/>
      <w:marLeft w:val="0"/>
      <w:marRight w:val="0"/>
      <w:marTop w:val="0"/>
      <w:marBottom w:val="0"/>
      <w:divBdr>
        <w:top w:val="none" w:sz="0" w:space="0" w:color="auto"/>
        <w:left w:val="none" w:sz="0" w:space="0" w:color="auto"/>
        <w:bottom w:val="none" w:sz="0" w:space="0" w:color="auto"/>
        <w:right w:val="none" w:sz="0" w:space="0" w:color="auto"/>
      </w:divBdr>
    </w:div>
    <w:div w:id="18624874">
      <w:bodyDiv w:val="1"/>
      <w:marLeft w:val="0"/>
      <w:marRight w:val="0"/>
      <w:marTop w:val="0"/>
      <w:marBottom w:val="0"/>
      <w:divBdr>
        <w:top w:val="none" w:sz="0" w:space="0" w:color="auto"/>
        <w:left w:val="none" w:sz="0" w:space="0" w:color="auto"/>
        <w:bottom w:val="none" w:sz="0" w:space="0" w:color="auto"/>
        <w:right w:val="none" w:sz="0" w:space="0" w:color="auto"/>
      </w:divBdr>
    </w:div>
    <w:div w:id="147206804">
      <w:bodyDiv w:val="1"/>
      <w:marLeft w:val="0"/>
      <w:marRight w:val="0"/>
      <w:marTop w:val="0"/>
      <w:marBottom w:val="0"/>
      <w:divBdr>
        <w:top w:val="none" w:sz="0" w:space="0" w:color="auto"/>
        <w:left w:val="none" w:sz="0" w:space="0" w:color="auto"/>
        <w:bottom w:val="none" w:sz="0" w:space="0" w:color="auto"/>
        <w:right w:val="none" w:sz="0" w:space="0" w:color="auto"/>
      </w:divBdr>
      <w:divsChild>
        <w:div w:id="1476335104">
          <w:marLeft w:val="0"/>
          <w:marRight w:val="0"/>
          <w:marTop w:val="0"/>
          <w:marBottom w:val="0"/>
          <w:divBdr>
            <w:top w:val="none" w:sz="0" w:space="0" w:color="auto"/>
            <w:left w:val="none" w:sz="0" w:space="0" w:color="auto"/>
            <w:bottom w:val="none" w:sz="0" w:space="0" w:color="auto"/>
            <w:right w:val="none" w:sz="0" w:space="0" w:color="auto"/>
          </w:divBdr>
        </w:div>
      </w:divsChild>
    </w:div>
    <w:div w:id="197285366">
      <w:bodyDiv w:val="1"/>
      <w:marLeft w:val="0"/>
      <w:marRight w:val="0"/>
      <w:marTop w:val="0"/>
      <w:marBottom w:val="0"/>
      <w:divBdr>
        <w:top w:val="none" w:sz="0" w:space="0" w:color="auto"/>
        <w:left w:val="none" w:sz="0" w:space="0" w:color="auto"/>
        <w:bottom w:val="none" w:sz="0" w:space="0" w:color="auto"/>
        <w:right w:val="none" w:sz="0" w:space="0" w:color="auto"/>
      </w:divBdr>
      <w:divsChild>
        <w:div w:id="1577546837">
          <w:marLeft w:val="0"/>
          <w:marRight w:val="0"/>
          <w:marTop w:val="0"/>
          <w:marBottom w:val="0"/>
          <w:divBdr>
            <w:top w:val="none" w:sz="0" w:space="0" w:color="auto"/>
            <w:left w:val="none" w:sz="0" w:space="0" w:color="auto"/>
            <w:bottom w:val="none" w:sz="0" w:space="0" w:color="auto"/>
            <w:right w:val="none" w:sz="0" w:space="0" w:color="auto"/>
          </w:divBdr>
          <w:divsChild>
            <w:div w:id="471986">
              <w:marLeft w:val="0"/>
              <w:marRight w:val="0"/>
              <w:marTop w:val="0"/>
              <w:marBottom w:val="0"/>
              <w:divBdr>
                <w:top w:val="none" w:sz="0" w:space="0" w:color="auto"/>
                <w:left w:val="none" w:sz="0" w:space="0" w:color="auto"/>
                <w:bottom w:val="none" w:sz="0" w:space="0" w:color="auto"/>
                <w:right w:val="none" w:sz="0" w:space="0" w:color="auto"/>
              </w:divBdr>
            </w:div>
            <w:div w:id="48580101">
              <w:marLeft w:val="0"/>
              <w:marRight w:val="0"/>
              <w:marTop w:val="0"/>
              <w:marBottom w:val="0"/>
              <w:divBdr>
                <w:top w:val="none" w:sz="0" w:space="0" w:color="auto"/>
                <w:left w:val="none" w:sz="0" w:space="0" w:color="auto"/>
                <w:bottom w:val="none" w:sz="0" w:space="0" w:color="auto"/>
                <w:right w:val="none" w:sz="0" w:space="0" w:color="auto"/>
              </w:divBdr>
            </w:div>
            <w:div w:id="213932813">
              <w:marLeft w:val="0"/>
              <w:marRight w:val="0"/>
              <w:marTop w:val="0"/>
              <w:marBottom w:val="0"/>
              <w:divBdr>
                <w:top w:val="none" w:sz="0" w:space="0" w:color="auto"/>
                <w:left w:val="none" w:sz="0" w:space="0" w:color="auto"/>
                <w:bottom w:val="none" w:sz="0" w:space="0" w:color="auto"/>
                <w:right w:val="none" w:sz="0" w:space="0" w:color="auto"/>
              </w:divBdr>
            </w:div>
            <w:div w:id="590890881">
              <w:marLeft w:val="0"/>
              <w:marRight w:val="0"/>
              <w:marTop w:val="0"/>
              <w:marBottom w:val="0"/>
              <w:divBdr>
                <w:top w:val="none" w:sz="0" w:space="0" w:color="auto"/>
                <w:left w:val="none" w:sz="0" w:space="0" w:color="auto"/>
                <w:bottom w:val="none" w:sz="0" w:space="0" w:color="auto"/>
                <w:right w:val="none" w:sz="0" w:space="0" w:color="auto"/>
              </w:divBdr>
            </w:div>
            <w:div w:id="598025651">
              <w:marLeft w:val="0"/>
              <w:marRight w:val="0"/>
              <w:marTop w:val="0"/>
              <w:marBottom w:val="0"/>
              <w:divBdr>
                <w:top w:val="none" w:sz="0" w:space="0" w:color="auto"/>
                <w:left w:val="none" w:sz="0" w:space="0" w:color="auto"/>
                <w:bottom w:val="none" w:sz="0" w:space="0" w:color="auto"/>
                <w:right w:val="none" w:sz="0" w:space="0" w:color="auto"/>
              </w:divBdr>
            </w:div>
            <w:div w:id="691885777">
              <w:marLeft w:val="0"/>
              <w:marRight w:val="0"/>
              <w:marTop w:val="0"/>
              <w:marBottom w:val="0"/>
              <w:divBdr>
                <w:top w:val="none" w:sz="0" w:space="0" w:color="auto"/>
                <w:left w:val="none" w:sz="0" w:space="0" w:color="auto"/>
                <w:bottom w:val="none" w:sz="0" w:space="0" w:color="auto"/>
                <w:right w:val="none" w:sz="0" w:space="0" w:color="auto"/>
              </w:divBdr>
            </w:div>
            <w:div w:id="706376401">
              <w:marLeft w:val="0"/>
              <w:marRight w:val="0"/>
              <w:marTop w:val="0"/>
              <w:marBottom w:val="0"/>
              <w:divBdr>
                <w:top w:val="none" w:sz="0" w:space="0" w:color="auto"/>
                <w:left w:val="none" w:sz="0" w:space="0" w:color="auto"/>
                <w:bottom w:val="none" w:sz="0" w:space="0" w:color="auto"/>
                <w:right w:val="none" w:sz="0" w:space="0" w:color="auto"/>
              </w:divBdr>
            </w:div>
            <w:div w:id="840049582">
              <w:marLeft w:val="0"/>
              <w:marRight w:val="0"/>
              <w:marTop w:val="0"/>
              <w:marBottom w:val="0"/>
              <w:divBdr>
                <w:top w:val="none" w:sz="0" w:space="0" w:color="auto"/>
                <w:left w:val="none" w:sz="0" w:space="0" w:color="auto"/>
                <w:bottom w:val="none" w:sz="0" w:space="0" w:color="auto"/>
                <w:right w:val="none" w:sz="0" w:space="0" w:color="auto"/>
              </w:divBdr>
            </w:div>
            <w:div w:id="860165803">
              <w:marLeft w:val="0"/>
              <w:marRight w:val="0"/>
              <w:marTop w:val="0"/>
              <w:marBottom w:val="0"/>
              <w:divBdr>
                <w:top w:val="none" w:sz="0" w:space="0" w:color="auto"/>
                <w:left w:val="none" w:sz="0" w:space="0" w:color="auto"/>
                <w:bottom w:val="none" w:sz="0" w:space="0" w:color="auto"/>
                <w:right w:val="none" w:sz="0" w:space="0" w:color="auto"/>
              </w:divBdr>
            </w:div>
            <w:div w:id="1143621758">
              <w:marLeft w:val="0"/>
              <w:marRight w:val="0"/>
              <w:marTop w:val="0"/>
              <w:marBottom w:val="0"/>
              <w:divBdr>
                <w:top w:val="none" w:sz="0" w:space="0" w:color="auto"/>
                <w:left w:val="none" w:sz="0" w:space="0" w:color="auto"/>
                <w:bottom w:val="none" w:sz="0" w:space="0" w:color="auto"/>
                <w:right w:val="none" w:sz="0" w:space="0" w:color="auto"/>
              </w:divBdr>
            </w:div>
            <w:div w:id="1275939648">
              <w:marLeft w:val="0"/>
              <w:marRight w:val="0"/>
              <w:marTop w:val="0"/>
              <w:marBottom w:val="0"/>
              <w:divBdr>
                <w:top w:val="none" w:sz="0" w:space="0" w:color="auto"/>
                <w:left w:val="none" w:sz="0" w:space="0" w:color="auto"/>
                <w:bottom w:val="none" w:sz="0" w:space="0" w:color="auto"/>
                <w:right w:val="none" w:sz="0" w:space="0" w:color="auto"/>
              </w:divBdr>
            </w:div>
            <w:div w:id="1358891909">
              <w:marLeft w:val="0"/>
              <w:marRight w:val="0"/>
              <w:marTop w:val="0"/>
              <w:marBottom w:val="0"/>
              <w:divBdr>
                <w:top w:val="none" w:sz="0" w:space="0" w:color="auto"/>
                <w:left w:val="none" w:sz="0" w:space="0" w:color="auto"/>
                <w:bottom w:val="none" w:sz="0" w:space="0" w:color="auto"/>
                <w:right w:val="none" w:sz="0" w:space="0" w:color="auto"/>
              </w:divBdr>
            </w:div>
            <w:div w:id="1437293258">
              <w:marLeft w:val="0"/>
              <w:marRight w:val="0"/>
              <w:marTop w:val="0"/>
              <w:marBottom w:val="0"/>
              <w:divBdr>
                <w:top w:val="none" w:sz="0" w:space="0" w:color="auto"/>
                <w:left w:val="none" w:sz="0" w:space="0" w:color="auto"/>
                <w:bottom w:val="none" w:sz="0" w:space="0" w:color="auto"/>
                <w:right w:val="none" w:sz="0" w:space="0" w:color="auto"/>
              </w:divBdr>
            </w:div>
            <w:div w:id="1717118518">
              <w:marLeft w:val="0"/>
              <w:marRight w:val="0"/>
              <w:marTop w:val="0"/>
              <w:marBottom w:val="0"/>
              <w:divBdr>
                <w:top w:val="none" w:sz="0" w:space="0" w:color="auto"/>
                <w:left w:val="none" w:sz="0" w:space="0" w:color="auto"/>
                <w:bottom w:val="none" w:sz="0" w:space="0" w:color="auto"/>
                <w:right w:val="none" w:sz="0" w:space="0" w:color="auto"/>
              </w:divBdr>
            </w:div>
            <w:div w:id="1752697599">
              <w:marLeft w:val="0"/>
              <w:marRight w:val="0"/>
              <w:marTop w:val="0"/>
              <w:marBottom w:val="0"/>
              <w:divBdr>
                <w:top w:val="none" w:sz="0" w:space="0" w:color="auto"/>
                <w:left w:val="none" w:sz="0" w:space="0" w:color="auto"/>
                <w:bottom w:val="none" w:sz="0" w:space="0" w:color="auto"/>
                <w:right w:val="none" w:sz="0" w:space="0" w:color="auto"/>
              </w:divBdr>
            </w:div>
            <w:div w:id="1769496540">
              <w:marLeft w:val="0"/>
              <w:marRight w:val="0"/>
              <w:marTop w:val="0"/>
              <w:marBottom w:val="0"/>
              <w:divBdr>
                <w:top w:val="none" w:sz="0" w:space="0" w:color="auto"/>
                <w:left w:val="none" w:sz="0" w:space="0" w:color="auto"/>
                <w:bottom w:val="none" w:sz="0" w:space="0" w:color="auto"/>
                <w:right w:val="none" w:sz="0" w:space="0" w:color="auto"/>
              </w:divBdr>
            </w:div>
            <w:div w:id="1779450821">
              <w:marLeft w:val="0"/>
              <w:marRight w:val="0"/>
              <w:marTop w:val="0"/>
              <w:marBottom w:val="0"/>
              <w:divBdr>
                <w:top w:val="none" w:sz="0" w:space="0" w:color="auto"/>
                <w:left w:val="none" w:sz="0" w:space="0" w:color="auto"/>
                <w:bottom w:val="none" w:sz="0" w:space="0" w:color="auto"/>
                <w:right w:val="none" w:sz="0" w:space="0" w:color="auto"/>
              </w:divBdr>
            </w:div>
            <w:div w:id="1846479926">
              <w:marLeft w:val="0"/>
              <w:marRight w:val="0"/>
              <w:marTop w:val="0"/>
              <w:marBottom w:val="0"/>
              <w:divBdr>
                <w:top w:val="none" w:sz="0" w:space="0" w:color="auto"/>
                <w:left w:val="none" w:sz="0" w:space="0" w:color="auto"/>
                <w:bottom w:val="none" w:sz="0" w:space="0" w:color="auto"/>
                <w:right w:val="none" w:sz="0" w:space="0" w:color="auto"/>
              </w:divBdr>
            </w:div>
            <w:div w:id="190749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4454">
      <w:bodyDiv w:val="1"/>
      <w:marLeft w:val="0"/>
      <w:marRight w:val="0"/>
      <w:marTop w:val="0"/>
      <w:marBottom w:val="0"/>
      <w:divBdr>
        <w:top w:val="none" w:sz="0" w:space="0" w:color="auto"/>
        <w:left w:val="none" w:sz="0" w:space="0" w:color="auto"/>
        <w:bottom w:val="none" w:sz="0" w:space="0" w:color="auto"/>
        <w:right w:val="none" w:sz="0" w:space="0" w:color="auto"/>
      </w:divBdr>
    </w:div>
    <w:div w:id="269315340">
      <w:bodyDiv w:val="1"/>
      <w:marLeft w:val="0"/>
      <w:marRight w:val="0"/>
      <w:marTop w:val="0"/>
      <w:marBottom w:val="0"/>
      <w:divBdr>
        <w:top w:val="none" w:sz="0" w:space="0" w:color="auto"/>
        <w:left w:val="none" w:sz="0" w:space="0" w:color="auto"/>
        <w:bottom w:val="none" w:sz="0" w:space="0" w:color="auto"/>
        <w:right w:val="none" w:sz="0" w:space="0" w:color="auto"/>
      </w:divBdr>
    </w:div>
    <w:div w:id="313721672">
      <w:bodyDiv w:val="1"/>
      <w:marLeft w:val="0"/>
      <w:marRight w:val="0"/>
      <w:marTop w:val="0"/>
      <w:marBottom w:val="0"/>
      <w:divBdr>
        <w:top w:val="none" w:sz="0" w:space="0" w:color="auto"/>
        <w:left w:val="none" w:sz="0" w:space="0" w:color="auto"/>
        <w:bottom w:val="none" w:sz="0" w:space="0" w:color="auto"/>
        <w:right w:val="none" w:sz="0" w:space="0" w:color="auto"/>
      </w:divBdr>
      <w:divsChild>
        <w:div w:id="1448769355">
          <w:marLeft w:val="0"/>
          <w:marRight w:val="0"/>
          <w:marTop w:val="0"/>
          <w:marBottom w:val="0"/>
          <w:divBdr>
            <w:top w:val="none" w:sz="0" w:space="0" w:color="auto"/>
            <w:left w:val="none" w:sz="0" w:space="0" w:color="auto"/>
            <w:bottom w:val="none" w:sz="0" w:space="0" w:color="auto"/>
            <w:right w:val="none" w:sz="0" w:space="0" w:color="auto"/>
          </w:divBdr>
          <w:divsChild>
            <w:div w:id="362903799">
              <w:marLeft w:val="0"/>
              <w:marRight w:val="0"/>
              <w:marTop w:val="0"/>
              <w:marBottom w:val="0"/>
              <w:divBdr>
                <w:top w:val="none" w:sz="0" w:space="0" w:color="auto"/>
                <w:left w:val="none" w:sz="0" w:space="0" w:color="auto"/>
                <w:bottom w:val="none" w:sz="0" w:space="0" w:color="auto"/>
                <w:right w:val="none" w:sz="0" w:space="0" w:color="auto"/>
              </w:divBdr>
            </w:div>
            <w:div w:id="413168801">
              <w:marLeft w:val="0"/>
              <w:marRight w:val="0"/>
              <w:marTop w:val="0"/>
              <w:marBottom w:val="0"/>
              <w:divBdr>
                <w:top w:val="none" w:sz="0" w:space="0" w:color="auto"/>
                <w:left w:val="none" w:sz="0" w:space="0" w:color="auto"/>
                <w:bottom w:val="none" w:sz="0" w:space="0" w:color="auto"/>
                <w:right w:val="none" w:sz="0" w:space="0" w:color="auto"/>
              </w:divBdr>
            </w:div>
            <w:div w:id="451902740">
              <w:marLeft w:val="0"/>
              <w:marRight w:val="0"/>
              <w:marTop w:val="0"/>
              <w:marBottom w:val="0"/>
              <w:divBdr>
                <w:top w:val="none" w:sz="0" w:space="0" w:color="auto"/>
                <w:left w:val="none" w:sz="0" w:space="0" w:color="auto"/>
                <w:bottom w:val="none" w:sz="0" w:space="0" w:color="auto"/>
                <w:right w:val="none" w:sz="0" w:space="0" w:color="auto"/>
              </w:divBdr>
            </w:div>
            <w:div w:id="503714292">
              <w:marLeft w:val="0"/>
              <w:marRight w:val="0"/>
              <w:marTop w:val="0"/>
              <w:marBottom w:val="0"/>
              <w:divBdr>
                <w:top w:val="none" w:sz="0" w:space="0" w:color="auto"/>
                <w:left w:val="none" w:sz="0" w:space="0" w:color="auto"/>
                <w:bottom w:val="none" w:sz="0" w:space="0" w:color="auto"/>
                <w:right w:val="none" w:sz="0" w:space="0" w:color="auto"/>
              </w:divBdr>
            </w:div>
            <w:div w:id="573199380">
              <w:marLeft w:val="0"/>
              <w:marRight w:val="0"/>
              <w:marTop w:val="0"/>
              <w:marBottom w:val="0"/>
              <w:divBdr>
                <w:top w:val="none" w:sz="0" w:space="0" w:color="auto"/>
                <w:left w:val="none" w:sz="0" w:space="0" w:color="auto"/>
                <w:bottom w:val="none" w:sz="0" w:space="0" w:color="auto"/>
                <w:right w:val="none" w:sz="0" w:space="0" w:color="auto"/>
              </w:divBdr>
            </w:div>
            <w:div w:id="1132164991">
              <w:marLeft w:val="0"/>
              <w:marRight w:val="0"/>
              <w:marTop w:val="0"/>
              <w:marBottom w:val="0"/>
              <w:divBdr>
                <w:top w:val="none" w:sz="0" w:space="0" w:color="auto"/>
                <w:left w:val="none" w:sz="0" w:space="0" w:color="auto"/>
                <w:bottom w:val="none" w:sz="0" w:space="0" w:color="auto"/>
                <w:right w:val="none" w:sz="0" w:space="0" w:color="auto"/>
              </w:divBdr>
            </w:div>
            <w:div w:id="1176111827">
              <w:marLeft w:val="0"/>
              <w:marRight w:val="0"/>
              <w:marTop w:val="0"/>
              <w:marBottom w:val="0"/>
              <w:divBdr>
                <w:top w:val="none" w:sz="0" w:space="0" w:color="auto"/>
                <w:left w:val="none" w:sz="0" w:space="0" w:color="auto"/>
                <w:bottom w:val="none" w:sz="0" w:space="0" w:color="auto"/>
                <w:right w:val="none" w:sz="0" w:space="0" w:color="auto"/>
              </w:divBdr>
            </w:div>
            <w:div w:id="1200701789">
              <w:marLeft w:val="0"/>
              <w:marRight w:val="0"/>
              <w:marTop w:val="0"/>
              <w:marBottom w:val="0"/>
              <w:divBdr>
                <w:top w:val="none" w:sz="0" w:space="0" w:color="auto"/>
                <w:left w:val="none" w:sz="0" w:space="0" w:color="auto"/>
                <w:bottom w:val="none" w:sz="0" w:space="0" w:color="auto"/>
                <w:right w:val="none" w:sz="0" w:space="0" w:color="auto"/>
              </w:divBdr>
            </w:div>
            <w:div w:id="1757171627">
              <w:marLeft w:val="0"/>
              <w:marRight w:val="0"/>
              <w:marTop w:val="0"/>
              <w:marBottom w:val="0"/>
              <w:divBdr>
                <w:top w:val="none" w:sz="0" w:space="0" w:color="auto"/>
                <w:left w:val="none" w:sz="0" w:space="0" w:color="auto"/>
                <w:bottom w:val="none" w:sz="0" w:space="0" w:color="auto"/>
                <w:right w:val="none" w:sz="0" w:space="0" w:color="auto"/>
              </w:divBdr>
            </w:div>
            <w:div w:id="1785349479">
              <w:marLeft w:val="0"/>
              <w:marRight w:val="0"/>
              <w:marTop w:val="0"/>
              <w:marBottom w:val="0"/>
              <w:divBdr>
                <w:top w:val="none" w:sz="0" w:space="0" w:color="auto"/>
                <w:left w:val="none" w:sz="0" w:space="0" w:color="auto"/>
                <w:bottom w:val="none" w:sz="0" w:space="0" w:color="auto"/>
                <w:right w:val="none" w:sz="0" w:space="0" w:color="auto"/>
              </w:divBdr>
            </w:div>
            <w:div w:id="1985042194">
              <w:marLeft w:val="0"/>
              <w:marRight w:val="0"/>
              <w:marTop w:val="0"/>
              <w:marBottom w:val="0"/>
              <w:divBdr>
                <w:top w:val="none" w:sz="0" w:space="0" w:color="auto"/>
                <w:left w:val="none" w:sz="0" w:space="0" w:color="auto"/>
                <w:bottom w:val="none" w:sz="0" w:space="0" w:color="auto"/>
                <w:right w:val="none" w:sz="0" w:space="0" w:color="auto"/>
              </w:divBdr>
            </w:div>
            <w:div w:id="20781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40532">
      <w:bodyDiv w:val="1"/>
      <w:marLeft w:val="0"/>
      <w:marRight w:val="0"/>
      <w:marTop w:val="0"/>
      <w:marBottom w:val="0"/>
      <w:divBdr>
        <w:top w:val="none" w:sz="0" w:space="0" w:color="auto"/>
        <w:left w:val="none" w:sz="0" w:space="0" w:color="auto"/>
        <w:bottom w:val="none" w:sz="0" w:space="0" w:color="auto"/>
        <w:right w:val="none" w:sz="0" w:space="0" w:color="auto"/>
      </w:divBdr>
      <w:divsChild>
        <w:div w:id="2118059723">
          <w:marLeft w:val="0"/>
          <w:marRight w:val="0"/>
          <w:marTop w:val="0"/>
          <w:marBottom w:val="0"/>
          <w:divBdr>
            <w:top w:val="none" w:sz="0" w:space="0" w:color="auto"/>
            <w:left w:val="none" w:sz="0" w:space="0" w:color="auto"/>
            <w:bottom w:val="none" w:sz="0" w:space="0" w:color="auto"/>
            <w:right w:val="none" w:sz="0" w:space="0" w:color="auto"/>
          </w:divBdr>
          <w:divsChild>
            <w:div w:id="100227439">
              <w:marLeft w:val="0"/>
              <w:marRight w:val="0"/>
              <w:marTop w:val="0"/>
              <w:marBottom w:val="0"/>
              <w:divBdr>
                <w:top w:val="none" w:sz="0" w:space="0" w:color="auto"/>
                <w:left w:val="none" w:sz="0" w:space="0" w:color="auto"/>
                <w:bottom w:val="none" w:sz="0" w:space="0" w:color="auto"/>
                <w:right w:val="none" w:sz="0" w:space="0" w:color="auto"/>
              </w:divBdr>
            </w:div>
            <w:div w:id="195240266">
              <w:marLeft w:val="0"/>
              <w:marRight w:val="0"/>
              <w:marTop w:val="0"/>
              <w:marBottom w:val="0"/>
              <w:divBdr>
                <w:top w:val="none" w:sz="0" w:space="0" w:color="auto"/>
                <w:left w:val="none" w:sz="0" w:space="0" w:color="auto"/>
                <w:bottom w:val="none" w:sz="0" w:space="0" w:color="auto"/>
                <w:right w:val="none" w:sz="0" w:space="0" w:color="auto"/>
              </w:divBdr>
            </w:div>
            <w:div w:id="231428642">
              <w:marLeft w:val="0"/>
              <w:marRight w:val="0"/>
              <w:marTop w:val="0"/>
              <w:marBottom w:val="0"/>
              <w:divBdr>
                <w:top w:val="none" w:sz="0" w:space="0" w:color="auto"/>
                <w:left w:val="none" w:sz="0" w:space="0" w:color="auto"/>
                <w:bottom w:val="none" w:sz="0" w:space="0" w:color="auto"/>
                <w:right w:val="none" w:sz="0" w:space="0" w:color="auto"/>
              </w:divBdr>
            </w:div>
            <w:div w:id="232205572">
              <w:marLeft w:val="0"/>
              <w:marRight w:val="0"/>
              <w:marTop w:val="0"/>
              <w:marBottom w:val="0"/>
              <w:divBdr>
                <w:top w:val="none" w:sz="0" w:space="0" w:color="auto"/>
                <w:left w:val="none" w:sz="0" w:space="0" w:color="auto"/>
                <w:bottom w:val="none" w:sz="0" w:space="0" w:color="auto"/>
                <w:right w:val="none" w:sz="0" w:space="0" w:color="auto"/>
              </w:divBdr>
            </w:div>
            <w:div w:id="307396412">
              <w:marLeft w:val="0"/>
              <w:marRight w:val="0"/>
              <w:marTop w:val="0"/>
              <w:marBottom w:val="0"/>
              <w:divBdr>
                <w:top w:val="none" w:sz="0" w:space="0" w:color="auto"/>
                <w:left w:val="none" w:sz="0" w:space="0" w:color="auto"/>
                <w:bottom w:val="none" w:sz="0" w:space="0" w:color="auto"/>
                <w:right w:val="none" w:sz="0" w:space="0" w:color="auto"/>
              </w:divBdr>
            </w:div>
            <w:div w:id="327900630">
              <w:marLeft w:val="0"/>
              <w:marRight w:val="0"/>
              <w:marTop w:val="0"/>
              <w:marBottom w:val="0"/>
              <w:divBdr>
                <w:top w:val="none" w:sz="0" w:space="0" w:color="auto"/>
                <w:left w:val="none" w:sz="0" w:space="0" w:color="auto"/>
                <w:bottom w:val="none" w:sz="0" w:space="0" w:color="auto"/>
                <w:right w:val="none" w:sz="0" w:space="0" w:color="auto"/>
              </w:divBdr>
            </w:div>
            <w:div w:id="350448372">
              <w:marLeft w:val="0"/>
              <w:marRight w:val="0"/>
              <w:marTop w:val="0"/>
              <w:marBottom w:val="0"/>
              <w:divBdr>
                <w:top w:val="none" w:sz="0" w:space="0" w:color="auto"/>
                <w:left w:val="none" w:sz="0" w:space="0" w:color="auto"/>
                <w:bottom w:val="none" w:sz="0" w:space="0" w:color="auto"/>
                <w:right w:val="none" w:sz="0" w:space="0" w:color="auto"/>
              </w:divBdr>
            </w:div>
            <w:div w:id="442698586">
              <w:marLeft w:val="0"/>
              <w:marRight w:val="0"/>
              <w:marTop w:val="0"/>
              <w:marBottom w:val="0"/>
              <w:divBdr>
                <w:top w:val="none" w:sz="0" w:space="0" w:color="auto"/>
                <w:left w:val="none" w:sz="0" w:space="0" w:color="auto"/>
                <w:bottom w:val="none" w:sz="0" w:space="0" w:color="auto"/>
                <w:right w:val="none" w:sz="0" w:space="0" w:color="auto"/>
              </w:divBdr>
            </w:div>
            <w:div w:id="478494311">
              <w:marLeft w:val="0"/>
              <w:marRight w:val="0"/>
              <w:marTop w:val="0"/>
              <w:marBottom w:val="0"/>
              <w:divBdr>
                <w:top w:val="none" w:sz="0" w:space="0" w:color="auto"/>
                <w:left w:val="none" w:sz="0" w:space="0" w:color="auto"/>
                <w:bottom w:val="none" w:sz="0" w:space="0" w:color="auto"/>
                <w:right w:val="none" w:sz="0" w:space="0" w:color="auto"/>
              </w:divBdr>
            </w:div>
            <w:div w:id="832185088">
              <w:marLeft w:val="0"/>
              <w:marRight w:val="0"/>
              <w:marTop w:val="0"/>
              <w:marBottom w:val="0"/>
              <w:divBdr>
                <w:top w:val="none" w:sz="0" w:space="0" w:color="auto"/>
                <w:left w:val="none" w:sz="0" w:space="0" w:color="auto"/>
                <w:bottom w:val="none" w:sz="0" w:space="0" w:color="auto"/>
                <w:right w:val="none" w:sz="0" w:space="0" w:color="auto"/>
              </w:divBdr>
            </w:div>
            <w:div w:id="993491308">
              <w:marLeft w:val="0"/>
              <w:marRight w:val="0"/>
              <w:marTop w:val="0"/>
              <w:marBottom w:val="0"/>
              <w:divBdr>
                <w:top w:val="none" w:sz="0" w:space="0" w:color="auto"/>
                <w:left w:val="none" w:sz="0" w:space="0" w:color="auto"/>
                <w:bottom w:val="none" w:sz="0" w:space="0" w:color="auto"/>
                <w:right w:val="none" w:sz="0" w:space="0" w:color="auto"/>
              </w:divBdr>
            </w:div>
            <w:div w:id="1006320033">
              <w:marLeft w:val="0"/>
              <w:marRight w:val="0"/>
              <w:marTop w:val="0"/>
              <w:marBottom w:val="0"/>
              <w:divBdr>
                <w:top w:val="none" w:sz="0" w:space="0" w:color="auto"/>
                <w:left w:val="none" w:sz="0" w:space="0" w:color="auto"/>
                <w:bottom w:val="none" w:sz="0" w:space="0" w:color="auto"/>
                <w:right w:val="none" w:sz="0" w:space="0" w:color="auto"/>
              </w:divBdr>
            </w:div>
            <w:div w:id="1065450958">
              <w:marLeft w:val="0"/>
              <w:marRight w:val="0"/>
              <w:marTop w:val="0"/>
              <w:marBottom w:val="0"/>
              <w:divBdr>
                <w:top w:val="none" w:sz="0" w:space="0" w:color="auto"/>
                <w:left w:val="none" w:sz="0" w:space="0" w:color="auto"/>
                <w:bottom w:val="none" w:sz="0" w:space="0" w:color="auto"/>
                <w:right w:val="none" w:sz="0" w:space="0" w:color="auto"/>
              </w:divBdr>
            </w:div>
            <w:div w:id="1464731029">
              <w:marLeft w:val="0"/>
              <w:marRight w:val="0"/>
              <w:marTop w:val="0"/>
              <w:marBottom w:val="0"/>
              <w:divBdr>
                <w:top w:val="none" w:sz="0" w:space="0" w:color="auto"/>
                <w:left w:val="none" w:sz="0" w:space="0" w:color="auto"/>
                <w:bottom w:val="none" w:sz="0" w:space="0" w:color="auto"/>
                <w:right w:val="none" w:sz="0" w:space="0" w:color="auto"/>
              </w:divBdr>
            </w:div>
            <w:div w:id="1534922647">
              <w:marLeft w:val="0"/>
              <w:marRight w:val="0"/>
              <w:marTop w:val="0"/>
              <w:marBottom w:val="0"/>
              <w:divBdr>
                <w:top w:val="none" w:sz="0" w:space="0" w:color="auto"/>
                <w:left w:val="none" w:sz="0" w:space="0" w:color="auto"/>
                <w:bottom w:val="none" w:sz="0" w:space="0" w:color="auto"/>
                <w:right w:val="none" w:sz="0" w:space="0" w:color="auto"/>
              </w:divBdr>
            </w:div>
            <w:div w:id="1666083421">
              <w:marLeft w:val="0"/>
              <w:marRight w:val="0"/>
              <w:marTop w:val="0"/>
              <w:marBottom w:val="0"/>
              <w:divBdr>
                <w:top w:val="none" w:sz="0" w:space="0" w:color="auto"/>
                <w:left w:val="none" w:sz="0" w:space="0" w:color="auto"/>
                <w:bottom w:val="none" w:sz="0" w:space="0" w:color="auto"/>
                <w:right w:val="none" w:sz="0" w:space="0" w:color="auto"/>
              </w:divBdr>
            </w:div>
            <w:div w:id="1951933092">
              <w:marLeft w:val="0"/>
              <w:marRight w:val="0"/>
              <w:marTop w:val="0"/>
              <w:marBottom w:val="0"/>
              <w:divBdr>
                <w:top w:val="none" w:sz="0" w:space="0" w:color="auto"/>
                <w:left w:val="none" w:sz="0" w:space="0" w:color="auto"/>
                <w:bottom w:val="none" w:sz="0" w:space="0" w:color="auto"/>
                <w:right w:val="none" w:sz="0" w:space="0" w:color="auto"/>
              </w:divBdr>
            </w:div>
            <w:div w:id="1953511103">
              <w:marLeft w:val="0"/>
              <w:marRight w:val="0"/>
              <w:marTop w:val="0"/>
              <w:marBottom w:val="0"/>
              <w:divBdr>
                <w:top w:val="none" w:sz="0" w:space="0" w:color="auto"/>
                <w:left w:val="none" w:sz="0" w:space="0" w:color="auto"/>
                <w:bottom w:val="none" w:sz="0" w:space="0" w:color="auto"/>
                <w:right w:val="none" w:sz="0" w:space="0" w:color="auto"/>
              </w:divBdr>
            </w:div>
            <w:div w:id="20792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7976">
      <w:bodyDiv w:val="1"/>
      <w:marLeft w:val="0"/>
      <w:marRight w:val="0"/>
      <w:marTop w:val="0"/>
      <w:marBottom w:val="0"/>
      <w:divBdr>
        <w:top w:val="none" w:sz="0" w:space="0" w:color="auto"/>
        <w:left w:val="none" w:sz="0" w:space="0" w:color="auto"/>
        <w:bottom w:val="none" w:sz="0" w:space="0" w:color="auto"/>
        <w:right w:val="none" w:sz="0" w:space="0" w:color="auto"/>
      </w:divBdr>
    </w:div>
    <w:div w:id="505360322">
      <w:bodyDiv w:val="1"/>
      <w:marLeft w:val="0"/>
      <w:marRight w:val="0"/>
      <w:marTop w:val="0"/>
      <w:marBottom w:val="0"/>
      <w:divBdr>
        <w:top w:val="none" w:sz="0" w:space="0" w:color="auto"/>
        <w:left w:val="none" w:sz="0" w:space="0" w:color="auto"/>
        <w:bottom w:val="none" w:sz="0" w:space="0" w:color="auto"/>
        <w:right w:val="none" w:sz="0" w:space="0" w:color="auto"/>
      </w:divBdr>
      <w:divsChild>
        <w:div w:id="274755736">
          <w:marLeft w:val="0"/>
          <w:marRight w:val="0"/>
          <w:marTop w:val="0"/>
          <w:marBottom w:val="0"/>
          <w:divBdr>
            <w:top w:val="none" w:sz="0" w:space="0" w:color="auto"/>
            <w:left w:val="none" w:sz="0" w:space="0" w:color="auto"/>
            <w:bottom w:val="none" w:sz="0" w:space="0" w:color="auto"/>
            <w:right w:val="none" w:sz="0" w:space="0" w:color="auto"/>
          </w:divBdr>
        </w:div>
      </w:divsChild>
    </w:div>
    <w:div w:id="570700125">
      <w:bodyDiv w:val="1"/>
      <w:marLeft w:val="0"/>
      <w:marRight w:val="0"/>
      <w:marTop w:val="0"/>
      <w:marBottom w:val="0"/>
      <w:divBdr>
        <w:top w:val="none" w:sz="0" w:space="0" w:color="auto"/>
        <w:left w:val="none" w:sz="0" w:space="0" w:color="auto"/>
        <w:bottom w:val="none" w:sz="0" w:space="0" w:color="auto"/>
        <w:right w:val="none" w:sz="0" w:space="0" w:color="auto"/>
      </w:divBdr>
    </w:div>
    <w:div w:id="584457084">
      <w:bodyDiv w:val="1"/>
      <w:marLeft w:val="0"/>
      <w:marRight w:val="0"/>
      <w:marTop w:val="0"/>
      <w:marBottom w:val="0"/>
      <w:divBdr>
        <w:top w:val="none" w:sz="0" w:space="0" w:color="auto"/>
        <w:left w:val="none" w:sz="0" w:space="0" w:color="auto"/>
        <w:bottom w:val="none" w:sz="0" w:space="0" w:color="auto"/>
        <w:right w:val="none" w:sz="0" w:space="0" w:color="auto"/>
      </w:divBdr>
    </w:div>
    <w:div w:id="588655430">
      <w:bodyDiv w:val="1"/>
      <w:marLeft w:val="0"/>
      <w:marRight w:val="0"/>
      <w:marTop w:val="0"/>
      <w:marBottom w:val="0"/>
      <w:divBdr>
        <w:top w:val="none" w:sz="0" w:space="0" w:color="auto"/>
        <w:left w:val="none" w:sz="0" w:space="0" w:color="auto"/>
        <w:bottom w:val="none" w:sz="0" w:space="0" w:color="auto"/>
        <w:right w:val="none" w:sz="0" w:space="0" w:color="auto"/>
      </w:divBdr>
    </w:div>
    <w:div w:id="610288332">
      <w:bodyDiv w:val="1"/>
      <w:marLeft w:val="0"/>
      <w:marRight w:val="0"/>
      <w:marTop w:val="0"/>
      <w:marBottom w:val="0"/>
      <w:divBdr>
        <w:top w:val="none" w:sz="0" w:space="0" w:color="auto"/>
        <w:left w:val="none" w:sz="0" w:space="0" w:color="auto"/>
        <w:bottom w:val="none" w:sz="0" w:space="0" w:color="auto"/>
        <w:right w:val="none" w:sz="0" w:space="0" w:color="auto"/>
      </w:divBdr>
    </w:div>
    <w:div w:id="901864070">
      <w:bodyDiv w:val="1"/>
      <w:marLeft w:val="0"/>
      <w:marRight w:val="0"/>
      <w:marTop w:val="0"/>
      <w:marBottom w:val="0"/>
      <w:divBdr>
        <w:top w:val="none" w:sz="0" w:space="0" w:color="auto"/>
        <w:left w:val="none" w:sz="0" w:space="0" w:color="auto"/>
        <w:bottom w:val="none" w:sz="0" w:space="0" w:color="auto"/>
        <w:right w:val="none" w:sz="0" w:space="0" w:color="auto"/>
      </w:divBdr>
    </w:div>
    <w:div w:id="917713594">
      <w:bodyDiv w:val="1"/>
      <w:marLeft w:val="0"/>
      <w:marRight w:val="0"/>
      <w:marTop w:val="0"/>
      <w:marBottom w:val="0"/>
      <w:divBdr>
        <w:top w:val="none" w:sz="0" w:space="0" w:color="auto"/>
        <w:left w:val="none" w:sz="0" w:space="0" w:color="auto"/>
        <w:bottom w:val="none" w:sz="0" w:space="0" w:color="auto"/>
        <w:right w:val="none" w:sz="0" w:space="0" w:color="auto"/>
      </w:divBdr>
      <w:divsChild>
        <w:div w:id="1684739862">
          <w:marLeft w:val="0"/>
          <w:marRight w:val="0"/>
          <w:marTop w:val="0"/>
          <w:marBottom w:val="0"/>
          <w:divBdr>
            <w:top w:val="none" w:sz="0" w:space="0" w:color="auto"/>
            <w:left w:val="none" w:sz="0" w:space="0" w:color="auto"/>
            <w:bottom w:val="none" w:sz="0" w:space="0" w:color="auto"/>
            <w:right w:val="none" w:sz="0" w:space="0" w:color="auto"/>
          </w:divBdr>
          <w:divsChild>
            <w:div w:id="104810153">
              <w:marLeft w:val="0"/>
              <w:marRight w:val="0"/>
              <w:marTop w:val="0"/>
              <w:marBottom w:val="0"/>
              <w:divBdr>
                <w:top w:val="none" w:sz="0" w:space="0" w:color="auto"/>
                <w:left w:val="none" w:sz="0" w:space="0" w:color="auto"/>
                <w:bottom w:val="none" w:sz="0" w:space="0" w:color="auto"/>
                <w:right w:val="none" w:sz="0" w:space="0" w:color="auto"/>
              </w:divBdr>
            </w:div>
            <w:div w:id="455149015">
              <w:marLeft w:val="0"/>
              <w:marRight w:val="0"/>
              <w:marTop w:val="0"/>
              <w:marBottom w:val="0"/>
              <w:divBdr>
                <w:top w:val="none" w:sz="0" w:space="0" w:color="auto"/>
                <w:left w:val="none" w:sz="0" w:space="0" w:color="auto"/>
                <w:bottom w:val="none" w:sz="0" w:space="0" w:color="auto"/>
                <w:right w:val="none" w:sz="0" w:space="0" w:color="auto"/>
              </w:divBdr>
            </w:div>
            <w:div w:id="516508973">
              <w:marLeft w:val="0"/>
              <w:marRight w:val="0"/>
              <w:marTop w:val="0"/>
              <w:marBottom w:val="0"/>
              <w:divBdr>
                <w:top w:val="none" w:sz="0" w:space="0" w:color="auto"/>
                <w:left w:val="none" w:sz="0" w:space="0" w:color="auto"/>
                <w:bottom w:val="none" w:sz="0" w:space="0" w:color="auto"/>
                <w:right w:val="none" w:sz="0" w:space="0" w:color="auto"/>
              </w:divBdr>
            </w:div>
            <w:div w:id="586497027">
              <w:marLeft w:val="0"/>
              <w:marRight w:val="0"/>
              <w:marTop w:val="0"/>
              <w:marBottom w:val="0"/>
              <w:divBdr>
                <w:top w:val="none" w:sz="0" w:space="0" w:color="auto"/>
                <w:left w:val="none" w:sz="0" w:space="0" w:color="auto"/>
                <w:bottom w:val="none" w:sz="0" w:space="0" w:color="auto"/>
                <w:right w:val="none" w:sz="0" w:space="0" w:color="auto"/>
              </w:divBdr>
            </w:div>
            <w:div w:id="587036165">
              <w:marLeft w:val="0"/>
              <w:marRight w:val="0"/>
              <w:marTop w:val="0"/>
              <w:marBottom w:val="0"/>
              <w:divBdr>
                <w:top w:val="none" w:sz="0" w:space="0" w:color="auto"/>
                <w:left w:val="none" w:sz="0" w:space="0" w:color="auto"/>
                <w:bottom w:val="none" w:sz="0" w:space="0" w:color="auto"/>
                <w:right w:val="none" w:sz="0" w:space="0" w:color="auto"/>
              </w:divBdr>
            </w:div>
            <w:div w:id="594557375">
              <w:marLeft w:val="0"/>
              <w:marRight w:val="0"/>
              <w:marTop w:val="0"/>
              <w:marBottom w:val="0"/>
              <w:divBdr>
                <w:top w:val="none" w:sz="0" w:space="0" w:color="auto"/>
                <w:left w:val="none" w:sz="0" w:space="0" w:color="auto"/>
                <w:bottom w:val="none" w:sz="0" w:space="0" w:color="auto"/>
                <w:right w:val="none" w:sz="0" w:space="0" w:color="auto"/>
              </w:divBdr>
            </w:div>
            <w:div w:id="607084318">
              <w:marLeft w:val="0"/>
              <w:marRight w:val="0"/>
              <w:marTop w:val="0"/>
              <w:marBottom w:val="0"/>
              <w:divBdr>
                <w:top w:val="none" w:sz="0" w:space="0" w:color="auto"/>
                <w:left w:val="none" w:sz="0" w:space="0" w:color="auto"/>
                <w:bottom w:val="none" w:sz="0" w:space="0" w:color="auto"/>
                <w:right w:val="none" w:sz="0" w:space="0" w:color="auto"/>
              </w:divBdr>
            </w:div>
            <w:div w:id="862061473">
              <w:marLeft w:val="0"/>
              <w:marRight w:val="0"/>
              <w:marTop w:val="0"/>
              <w:marBottom w:val="0"/>
              <w:divBdr>
                <w:top w:val="none" w:sz="0" w:space="0" w:color="auto"/>
                <w:left w:val="none" w:sz="0" w:space="0" w:color="auto"/>
                <w:bottom w:val="none" w:sz="0" w:space="0" w:color="auto"/>
                <w:right w:val="none" w:sz="0" w:space="0" w:color="auto"/>
              </w:divBdr>
            </w:div>
            <w:div w:id="897934844">
              <w:marLeft w:val="0"/>
              <w:marRight w:val="0"/>
              <w:marTop w:val="0"/>
              <w:marBottom w:val="0"/>
              <w:divBdr>
                <w:top w:val="none" w:sz="0" w:space="0" w:color="auto"/>
                <w:left w:val="none" w:sz="0" w:space="0" w:color="auto"/>
                <w:bottom w:val="none" w:sz="0" w:space="0" w:color="auto"/>
                <w:right w:val="none" w:sz="0" w:space="0" w:color="auto"/>
              </w:divBdr>
            </w:div>
            <w:div w:id="1144158416">
              <w:marLeft w:val="0"/>
              <w:marRight w:val="0"/>
              <w:marTop w:val="0"/>
              <w:marBottom w:val="0"/>
              <w:divBdr>
                <w:top w:val="none" w:sz="0" w:space="0" w:color="auto"/>
                <w:left w:val="none" w:sz="0" w:space="0" w:color="auto"/>
                <w:bottom w:val="none" w:sz="0" w:space="0" w:color="auto"/>
                <w:right w:val="none" w:sz="0" w:space="0" w:color="auto"/>
              </w:divBdr>
            </w:div>
            <w:div w:id="1206913036">
              <w:marLeft w:val="0"/>
              <w:marRight w:val="0"/>
              <w:marTop w:val="0"/>
              <w:marBottom w:val="0"/>
              <w:divBdr>
                <w:top w:val="none" w:sz="0" w:space="0" w:color="auto"/>
                <w:left w:val="none" w:sz="0" w:space="0" w:color="auto"/>
                <w:bottom w:val="none" w:sz="0" w:space="0" w:color="auto"/>
                <w:right w:val="none" w:sz="0" w:space="0" w:color="auto"/>
              </w:divBdr>
            </w:div>
            <w:div w:id="1290666991">
              <w:marLeft w:val="0"/>
              <w:marRight w:val="0"/>
              <w:marTop w:val="0"/>
              <w:marBottom w:val="0"/>
              <w:divBdr>
                <w:top w:val="none" w:sz="0" w:space="0" w:color="auto"/>
                <w:left w:val="none" w:sz="0" w:space="0" w:color="auto"/>
                <w:bottom w:val="none" w:sz="0" w:space="0" w:color="auto"/>
                <w:right w:val="none" w:sz="0" w:space="0" w:color="auto"/>
              </w:divBdr>
            </w:div>
            <w:div w:id="1367559210">
              <w:marLeft w:val="0"/>
              <w:marRight w:val="0"/>
              <w:marTop w:val="0"/>
              <w:marBottom w:val="0"/>
              <w:divBdr>
                <w:top w:val="none" w:sz="0" w:space="0" w:color="auto"/>
                <w:left w:val="none" w:sz="0" w:space="0" w:color="auto"/>
                <w:bottom w:val="none" w:sz="0" w:space="0" w:color="auto"/>
                <w:right w:val="none" w:sz="0" w:space="0" w:color="auto"/>
              </w:divBdr>
            </w:div>
            <w:div w:id="1458452152">
              <w:marLeft w:val="0"/>
              <w:marRight w:val="0"/>
              <w:marTop w:val="0"/>
              <w:marBottom w:val="0"/>
              <w:divBdr>
                <w:top w:val="none" w:sz="0" w:space="0" w:color="auto"/>
                <w:left w:val="none" w:sz="0" w:space="0" w:color="auto"/>
                <w:bottom w:val="none" w:sz="0" w:space="0" w:color="auto"/>
                <w:right w:val="none" w:sz="0" w:space="0" w:color="auto"/>
              </w:divBdr>
            </w:div>
            <w:div w:id="1678383587">
              <w:marLeft w:val="0"/>
              <w:marRight w:val="0"/>
              <w:marTop w:val="0"/>
              <w:marBottom w:val="0"/>
              <w:divBdr>
                <w:top w:val="none" w:sz="0" w:space="0" w:color="auto"/>
                <w:left w:val="none" w:sz="0" w:space="0" w:color="auto"/>
                <w:bottom w:val="none" w:sz="0" w:space="0" w:color="auto"/>
                <w:right w:val="none" w:sz="0" w:space="0" w:color="auto"/>
              </w:divBdr>
            </w:div>
            <w:div w:id="1719666989">
              <w:marLeft w:val="0"/>
              <w:marRight w:val="0"/>
              <w:marTop w:val="0"/>
              <w:marBottom w:val="0"/>
              <w:divBdr>
                <w:top w:val="none" w:sz="0" w:space="0" w:color="auto"/>
                <w:left w:val="none" w:sz="0" w:space="0" w:color="auto"/>
                <w:bottom w:val="none" w:sz="0" w:space="0" w:color="auto"/>
                <w:right w:val="none" w:sz="0" w:space="0" w:color="auto"/>
              </w:divBdr>
            </w:div>
            <w:div w:id="1797216289">
              <w:marLeft w:val="0"/>
              <w:marRight w:val="0"/>
              <w:marTop w:val="0"/>
              <w:marBottom w:val="0"/>
              <w:divBdr>
                <w:top w:val="none" w:sz="0" w:space="0" w:color="auto"/>
                <w:left w:val="none" w:sz="0" w:space="0" w:color="auto"/>
                <w:bottom w:val="none" w:sz="0" w:space="0" w:color="auto"/>
                <w:right w:val="none" w:sz="0" w:space="0" w:color="auto"/>
              </w:divBdr>
            </w:div>
            <w:div w:id="1885361028">
              <w:marLeft w:val="0"/>
              <w:marRight w:val="0"/>
              <w:marTop w:val="0"/>
              <w:marBottom w:val="0"/>
              <w:divBdr>
                <w:top w:val="none" w:sz="0" w:space="0" w:color="auto"/>
                <w:left w:val="none" w:sz="0" w:space="0" w:color="auto"/>
                <w:bottom w:val="none" w:sz="0" w:space="0" w:color="auto"/>
                <w:right w:val="none" w:sz="0" w:space="0" w:color="auto"/>
              </w:divBdr>
            </w:div>
            <w:div w:id="202296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54115">
      <w:bodyDiv w:val="1"/>
      <w:marLeft w:val="0"/>
      <w:marRight w:val="0"/>
      <w:marTop w:val="0"/>
      <w:marBottom w:val="0"/>
      <w:divBdr>
        <w:top w:val="none" w:sz="0" w:space="0" w:color="auto"/>
        <w:left w:val="none" w:sz="0" w:space="0" w:color="auto"/>
        <w:bottom w:val="none" w:sz="0" w:space="0" w:color="auto"/>
        <w:right w:val="none" w:sz="0" w:space="0" w:color="auto"/>
      </w:divBdr>
      <w:divsChild>
        <w:div w:id="1657419211">
          <w:marLeft w:val="0"/>
          <w:marRight w:val="0"/>
          <w:marTop w:val="0"/>
          <w:marBottom w:val="0"/>
          <w:divBdr>
            <w:top w:val="none" w:sz="0" w:space="0" w:color="auto"/>
            <w:left w:val="none" w:sz="0" w:space="0" w:color="auto"/>
            <w:bottom w:val="none" w:sz="0" w:space="0" w:color="auto"/>
            <w:right w:val="none" w:sz="0" w:space="0" w:color="auto"/>
          </w:divBdr>
          <w:divsChild>
            <w:div w:id="1567181037">
              <w:marLeft w:val="0"/>
              <w:marRight w:val="0"/>
              <w:marTop w:val="0"/>
              <w:marBottom w:val="0"/>
              <w:divBdr>
                <w:top w:val="none" w:sz="0" w:space="0" w:color="auto"/>
                <w:left w:val="none" w:sz="0" w:space="0" w:color="auto"/>
                <w:bottom w:val="none" w:sz="0" w:space="0" w:color="auto"/>
                <w:right w:val="none" w:sz="0" w:space="0" w:color="auto"/>
              </w:divBdr>
            </w:div>
            <w:div w:id="1017079369">
              <w:marLeft w:val="0"/>
              <w:marRight w:val="0"/>
              <w:marTop w:val="0"/>
              <w:marBottom w:val="0"/>
              <w:divBdr>
                <w:top w:val="none" w:sz="0" w:space="0" w:color="auto"/>
                <w:left w:val="none" w:sz="0" w:space="0" w:color="auto"/>
                <w:bottom w:val="none" w:sz="0" w:space="0" w:color="auto"/>
                <w:right w:val="none" w:sz="0" w:space="0" w:color="auto"/>
              </w:divBdr>
            </w:div>
            <w:div w:id="325599145">
              <w:marLeft w:val="0"/>
              <w:marRight w:val="0"/>
              <w:marTop w:val="0"/>
              <w:marBottom w:val="0"/>
              <w:divBdr>
                <w:top w:val="none" w:sz="0" w:space="0" w:color="auto"/>
                <w:left w:val="none" w:sz="0" w:space="0" w:color="auto"/>
                <w:bottom w:val="none" w:sz="0" w:space="0" w:color="auto"/>
                <w:right w:val="none" w:sz="0" w:space="0" w:color="auto"/>
              </w:divBdr>
            </w:div>
            <w:div w:id="1248346149">
              <w:marLeft w:val="0"/>
              <w:marRight w:val="0"/>
              <w:marTop w:val="0"/>
              <w:marBottom w:val="0"/>
              <w:divBdr>
                <w:top w:val="none" w:sz="0" w:space="0" w:color="auto"/>
                <w:left w:val="none" w:sz="0" w:space="0" w:color="auto"/>
                <w:bottom w:val="none" w:sz="0" w:space="0" w:color="auto"/>
                <w:right w:val="none" w:sz="0" w:space="0" w:color="auto"/>
              </w:divBdr>
            </w:div>
            <w:div w:id="1682662046">
              <w:marLeft w:val="0"/>
              <w:marRight w:val="0"/>
              <w:marTop w:val="0"/>
              <w:marBottom w:val="0"/>
              <w:divBdr>
                <w:top w:val="none" w:sz="0" w:space="0" w:color="auto"/>
                <w:left w:val="none" w:sz="0" w:space="0" w:color="auto"/>
                <w:bottom w:val="none" w:sz="0" w:space="0" w:color="auto"/>
                <w:right w:val="none" w:sz="0" w:space="0" w:color="auto"/>
              </w:divBdr>
            </w:div>
            <w:div w:id="1509637943">
              <w:marLeft w:val="0"/>
              <w:marRight w:val="0"/>
              <w:marTop w:val="0"/>
              <w:marBottom w:val="0"/>
              <w:divBdr>
                <w:top w:val="none" w:sz="0" w:space="0" w:color="auto"/>
                <w:left w:val="none" w:sz="0" w:space="0" w:color="auto"/>
                <w:bottom w:val="none" w:sz="0" w:space="0" w:color="auto"/>
                <w:right w:val="none" w:sz="0" w:space="0" w:color="auto"/>
              </w:divBdr>
            </w:div>
            <w:div w:id="973027905">
              <w:marLeft w:val="0"/>
              <w:marRight w:val="0"/>
              <w:marTop w:val="0"/>
              <w:marBottom w:val="0"/>
              <w:divBdr>
                <w:top w:val="none" w:sz="0" w:space="0" w:color="auto"/>
                <w:left w:val="none" w:sz="0" w:space="0" w:color="auto"/>
                <w:bottom w:val="none" w:sz="0" w:space="0" w:color="auto"/>
                <w:right w:val="none" w:sz="0" w:space="0" w:color="auto"/>
              </w:divBdr>
            </w:div>
            <w:div w:id="1732462121">
              <w:marLeft w:val="0"/>
              <w:marRight w:val="0"/>
              <w:marTop w:val="0"/>
              <w:marBottom w:val="0"/>
              <w:divBdr>
                <w:top w:val="none" w:sz="0" w:space="0" w:color="auto"/>
                <w:left w:val="none" w:sz="0" w:space="0" w:color="auto"/>
                <w:bottom w:val="none" w:sz="0" w:space="0" w:color="auto"/>
                <w:right w:val="none" w:sz="0" w:space="0" w:color="auto"/>
              </w:divBdr>
            </w:div>
            <w:div w:id="552430138">
              <w:marLeft w:val="0"/>
              <w:marRight w:val="0"/>
              <w:marTop w:val="0"/>
              <w:marBottom w:val="0"/>
              <w:divBdr>
                <w:top w:val="none" w:sz="0" w:space="0" w:color="auto"/>
                <w:left w:val="none" w:sz="0" w:space="0" w:color="auto"/>
                <w:bottom w:val="none" w:sz="0" w:space="0" w:color="auto"/>
                <w:right w:val="none" w:sz="0" w:space="0" w:color="auto"/>
              </w:divBdr>
            </w:div>
            <w:div w:id="1498611747">
              <w:marLeft w:val="0"/>
              <w:marRight w:val="0"/>
              <w:marTop w:val="0"/>
              <w:marBottom w:val="0"/>
              <w:divBdr>
                <w:top w:val="none" w:sz="0" w:space="0" w:color="auto"/>
                <w:left w:val="none" w:sz="0" w:space="0" w:color="auto"/>
                <w:bottom w:val="none" w:sz="0" w:space="0" w:color="auto"/>
                <w:right w:val="none" w:sz="0" w:space="0" w:color="auto"/>
              </w:divBdr>
            </w:div>
            <w:div w:id="1278561580">
              <w:marLeft w:val="0"/>
              <w:marRight w:val="0"/>
              <w:marTop w:val="0"/>
              <w:marBottom w:val="0"/>
              <w:divBdr>
                <w:top w:val="none" w:sz="0" w:space="0" w:color="auto"/>
                <w:left w:val="none" w:sz="0" w:space="0" w:color="auto"/>
                <w:bottom w:val="none" w:sz="0" w:space="0" w:color="auto"/>
                <w:right w:val="none" w:sz="0" w:space="0" w:color="auto"/>
              </w:divBdr>
            </w:div>
            <w:div w:id="905412004">
              <w:marLeft w:val="0"/>
              <w:marRight w:val="0"/>
              <w:marTop w:val="0"/>
              <w:marBottom w:val="0"/>
              <w:divBdr>
                <w:top w:val="none" w:sz="0" w:space="0" w:color="auto"/>
                <w:left w:val="none" w:sz="0" w:space="0" w:color="auto"/>
                <w:bottom w:val="none" w:sz="0" w:space="0" w:color="auto"/>
                <w:right w:val="none" w:sz="0" w:space="0" w:color="auto"/>
              </w:divBdr>
            </w:div>
            <w:div w:id="984817120">
              <w:marLeft w:val="0"/>
              <w:marRight w:val="0"/>
              <w:marTop w:val="0"/>
              <w:marBottom w:val="0"/>
              <w:divBdr>
                <w:top w:val="none" w:sz="0" w:space="0" w:color="auto"/>
                <w:left w:val="none" w:sz="0" w:space="0" w:color="auto"/>
                <w:bottom w:val="none" w:sz="0" w:space="0" w:color="auto"/>
                <w:right w:val="none" w:sz="0" w:space="0" w:color="auto"/>
              </w:divBdr>
            </w:div>
            <w:div w:id="1000088077">
              <w:marLeft w:val="0"/>
              <w:marRight w:val="0"/>
              <w:marTop w:val="0"/>
              <w:marBottom w:val="0"/>
              <w:divBdr>
                <w:top w:val="none" w:sz="0" w:space="0" w:color="auto"/>
                <w:left w:val="none" w:sz="0" w:space="0" w:color="auto"/>
                <w:bottom w:val="none" w:sz="0" w:space="0" w:color="auto"/>
                <w:right w:val="none" w:sz="0" w:space="0" w:color="auto"/>
              </w:divBdr>
            </w:div>
            <w:div w:id="1417942591">
              <w:marLeft w:val="0"/>
              <w:marRight w:val="0"/>
              <w:marTop w:val="0"/>
              <w:marBottom w:val="0"/>
              <w:divBdr>
                <w:top w:val="none" w:sz="0" w:space="0" w:color="auto"/>
                <w:left w:val="none" w:sz="0" w:space="0" w:color="auto"/>
                <w:bottom w:val="none" w:sz="0" w:space="0" w:color="auto"/>
                <w:right w:val="none" w:sz="0" w:space="0" w:color="auto"/>
              </w:divBdr>
            </w:div>
            <w:div w:id="179129376">
              <w:marLeft w:val="0"/>
              <w:marRight w:val="0"/>
              <w:marTop w:val="0"/>
              <w:marBottom w:val="0"/>
              <w:divBdr>
                <w:top w:val="none" w:sz="0" w:space="0" w:color="auto"/>
                <w:left w:val="none" w:sz="0" w:space="0" w:color="auto"/>
                <w:bottom w:val="none" w:sz="0" w:space="0" w:color="auto"/>
                <w:right w:val="none" w:sz="0" w:space="0" w:color="auto"/>
              </w:divBdr>
            </w:div>
            <w:div w:id="35129681">
              <w:marLeft w:val="0"/>
              <w:marRight w:val="0"/>
              <w:marTop w:val="0"/>
              <w:marBottom w:val="0"/>
              <w:divBdr>
                <w:top w:val="none" w:sz="0" w:space="0" w:color="auto"/>
                <w:left w:val="none" w:sz="0" w:space="0" w:color="auto"/>
                <w:bottom w:val="none" w:sz="0" w:space="0" w:color="auto"/>
                <w:right w:val="none" w:sz="0" w:space="0" w:color="auto"/>
              </w:divBdr>
            </w:div>
            <w:div w:id="1833712094">
              <w:marLeft w:val="0"/>
              <w:marRight w:val="0"/>
              <w:marTop w:val="0"/>
              <w:marBottom w:val="0"/>
              <w:divBdr>
                <w:top w:val="none" w:sz="0" w:space="0" w:color="auto"/>
                <w:left w:val="none" w:sz="0" w:space="0" w:color="auto"/>
                <w:bottom w:val="none" w:sz="0" w:space="0" w:color="auto"/>
                <w:right w:val="none" w:sz="0" w:space="0" w:color="auto"/>
              </w:divBdr>
            </w:div>
            <w:div w:id="340864223">
              <w:marLeft w:val="0"/>
              <w:marRight w:val="0"/>
              <w:marTop w:val="0"/>
              <w:marBottom w:val="0"/>
              <w:divBdr>
                <w:top w:val="none" w:sz="0" w:space="0" w:color="auto"/>
                <w:left w:val="none" w:sz="0" w:space="0" w:color="auto"/>
                <w:bottom w:val="none" w:sz="0" w:space="0" w:color="auto"/>
                <w:right w:val="none" w:sz="0" w:space="0" w:color="auto"/>
              </w:divBdr>
            </w:div>
            <w:div w:id="1926572004">
              <w:marLeft w:val="0"/>
              <w:marRight w:val="0"/>
              <w:marTop w:val="0"/>
              <w:marBottom w:val="0"/>
              <w:divBdr>
                <w:top w:val="none" w:sz="0" w:space="0" w:color="auto"/>
                <w:left w:val="none" w:sz="0" w:space="0" w:color="auto"/>
                <w:bottom w:val="none" w:sz="0" w:space="0" w:color="auto"/>
                <w:right w:val="none" w:sz="0" w:space="0" w:color="auto"/>
              </w:divBdr>
            </w:div>
            <w:div w:id="2069647433">
              <w:marLeft w:val="0"/>
              <w:marRight w:val="0"/>
              <w:marTop w:val="0"/>
              <w:marBottom w:val="0"/>
              <w:divBdr>
                <w:top w:val="none" w:sz="0" w:space="0" w:color="auto"/>
                <w:left w:val="none" w:sz="0" w:space="0" w:color="auto"/>
                <w:bottom w:val="none" w:sz="0" w:space="0" w:color="auto"/>
                <w:right w:val="none" w:sz="0" w:space="0" w:color="auto"/>
              </w:divBdr>
            </w:div>
            <w:div w:id="482743575">
              <w:marLeft w:val="0"/>
              <w:marRight w:val="0"/>
              <w:marTop w:val="0"/>
              <w:marBottom w:val="0"/>
              <w:divBdr>
                <w:top w:val="none" w:sz="0" w:space="0" w:color="auto"/>
                <w:left w:val="none" w:sz="0" w:space="0" w:color="auto"/>
                <w:bottom w:val="none" w:sz="0" w:space="0" w:color="auto"/>
                <w:right w:val="none" w:sz="0" w:space="0" w:color="auto"/>
              </w:divBdr>
            </w:div>
            <w:div w:id="760368388">
              <w:marLeft w:val="0"/>
              <w:marRight w:val="0"/>
              <w:marTop w:val="0"/>
              <w:marBottom w:val="0"/>
              <w:divBdr>
                <w:top w:val="none" w:sz="0" w:space="0" w:color="auto"/>
                <w:left w:val="none" w:sz="0" w:space="0" w:color="auto"/>
                <w:bottom w:val="none" w:sz="0" w:space="0" w:color="auto"/>
                <w:right w:val="none" w:sz="0" w:space="0" w:color="auto"/>
              </w:divBdr>
            </w:div>
            <w:div w:id="767775399">
              <w:marLeft w:val="0"/>
              <w:marRight w:val="0"/>
              <w:marTop w:val="0"/>
              <w:marBottom w:val="0"/>
              <w:divBdr>
                <w:top w:val="none" w:sz="0" w:space="0" w:color="auto"/>
                <w:left w:val="none" w:sz="0" w:space="0" w:color="auto"/>
                <w:bottom w:val="none" w:sz="0" w:space="0" w:color="auto"/>
                <w:right w:val="none" w:sz="0" w:space="0" w:color="auto"/>
              </w:divBdr>
            </w:div>
            <w:div w:id="1806041706">
              <w:marLeft w:val="0"/>
              <w:marRight w:val="0"/>
              <w:marTop w:val="0"/>
              <w:marBottom w:val="0"/>
              <w:divBdr>
                <w:top w:val="none" w:sz="0" w:space="0" w:color="auto"/>
                <w:left w:val="none" w:sz="0" w:space="0" w:color="auto"/>
                <w:bottom w:val="none" w:sz="0" w:space="0" w:color="auto"/>
                <w:right w:val="none" w:sz="0" w:space="0" w:color="auto"/>
              </w:divBdr>
            </w:div>
            <w:div w:id="693070779">
              <w:marLeft w:val="0"/>
              <w:marRight w:val="0"/>
              <w:marTop w:val="0"/>
              <w:marBottom w:val="0"/>
              <w:divBdr>
                <w:top w:val="none" w:sz="0" w:space="0" w:color="auto"/>
                <w:left w:val="none" w:sz="0" w:space="0" w:color="auto"/>
                <w:bottom w:val="none" w:sz="0" w:space="0" w:color="auto"/>
                <w:right w:val="none" w:sz="0" w:space="0" w:color="auto"/>
              </w:divBdr>
            </w:div>
            <w:div w:id="385760108">
              <w:marLeft w:val="0"/>
              <w:marRight w:val="0"/>
              <w:marTop w:val="0"/>
              <w:marBottom w:val="0"/>
              <w:divBdr>
                <w:top w:val="none" w:sz="0" w:space="0" w:color="auto"/>
                <w:left w:val="none" w:sz="0" w:space="0" w:color="auto"/>
                <w:bottom w:val="none" w:sz="0" w:space="0" w:color="auto"/>
                <w:right w:val="none" w:sz="0" w:space="0" w:color="auto"/>
              </w:divBdr>
            </w:div>
            <w:div w:id="678700333">
              <w:marLeft w:val="0"/>
              <w:marRight w:val="0"/>
              <w:marTop w:val="0"/>
              <w:marBottom w:val="0"/>
              <w:divBdr>
                <w:top w:val="none" w:sz="0" w:space="0" w:color="auto"/>
                <w:left w:val="none" w:sz="0" w:space="0" w:color="auto"/>
                <w:bottom w:val="none" w:sz="0" w:space="0" w:color="auto"/>
                <w:right w:val="none" w:sz="0" w:space="0" w:color="auto"/>
              </w:divBdr>
            </w:div>
            <w:div w:id="1320689528">
              <w:marLeft w:val="0"/>
              <w:marRight w:val="0"/>
              <w:marTop w:val="0"/>
              <w:marBottom w:val="0"/>
              <w:divBdr>
                <w:top w:val="none" w:sz="0" w:space="0" w:color="auto"/>
                <w:left w:val="none" w:sz="0" w:space="0" w:color="auto"/>
                <w:bottom w:val="none" w:sz="0" w:space="0" w:color="auto"/>
                <w:right w:val="none" w:sz="0" w:space="0" w:color="auto"/>
              </w:divBdr>
            </w:div>
            <w:div w:id="1372992316">
              <w:marLeft w:val="0"/>
              <w:marRight w:val="0"/>
              <w:marTop w:val="0"/>
              <w:marBottom w:val="0"/>
              <w:divBdr>
                <w:top w:val="none" w:sz="0" w:space="0" w:color="auto"/>
                <w:left w:val="none" w:sz="0" w:space="0" w:color="auto"/>
                <w:bottom w:val="none" w:sz="0" w:space="0" w:color="auto"/>
                <w:right w:val="none" w:sz="0" w:space="0" w:color="auto"/>
              </w:divBdr>
            </w:div>
            <w:div w:id="442845855">
              <w:marLeft w:val="0"/>
              <w:marRight w:val="0"/>
              <w:marTop w:val="0"/>
              <w:marBottom w:val="0"/>
              <w:divBdr>
                <w:top w:val="none" w:sz="0" w:space="0" w:color="auto"/>
                <w:left w:val="none" w:sz="0" w:space="0" w:color="auto"/>
                <w:bottom w:val="none" w:sz="0" w:space="0" w:color="auto"/>
                <w:right w:val="none" w:sz="0" w:space="0" w:color="auto"/>
              </w:divBdr>
            </w:div>
            <w:div w:id="1206454251">
              <w:marLeft w:val="0"/>
              <w:marRight w:val="0"/>
              <w:marTop w:val="0"/>
              <w:marBottom w:val="0"/>
              <w:divBdr>
                <w:top w:val="none" w:sz="0" w:space="0" w:color="auto"/>
                <w:left w:val="none" w:sz="0" w:space="0" w:color="auto"/>
                <w:bottom w:val="none" w:sz="0" w:space="0" w:color="auto"/>
                <w:right w:val="none" w:sz="0" w:space="0" w:color="auto"/>
              </w:divBdr>
            </w:div>
            <w:div w:id="1114714471">
              <w:marLeft w:val="0"/>
              <w:marRight w:val="0"/>
              <w:marTop w:val="0"/>
              <w:marBottom w:val="0"/>
              <w:divBdr>
                <w:top w:val="none" w:sz="0" w:space="0" w:color="auto"/>
                <w:left w:val="none" w:sz="0" w:space="0" w:color="auto"/>
                <w:bottom w:val="none" w:sz="0" w:space="0" w:color="auto"/>
                <w:right w:val="none" w:sz="0" w:space="0" w:color="auto"/>
              </w:divBdr>
            </w:div>
            <w:div w:id="1080980735">
              <w:marLeft w:val="0"/>
              <w:marRight w:val="0"/>
              <w:marTop w:val="0"/>
              <w:marBottom w:val="0"/>
              <w:divBdr>
                <w:top w:val="none" w:sz="0" w:space="0" w:color="auto"/>
                <w:left w:val="none" w:sz="0" w:space="0" w:color="auto"/>
                <w:bottom w:val="none" w:sz="0" w:space="0" w:color="auto"/>
                <w:right w:val="none" w:sz="0" w:space="0" w:color="auto"/>
              </w:divBdr>
            </w:div>
            <w:div w:id="25954692">
              <w:marLeft w:val="0"/>
              <w:marRight w:val="0"/>
              <w:marTop w:val="0"/>
              <w:marBottom w:val="0"/>
              <w:divBdr>
                <w:top w:val="none" w:sz="0" w:space="0" w:color="auto"/>
                <w:left w:val="none" w:sz="0" w:space="0" w:color="auto"/>
                <w:bottom w:val="none" w:sz="0" w:space="0" w:color="auto"/>
                <w:right w:val="none" w:sz="0" w:space="0" w:color="auto"/>
              </w:divBdr>
            </w:div>
            <w:div w:id="252278455">
              <w:marLeft w:val="0"/>
              <w:marRight w:val="0"/>
              <w:marTop w:val="0"/>
              <w:marBottom w:val="0"/>
              <w:divBdr>
                <w:top w:val="none" w:sz="0" w:space="0" w:color="auto"/>
                <w:left w:val="none" w:sz="0" w:space="0" w:color="auto"/>
                <w:bottom w:val="none" w:sz="0" w:space="0" w:color="auto"/>
                <w:right w:val="none" w:sz="0" w:space="0" w:color="auto"/>
              </w:divBdr>
            </w:div>
            <w:div w:id="1801339067">
              <w:marLeft w:val="0"/>
              <w:marRight w:val="0"/>
              <w:marTop w:val="0"/>
              <w:marBottom w:val="0"/>
              <w:divBdr>
                <w:top w:val="none" w:sz="0" w:space="0" w:color="auto"/>
                <w:left w:val="none" w:sz="0" w:space="0" w:color="auto"/>
                <w:bottom w:val="none" w:sz="0" w:space="0" w:color="auto"/>
                <w:right w:val="none" w:sz="0" w:space="0" w:color="auto"/>
              </w:divBdr>
            </w:div>
            <w:div w:id="1775127791">
              <w:marLeft w:val="0"/>
              <w:marRight w:val="0"/>
              <w:marTop w:val="0"/>
              <w:marBottom w:val="0"/>
              <w:divBdr>
                <w:top w:val="none" w:sz="0" w:space="0" w:color="auto"/>
                <w:left w:val="none" w:sz="0" w:space="0" w:color="auto"/>
                <w:bottom w:val="none" w:sz="0" w:space="0" w:color="auto"/>
                <w:right w:val="none" w:sz="0" w:space="0" w:color="auto"/>
              </w:divBdr>
            </w:div>
            <w:div w:id="449859519">
              <w:marLeft w:val="0"/>
              <w:marRight w:val="0"/>
              <w:marTop w:val="0"/>
              <w:marBottom w:val="0"/>
              <w:divBdr>
                <w:top w:val="none" w:sz="0" w:space="0" w:color="auto"/>
                <w:left w:val="none" w:sz="0" w:space="0" w:color="auto"/>
                <w:bottom w:val="none" w:sz="0" w:space="0" w:color="auto"/>
                <w:right w:val="none" w:sz="0" w:space="0" w:color="auto"/>
              </w:divBdr>
            </w:div>
            <w:div w:id="1801798283">
              <w:marLeft w:val="0"/>
              <w:marRight w:val="0"/>
              <w:marTop w:val="0"/>
              <w:marBottom w:val="0"/>
              <w:divBdr>
                <w:top w:val="none" w:sz="0" w:space="0" w:color="auto"/>
                <w:left w:val="none" w:sz="0" w:space="0" w:color="auto"/>
                <w:bottom w:val="none" w:sz="0" w:space="0" w:color="auto"/>
                <w:right w:val="none" w:sz="0" w:space="0" w:color="auto"/>
              </w:divBdr>
            </w:div>
            <w:div w:id="2000890320">
              <w:marLeft w:val="0"/>
              <w:marRight w:val="0"/>
              <w:marTop w:val="0"/>
              <w:marBottom w:val="0"/>
              <w:divBdr>
                <w:top w:val="none" w:sz="0" w:space="0" w:color="auto"/>
                <w:left w:val="none" w:sz="0" w:space="0" w:color="auto"/>
                <w:bottom w:val="none" w:sz="0" w:space="0" w:color="auto"/>
                <w:right w:val="none" w:sz="0" w:space="0" w:color="auto"/>
              </w:divBdr>
            </w:div>
            <w:div w:id="6287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63564">
      <w:bodyDiv w:val="1"/>
      <w:marLeft w:val="0"/>
      <w:marRight w:val="0"/>
      <w:marTop w:val="0"/>
      <w:marBottom w:val="0"/>
      <w:divBdr>
        <w:top w:val="none" w:sz="0" w:space="0" w:color="auto"/>
        <w:left w:val="none" w:sz="0" w:space="0" w:color="auto"/>
        <w:bottom w:val="none" w:sz="0" w:space="0" w:color="auto"/>
        <w:right w:val="none" w:sz="0" w:space="0" w:color="auto"/>
      </w:divBdr>
    </w:div>
    <w:div w:id="1069579431">
      <w:bodyDiv w:val="1"/>
      <w:marLeft w:val="0"/>
      <w:marRight w:val="0"/>
      <w:marTop w:val="0"/>
      <w:marBottom w:val="0"/>
      <w:divBdr>
        <w:top w:val="none" w:sz="0" w:space="0" w:color="auto"/>
        <w:left w:val="none" w:sz="0" w:space="0" w:color="auto"/>
        <w:bottom w:val="none" w:sz="0" w:space="0" w:color="auto"/>
        <w:right w:val="none" w:sz="0" w:space="0" w:color="auto"/>
      </w:divBdr>
      <w:divsChild>
        <w:div w:id="170150315">
          <w:marLeft w:val="0"/>
          <w:marRight w:val="0"/>
          <w:marTop w:val="0"/>
          <w:marBottom w:val="0"/>
          <w:divBdr>
            <w:top w:val="none" w:sz="0" w:space="0" w:color="auto"/>
            <w:left w:val="none" w:sz="0" w:space="0" w:color="auto"/>
            <w:bottom w:val="none" w:sz="0" w:space="0" w:color="auto"/>
            <w:right w:val="none" w:sz="0" w:space="0" w:color="auto"/>
          </w:divBdr>
        </w:div>
      </w:divsChild>
    </w:div>
    <w:div w:id="1073503497">
      <w:bodyDiv w:val="1"/>
      <w:marLeft w:val="0"/>
      <w:marRight w:val="0"/>
      <w:marTop w:val="0"/>
      <w:marBottom w:val="0"/>
      <w:divBdr>
        <w:top w:val="none" w:sz="0" w:space="0" w:color="auto"/>
        <w:left w:val="none" w:sz="0" w:space="0" w:color="auto"/>
        <w:bottom w:val="none" w:sz="0" w:space="0" w:color="auto"/>
        <w:right w:val="none" w:sz="0" w:space="0" w:color="auto"/>
      </w:divBdr>
      <w:divsChild>
        <w:div w:id="1526794476">
          <w:marLeft w:val="0"/>
          <w:marRight w:val="0"/>
          <w:marTop w:val="0"/>
          <w:marBottom w:val="0"/>
          <w:divBdr>
            <w:top w:val="none" w:sz="0" w:space="0" w:color="auto"/>
            <w:left w:val="none" w:sz="0" w:space="0" w:color="auto"/>
            <w:bottom w:val="none" w:sz="0" w:space="0" w:color="auto"/>
            <w:right w:val="none" w:sz="0" w:space="0" w:color="auto"/>
          </w:divBdr>
        </w:div>
      </w:divsChild>
    </w:div>
    <w:div w:id="1224292424">
      <w:bodyDiv w:val="1"/>
      <w:marLeft w:val="0"/>
      <w:marRight w:val="0"/>
      <w:marTop w:val="0"/>
      <w:marBottom w:val="0"/>
      <w:divBdr>
        <w:top w:val="none" w:sz="0" w:space="0" w:color="auto"/>
        <w:left w:val="none" w:sz="0" w:space="0" w:color="auto"/>
        <w:bottom w:val="none" w:sz="0" w:space="0" w:color="auto"/>
        <w:right w:val="none" w:sz="0" w:space="0" w:color="auto"/>
      </w:divBdr>
    </w:div>
    <w:div w:id="1452743160">
      <w:bodyDiv w:val="1"/>
      <w:marLeft w:val="0"/>
      <w:marRight w:val="0"/>
      <w:marTop w:val="0"/>
      <w:marBottom w:val="0"/>
      <w:divBdr>
        <w:top w:val="none" w:sz="0" w:space="0" w:color="auto"/>
        <w:left w:val="none" w:sz="0" w:space="0" w:color="auto"/>
        <w:bottom w:val="none" w:sz="0" w:space="0" w:color="auto"/>
        <w:right w:val="none" w:sz="0" w:space="0" w:color="auto"/>
      </w:divBdr>
      <w:divsChild>
        <w:div w:id="364909979">
          <w:marLeft w:val="0"/>
          <w:marRight w:val="0"/>
          <w:marTop w:val="0"/>
          <w:marBottom w:val="0"/>
          <w:divBdr>
            <w:top w:val="none" w:sz="0" w:space="0" w:color="auto"/>
            <w:left w:val="none" w:sz="0" w:space="0" w:color="auto"/>
            <w:bottom w:val="none" w:sz="0" w:space="0" w:color="auto"/>
            <w:right w:val="none" w:sz="0" w:space="0" w:color="auto"/>
          </w:divBdr>
        </w:div>
      </w:divsChild>
    </w:div>
    <w:div w:id="1474298961">
      <w:bodyDiv w:val="1"/>
      <w:marLeft w:val="0"/>
      <w:marRight w:val="0"/>
      <w:marTop w:val="0"/>
      <w:marBottom w:val="0"/>
      <w:divBdr>
        <w:top w:val="none" w:sz="0" w:space="0" w:color="auto"/>
        <w:left w:val="none" w:sz="0" w:space="0" w:color="auto"/>
        <w:bottom w:val="none" w:sz="0" w:space="0" w:color="auto"/>
        <w:right w:val="none" w:sz="0" w:space="0" w:color="auto"/>
      </w:divBdr>
    </w:div>
    <w:div w:id="1583562412">
      <w:bodyDiv w:val="1"/>
      <w:marLeft w:val="0"/>
      <w:marRight w:val="0"/>
      <w:marTop w:val="0"/>
      <w:marBottom w:val="0"/>
      <w:divBdr>
        <w:top w:val="none" w:sz="0" w:space="0" w:color="auto"/>
        <w:left w:val="none" w:sz="0" w:space="0" w:color="auto"/>
        <w:bottom w:val="none" w:sz="0" w:space="0" w:color="auto"/>
        <w:right w:val="none" w:sz="0" w:space="0" w:color="auto"/>
      </w:divBdr>
    </w:div>
    <w:div w:id="1771318686">
      <w:bodyDiv w:val="1"/>
      <w:marLeft w:val="0"/>
      <w:marRight w:val="0"/>
      <w:marTop w:val="0"/>
      <w:marBottom w:val="0"/>
      <w:divBdr>
        <w:top w:val="none" w:sz="0" w:space="0" w:color="auto"/>
        <w:left w:val="none" w:sz="0" w:space="0" w:color="auto"/>
        <w:bottom w:val="none" w:sz="0" w:space="0" w:color="auto"/>
        <w:right w:val="none" w:sz="0" w:space="0" w:color="auto"/>
      </w:divBdr>
    </w:div>
    <w:div w:id="1790201988">
      <w:bodyDiv w:val="1"/>
      <w:marLeft w:val="0"/>
      <w:marRight w:val="0"/>
      <w:marTop w:val="0"/>
      <w:marBottom w:val="0"/>
      <w:divBdr>
        <w:top w:val="none" w:sz="0" w:space="0" w:color="auto"/>
        <w:left w:val="none" w:sz="0" w:space="0" w:color="auto"/>
        <w:bottom w:val="none" w:sz="0" w:space="0" w:color="auto"/>
        <w:right w:val="none" w:sz="0" w:space="0" w:color="auto"/>
      </w:divBdr>
      <w:divsChild>
        <w:div w:id="1782915120">
          <w:marLeft w:val="0"/>
          <w:marRight w:val="0"/>
          <w:marTop w:val="0"/>
          <w:marBottom w:val="0"/>
          <w:divBdr>
            <w:top w:val="none" w:sz="0" w:space="0" w:color="auto"/>
            <w:left w:val="none" w:sz="0" w:space="0" w:color="auto"/>
            <w:bottom w:val="none" w:sz="0" w:space="0" w:color="auto"/>
            <w:right w:val="none" w:sz="0" w:space="0" w:color="auto"/>
          </w:divBdr>
        </w:div>
      </w:divsChild>
    </w:div>
    <w:div w:id="1884245919">
      <w:bodyDiv w:val="1"/>
      <w:marLeft w:val="0"/>
      <w:marRight w:val="0"/>
      <w:marTop w:val="0"/>
      <w:marBottom w:val="0"/>
      <w:divBdr>
        <w:top w:val="none" w:sz="0" w:space="0" w:color="auto"/>
        <w:left w:val="none" w:sz="0" w:space="0" w:color="auto"/>
        <w:bottom w:val="none" w:sz="0" w:space="0" w:color="auto"/>
        <w:right w:val="none" w:sz="0" w:space="0" w:color="auto"/>
      </w:divBdr>
    </w:div>
    <w:div w:id="1962956061">
      <w:bodyDiv w:val="1"/>
      <w:marLeft w:val="0"/>
      <w:marRight w:val="0"/>
      <w:marTop w:val="0"/>
      <w:marBottom w:val="0"/>
      <w:divBdr>
        <w:top w:val="none" w:sz="0" w:space="0" w:color="auto"/>
        <w:left w:val="none" w:sz="0" w:space="0" w:color="auto"/>
        <w:bottom w:val="none" w:sz="0" w:space="0" w:color="auto"/>
        <w:right w:val="none" w:sz="0" w:space="0" w:color="auto"/>
      </w:divBdr>
      <w:divsChild>
        <w:div w:id="577252675">
          <w:marLeft w:val="0"/>
          <w:marRight w:val="0"/>
          <w:marTop w:val="0"/>
          <w:marBottom w:val="0"/>
          <w:divBdr>
            <w:top w:val="none" w:sz="0" w:space="0" w:color="auto"/>
            <w:left w:val="none" w:sz="0" w:space="0" w:color="auto"/>
            <w:bottom w:val="none" w:sz="0" w:space="0" w:color="auto"/>
            <w:right w:val="none" w:sz="0" w:space="0" w:color="auto"/>
          </w:divBdr>
        </w:div>
      </w:divsChild>
    </w:div>
    <w:div w:id="1995330635">
      <w:bodyDiv w:val="1"/>
      <w:marLeft w:val="0"/>
      <w:marRight w:val="0"/>
      <w:marTop w:val="0"/>
      <w:marBottom w:val="0"/>
      <w:divBdr>
        <w:top w:val="none" w:sz="0" w:space="0" w:color="auto"/>
        <w:left w:val="none" w:sz="0" w:space="0" w:color="auto"/>
        <w:bottom w:val="none" w:sz="0" w:space="0" w:color="auto"/>
        <w:right w:val="none" w:sz="0" w:space="0" w:color="auto"/>
      </w:divBdr>
      <w:divsChild>
        <w:div w:id="612051524">
          <w:marLeft w:val="0"/>
          <w:marRight w:val="0"/>
          <w:marTop w:val="0"/>
          <w:marBottom w:val="0"/>
          <w:divBdr>
            <w:top w:val="none" w:sz="0" w:space="0" w:color="auto"/>
            <w:left w:val="none" w:sz="0" w:space="0" w:color="auto"/>
            <w:bottom w:val="none" w:sz="0" w:space="0" w:color="auto"/>
            <w:right w:val="none" w:sz="0" w:space="0" w:color="auto"/>
          </w:divBdr>
        </w:div>
      </w:divsChild>
    </w:div>
    <w:div w:id="2007853728">
      <w:bodyDiv w:val="1"/>
      <w:marLeft w:val="0"/>
      <w:marRight w:val="0"/>
      <w:marTop w:val="0"/>
      <w:marBottom w:val="0"/>
      <w:divBdr>
        <w:top w:val="none" w:sz="0" w:space="0" w:color="auto"/>
        <w:left w:val="none" w:sz="0" w:space="0" w:color="auto"/>
        <w:bottom w:val="none" w:sz="0" w:space="0" w:color="auto"/>
        <w:right w:val="none" w:sz="0" w:space="0" w:color="auto"/>
      </w:divBdr>
      <w:divsChild>
        <w:div w:id="1351956590">
          <w:marLeft w:val="0"/>
          <w:marRight w:val="0"/>
          <w:marTop w:val="0"/>
          <w:marBottom w:val="0"/>
          <w:divBdr>
            <w:top w:val="none" w:sz="0" w:space="0" w:color="auto"/>
            <w:left w:val="none" w:sz="0" w:space="0" w:color="auto"/>
            <w:bottom w:val="none" w:sz="0" w:space="0" w:color="auto"/>
            <w:right w:val="none" w:sz="0" w:space="0" w:color="auto"/>
          </w:divBdr>
        </w:div>
      </w:divsChild>
    </w:div>
    <w:div w:id="2125417106">
      <w:bodyDiv w:val="1"/>
      <w:marLeft w:val="0"/>
      <w:marRight w:val="0"/>
      <w:marTop w:val="0"/>
      <w:marBottom w:val="0"/>
      <w:divBdr>
        <w:top w:val="none" w:sz="0" w:space="0" w:color="auto"/>
        <w:left w:val="none" w:sz="0" w:space="0" w:color="auto"/>
        <w:bottom w:val="none" w:sz="0" w:space="0" w:color="auto"/>
        <w:right w:val="none" w:sz="0" w:space="0" w:color="auto"/>
      </w:divBdr>
      <w:divsChild>
        <w:div w:id="580410454">
          <w:marLeft w:val="0"/>
          <w:marRight w:val="0"/>
          <w:marTop w:val="0"/>
          <w:marBottom w:val="0"/>
          <w:divBdr>
            <w:top w:val="none" w:sz="0" w:space="0" w:color="auto"/>
            <w:left w:val="none" w:sz="0" w:space="0" w:color="auto"/>
            <w:bottom w:val="none" w:sz="0" w:space="0" w:color="auto"/>
            <w:right w:val="none" w:sz="0" w:space="0" w:color="auto"/>
          </w:divBdr>
          <w:divsChild>
            <w:div w:id="107554602">
              <w:marLeft w:val="0"/>
              <w:marRight w:val="0"/>
              <w:marTop w:val="0"/>
              <w:marBottom w:val="0"/>
              <w:divBdr>
                <w:top w:val="none" w:sz="0" w:space="0" w:color="auto"/>
                <w:left w:val="none" w:sz="0" w:space="0" w:color="auto"/>
                <w:bottom w:val="none" w:sz="0" w:space="0" w:color="auto"/>
                <w:right w:val="none" w:sz="0" w:space="0" w:color="auto"/>
              </w:divBdr>
            </w:div>
            <w:div w:id="180827078">
              <w:marLeft w:val="0"/>
              <w:marRight w:val="0"/>
              <w:marTop w:val="0"/>
              <w:marBottom w:val="0"/>
              <w:divBdr>
                <w:top w:val="none" w:sz="0" w:space="0" w:color="auto"/>
                <w:left w:val="none" w:sz="0" w:space="0" w:color="auto"/>
                <w:bottom w:val="none" w:sz="0" w:space="0" w:color="auto"/>
                <w:right w:val="none" w:sz="0" w:space="0" w:color="auto"/>
              </w:divBdr>
            </w:div>
            <w:div w:id="321660042">
              <w:marLeft w:val="0"/>
              <w:marRight w:val="0"/>
              <w:marTop w:val="0"/>
              <w:marBottom w:val="0"/>
              <w:divBdr>
                <w:top w:val="none" w:sz="0" w:space="0" w:color="auto"/>
                <w:left w:val="none" w:sz="0" w:space="0" w:color="auto"/>
                <w:bottom w:val="none" w:sz="0" w:space="0" w:color="auto"/>
                <w:right w:val="none" w:sz="0" w:space="0" w:color="auto"/>
              </w:divBdr>
            </w:div>
            <w:div w:id="350037242">
              <w:marLeft w:val="0"/>
              <w:marRight w:val="0"/>
              <w:marTop w:val="0"/>
              <w:marBottom w:val="0"/>
              <w:divBdr>
                <w:top w:val="none" w:sz="0" w:space="0" w:color="auto"/>
                <w:left w:val="none" w:sz="0" w:space="0" w:color="auto"/>
                <w:bottom w:val="none" w:sz="0" w:space="0" w:color="auto"/>
                <w:right w:val="none" w:sz="0" w:space="0" w:color="auto"/>
              </w:divBdr>
            </w:div>
            <w:div w:id="397020281">
              <w:marLeft w:val="0"/>
              <w:marRight w:val="0"/>
              <w:marTop w:val="0"/>
              <w:marBottom w:val="0"/>
              <w:divBdr>
                <w:top w:val="none" w:sz="0" w:space="0" w:color="auto"/>
                <w:left w:val="none" w:sz="0" w:space="0" w:color="auto"/>
                <w:bottom w:val="none" w:sz="0" w:space="0" w:color="auto"/>
                <w:right w:val="none" w:sz="0" w:space="0" w:color="auto"/>
              </w:divBdr>
            </w:div>
            <w:div w:id="450979657">
              <w:marLeft w:val="0"/>
              <w:marRight w:val="0"/>
              <w:marTop w:val="0"/>
              <w:marBottom w:val="0"/>
              <w:divBdr>
                <w:top w:val="none" w:sz="0" w:space="0" w:color="auto"/>
                <w:left w:val="none" w:sz="0" w:space="0" w:color="auto"/>
                <w:bottom w:val="none" w:sz="0" w:space="0" w:color="auto"/>
                <w:right w:val="none" w:sz="0" w:space="0" w:color="auto"/>
              </w:divBdr>
            </w:div>
            <w:div w:id="630483155">
              <w:marLeft w:val="0"/>
              <w:marRight w:val="0"/>
              <w:marTop w:val="0"/>
              <w:marBottom w:val="0"/>
              <w:divBdr>
                <w:top w:val="none" w:sz="0" w:space="0" w:color="auto"/>
                <w:left w:val="none" w:sz="0" w:space="0" w:color="auto"/>
                <w:bottom w:val="none" w:sz="0" w:space="0" w:color="auto"/>
                <w:right w:val="none" w:sz="0" w:space="0" w:color="auto"/>
              </w:divBdr>
            </w:div>
            <w:div w:id="797801704">
              <w:marLeft w:val="0"/>
              <w:marRight w:val="0"/>
              <w:marTop w:val="0"/>
              <w:marBottom w:val="0"/>
              <w:divBdr>
                <w:top w:val="none" w:sz="0" w:space="0" w:color="auto"/>
                <w:left w:val="none" w:sz="0" w:space="0" w:color="auto"/>
                <w:bottom w:val="none" w:sz="0" w:space="0" w:color="auto"/>
                <w:right w:val="none" w:sz="0" w:space="0" w:color="auto"/>
              </w:divBdr>
            </w:div>
            <w:div w:id="866679290">
              <w:marLeft w:val="0"/>
              <w:marRight w:val="0"/>
              <w:marTop w:val="0"/>
              <w:marBottom w:val="0"/>
              <w:divBdr>
                <w:top w:val="none" w:sz="0" w:space="0" w:color="auto"/>
                <w:left w:val="none" w:sz="0" w:space="0" w:color="auto"/>
                <w:bottom w:val="none" w:sz="0" w:space="0" w:color="auto"/>
                <w:right w:val="none" w:sz="0" w:space="0" w:color="auto"/>
              </w:divBdr>
            </w:div>
            <w:div w:id="1034500009">
              <w:marLeft w:val="0"/>
              <w:marRight w:val="0"/>
              <w:marTop w:val="0"/>
              <w:marBottom w:val="0"/>
              <w:divBdr>
                <w:top w:val="none" w:sz="0" w:space="0" w:color="auto"/>
                <w:left w:val="none" w:sz="0" w:space="0" w:color="auto"/>
                <w:bottom w:val="none" w:sz="0" w:space="0" w:color="auto"/>
                <w:right w:val="none" w:sz="0" w:space="0" w:color="auto"/>
              </w:divBdr>
            </w:div>
            <w:div w:id="1081950881">
              <w:marLeft w:val="0"/>
              <w:marRight w:val="0"/>
              <w:marTop w:val="0"/>
              <w:marBottom w:val="0"/>
              <w:divBdr>
                <w:top w:val="none" w:sz="0" w:space="0" w:color="auto"/>
                <w:left w:val="none" w:sz="0" w:space="0" w:color="auto"/>
                <w:bottom w:val="none" w:sz="0" w:space="0" w:color="auto"/>
                <w:right w:val="none" w:sz="0" w:space="0" w:color="auto"/>
              </w:divBdr>
            </w:div>
            <w:div w:id="1219395542">
              <w:marLeft w:val="0"/>
              <w:marRight w:val="0"/>
              <w:marTop w:val="0"/>
              <w:marBottom w:val="0"/>
              <w:divBdr>
                <w:top w:val="none" w:sz="0" w:space="0" w:color="auto"/>
                <w:left w:val="none" w:sz="0" w:space="0" w:color="auto"/>
                <w:bottom w:val="none" w:sz="0" w:space="0" w:color="auto"/>
                <w:right w:val="none" w:sz="0" w:space="0" w:color="auto"/>
              </w:divBdr>
            </w:div>
            <w:div w:id="1221747528">
              <w:marLeft w:val="0"/>
              <w:marRight w:val="0"/>
              <w:marTop w:val="0"/>
              <w:marBottom w:val="0"/>
              <w:divBdr>
                <w:top w:val="none" w:sz="0" w:space="0" w:color="auto"/>
                <w:left w:val="none" w:sz="0" w:space="0" w:color="auto"/>
                <w:bottom w:val="none" w:sz="0" w:space="0" w:color="auto"/>
                <w:right w:val="none" w:sz="0" w:space="0" w:color="auto"/>
              </w:divBdr>
            </w:div>
            <w:div w:id="1492260765">
              <w:marLeft w:val="0"/>
              <w:marRight w:val="0"/>
              <w:marTop w:val="0"/>
              <w:marBottom w:val="0"/>
              <w:divBdr>
                <w:top w:val="none" w:sz="0" w:space="0" w:color="auto"/>
                <w:left w:val="none" w:sz="0" w:space="0" w:color="auto"/>
                <w:bottom w:val="none" w:sz="0" w:space="0" w:color="auto"/>
                <w:right w:val="none" w:sz="0" w:space="0" w:color="auto"/>
              </w:divBdr>
            </w:div>
            <w:div w:id="1525746554">
              <w:marLeft w:val="0"/>
              <w:marRight w:val="0"/>
              <w:marTop w:val="0"/>
              <w:marBottom w:val="0"/>
              <w:divBdr>
                <w:top w:val="none" w:sz="0" w:space="0" w:color="auto"/>
                <w:left w:val="none" w:sz="0" w:space="0" w:color="auto"/>
                <w:bottom w:val="none" w:sz="0" w:space="0" w:color="auto"/>
                <w:right w:val="none" w:sz="0" w:space="0" w:color="auto"/>
              </w:divBdr>
            </w:div>
            <w:div w:id="1534421764">
              <w:marLeft w:val="0"/>
              <w:marRight w:val="0"/>
              <w:marTop w:val="0"/>
              <w:marBottom w:val="0"/>
              <w:divBdr>
                <w:top w:val="none" w:sz="0" w:space="0" w:color="auto"/>
                <w:left w:val="none" w:sz="0" w:space="0" w:color="auto"/>
                <w:bottom w:val="none" w:sz="0" w:space="0" w:color="auto"/>
                <w:right w:val="none" w:sz="0" w:space="0" w:color="auto"/>
              </w:divBdr>
            </w:div>
            <w:div w:id="1635865475">
              <w:marLeft w:val="0"/>
              <w:marRight w:val="0"/>
              <w:marTop w:val="0"/>
              <w:marBottom w:val="0"/>
              <w:divBdr>
                <w:top w:val="none" w:sz="0" w:space="0" w:color="auto"/>
                <w:left w:val="none" w:sz="0" w:space="0" w:color="auto"/>
                <w:bottom w:val="none" w:sz="0" w:space="0" w:color="auto"/>
                <w:right w:val="none" w:sz="0" w:space="0" w:color="auto"/>
              </w:divBdr>
            </w:div>
            <w:div w:id="1770155840">
              <w:marLeft w:val="0"/>
              <w:marRight w:val="0"/>
              <w:marTop w:val="0"/>
              <w:marBottom w:val="0"/>
              <w:divBdr>
                <w:top w:val="none" w:sz="0" w:space="0" w:color="auto"/>
                <w:left w:val="none" w:sz="0" w:space="0" w:color="auto"/>
                <w:bottom w:val="none" w:sz="0" w:space="0" w:color="auto"/>
                <w:right w:val="none" w:sz="0" w:space="0" w:color="auto"/>
              </w:divBdr>
            </w:div>
            <w:div w:id="1896433727">
              <w:marLeft w:val="0"/>
              <w:marRight w:val="0"/>
              <w:marTop w:val="0"/>
              <w:marBottom w:val="0"/>
              <w:divBdr>
                <w:top w:val="none" w:sz="0" w:space="0" w:color="auto"/>
                <w:left w:val="none" w:sz="0" w:space="0" w:color="auto"/>
                <w:bottom w:val="none" w:sz="0" w:space="0" w:color="auto"/>
                <w:right w:val="none" w:sz="0" w:space="0" w:color="auto"/>
              </w:divBdr>
            </w:div>
            <w:div w:id="1902787021">
              <w:marLeft w:val="0"/>
              <w:marRight w:val="0"/>
              <w:marTop w:val="0"/>
              <w:marBottom w:val="0"/>
              <w:divBdr>
                <w:top w:val="none" w:sz="0" w:space="0" w:color="auto"/>
                <w:left w:val="none" w:sz="0" w:space="0" w:color="auto"/>
                <w:bottom w:val="none" w:sz="0" w:space="0" w:color="auto"/>
                <w:right w:val="none" w:sz="0" w:space="0" w:color="auto"/>
              </w:divBdr>
            </w:div>
            <w:div w:id="2021658731">
              <w:marLeft w:val="0"/>
              <w:marRight w:val="0"/>
              <w:marTop w:val="0"/>
              <w:marBottom w:val="0"/>
              <w:divBdr>
                <w:top w:val="none" w:sz="0" w:space="0" w:color="auto"/>
                <w:left w:val="none" w:sz="0" w:space="0" w:color="auto"/>
                <w:bottom w:val="none" w:sz="0" w:space="0" w:color="auto"/>
                <w:right w:val="none" w:sz="0" w:space="0" w:color="auto"/>
              </w:divBdr>
            </w:div>
            <w:div w:id="2066877977">
              <w:marLeft w:val="0"/>
              <w:marRight w:val="0"/>
              <w:marTop w:val="0"/>
              <w:marBottom w:val="0"/>
              <w:divBdr>
                <w:top w:val="none" w:sz="0" w:space="0" w:color="auto"/>
                <w:left w:val="none" w:sz="0" w:space="0" w:color="auto"/>
                <w:bottom w:val="none" w:sz="0" w:space="0" w:color="auto"/>
                <w:right w:val="none" w:sz="0" w:space="0" w:color="auto"/>
              </w:divBdr>
            </w:div>
            <w:div w:id="20765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OneDrive\MODELE-POPPIN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DE4F49A9A4B4260AD3732655AB0819B"/>
        <w:category>
          <w:name w:val="Général"/>
          <w:gallery w:val="placeholder"/>
        </w:category>
        <w:types>
          <w:type w:val="bbPlcHdr"/>
        </w:types>
        <w:behaviors>
          <w:behavior w:val="content"/>
        </w:behaviors>
        <w:guid w:val="{858AFEB2-F3D3-442F-A67D-3402939CA188}"/>
      </w:docPartPr>
      <w:docPartBody>
        <w:p w:rsidR="00086E8E" w:rsidRDefault="00140291">
          <w:pPr>
            <w:pStyle w:val="8DE4F49A9A4B4260AD3732655AB0819B"/>
          </w:pPr>
          <w:r w:rsidRPr="0024037A">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oppins Light">
    <w:panose1 w:val="00000400000000000000"/>
    <w:charset w:val="00"/>
    <w:family w:val="auto"/>
    <w:pitch w:val="variable"/>
    <w:sig w:usb0="00008007" w:usb1="00000000" w:usb2="00000000" w:usb3="00000000" w:csb0="00000093" w:csb1="00000000"/>
  </w:font>
  <w:font w:name="Poppins Bold">
    <w:panose1 w:val="00000000000000000000"/>
    <w:charset w:val="00"/>
    <w:family w:val="roman"/>
    <w:notTrueType/>
    <w:pitch w:val="default"/>
  </w:font>
  <w:font w:name="Roboto Black">
    <w:charset w:val="00"/>
    <w:family w:val="auto"/>
    <w:pitch w:val="variable"/>
    <w:sig w:usb0="E0000AFF" w:usb1="5000217F" w:usb2="00000021" w:usb3="00000000" w:csb0="0000019F" w:csb1="00000000"/>
  </w:font>
  <w:font w:name="Roboto Light">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83A"/>
    <w:rsid w:val="00086C33"/>
    <w:rsid w:val="00086E8E"/>
    <w:rsid w:val="00140291"/>
    <w:rsid w:val="00247E81"/>
    <w:rsid w:val="00601FA2"/>
    <w:rsid w:val="0070283A"/>
    <w:rsid w:val="00861F20"/>
    <w:rsid w:val="009826CF"/>
    <w:rsid w:val="00AB6BE1"/>
    <w:rsid w:val="00CA439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AB6BE1"/>
    <w:rPr>
      <w:color w:val="808080"/>
    </w:rPr>
  </w:style>
  <w:style w:type="paragraph" w:customStyle="1" w:styleId="8DE4F49A9A4B4260AD3732655AB0819B">
    <w:name w:val="8DE4F49A9A4B4260AD3732655AB081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A92B3517-AF25-4891-88C8-A571B5A15002}">
  <we:reference id="wa104380518" version="3.1.0.0" store="fr-FR" storeType="OMEX"/>
  <we:alternateReferences>
    <we:reference id="WA104380518" version="3.1.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E4BB17A-9526-44C3-9B29-57E04F7114E1}">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F3F281-5D04-4DAE-9023-981953BF3A0C}">
  <we:reference id="wa104379821" version="1.0.0.0" store="fr-FR" storeType="OMEX"/>
  <we:alternateReferences>
    <we:reference id="WA104379821" version="1.0.0.0" store="WA10437982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C85E8446-D6AF-4C91-8C53-5FF973EDF3BF}">
  <we:reference id="wa104380118" version="1.1.0.4" store="fr-FR" storeType="OMEX"/>
  <we:alternateReferences>
    <we:reference id="WA104380118" version="1.1.0.4"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AD5AA-58FF-4FD8-A15E-72F516BFD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MODELE-POPPINS</Template>
  <TotalTime>5198</TotalTime>
  <Pages>4</Pages>
  <Words>1235</Words>
  <Characters>6798</Characters>
  <Application>Microsoft Office Word</Application>
  <DocSecurity>0</DocSecurity>
  <Lines>56</Lines>
  <Paragraphs>16</Paragraphs>
  <ScaleCrop>false</ScaleCrop>
  <HeadingPairs>
    <vt:vector size="2" baseType="variant">
      <vt:variant>
        <vt:lpstr>Titre</vt:lpstr>
      </vt:variant>
      <vt:variant>
        <vt:i4>1</vt:i4>
      </vt:variant>
    </vt:vector>
  </HeadingPairs>
  <TitlesOfParts>
    <vt:vector size="1" baseType="lpstr">
      <vt:lpstr>Lab-02-Sensor Robotics</vt:lpstr>
    </vt:vector>
  </TitlesOfParts>
  <Company/>
  <LinksUpToDate>false</LinksUpToDate>
  <CharactersWithSpaces>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Lab-02-Sensor Robotics</dc:title>
  <dc:subject/>
  <dc:creator>user</dc:creator>
  <cp:keywords/>
  <dc:description/>
  <cp:lastModifiedBy>Alexis Gibert</cp:lastModifiedBy>
  <cp:revision>459</cp:revision>
  <cp:lastPrinted>2024-03-20T21:50:00Z</cp:lastPrinted>
  <dcterms:created xsi:type="dcterms:W3CDTF">2024-03-09T11:55:00Z</dcterms:created>
  <dcterms:modified xsi:type="dcterms:W3CDTF">2024-03-20T21:50:00Z</dcterms:modified>
</cp:coreProperties>
</file>